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F3A3E" w14:textId="77777777" w:rsidR="00666CED" w:rsidRPr="00AA1380" w:rsidRDefault="00666CED" w:rsidP="00AA1380">
      <w:pPr>
        <w:pStyle w:val="Title"/>
      </w:pPr>
      <w:sdt>
        <w:sdtPr>
          <w:alias w:val="Agenda:"/>
          <w:tag w:val="Agenda:"/>
          <w:id w:val="-1543442226"/>
          <w:placeholder>
            <w:docPart w:val="FAECD5431A5A49ACBC1920CEFBB2A875"/>
          </w:placeholder>
          <w:temporary/>
          <w:showingPlcHdr/>
          <w15:appearance w15:val="hidden"/>
        </w:sdtPr>
        <w:sdtContent>
          <w:r w:rsidRPr="00C37F7F">
            <w:t>AGENDA</w:t>
          </w:r>
        </w:sdtContent>
      </w:sdt>
    </w:p>
    <w:p w14:paraId="067A5F21" w14:textId="77777777" w:rsidR="00666CED" w:rsidRPr="00D274EE" w:rsidRDefault="00666CED" w:rsidP="00E347A4">
      <w:pPr>
        <w:pStyle w:val="memoh1"/>
      </w:pPr>
      <w:bookmarkStart w:id="0" w:name="_Toc41986046"/>
      <w:r>
        <w:t>RAD Setup Meeting</w:t>
      </w:r>
      <w:bookmarkEnd w:id="0"/>
    </w:p>
    <w:p w14:paraId="1FA0192E" w14:textId="77777777" w:rsidR="00666CED" w:rsidRDefault="00666CED" w:rsidP="00E347A4">
      <w:pPr>
        <w:pStyle w:val="memoh2"/>
      </w:pPr>
      <w:bookmarkStart w:id="1" w:name="_Toc41986047"/>
      <w:r>
        <w:t>25/02/2020</w:t>
      </w:r>
      <w:bookmarkEnd w:id="1"/>
    </w:p>
    <w:p w14:paraId="5BF2C949" w14:textId="77777777" w:rsidR="00666CED" w:rsidRPr="00E73D3F" w:rsidRDefault="00666CED" w:rsidP="00E347A4">
      <w:pPr>
        <w:pStyle w:val="memoh2"/>
      </w:pPr>
      <w:bookmarkStart w:id="2" w:name="_Toc41986048"/>
      <w:r>
        <w:t>9:00</w:t>
      </w:r>
      <w:r w:rsidRPr="00E73D3F">
        <w:t xml:space="preserve"> – </w:t>
      </w:r>
      <w:r>
        <w:t>10:00</w:t>
      </w:r>
      <w:bookmarkEnd w:id="2"/>
    </w:p>
    <w:p w14:paraId="0C20CB9E" w14:textId="77777777" w:rsidR="00666CED" w:rsidRDefault="00666CED" w:rsidP="00C37F7F">
      <w:sdt>
        <w:sdtPr>
          <w:alias w:val="Meeting called by:"/>
          <w:tag w:val="Meeting called by :"/>
          <w:id w:val="1695115860"/>
          <w:placeholder>
            <w:docPart w:val="14F53854168243F8A3AC16FD37BFC7E6"/>
          </w:placeholder>
          <w:temporary/>
          <w:showingPlcHdr/>
          <w15:appearance w15:val="hidden"/>
        </w:sdtPr>
        <w:sdtContent>
          <w:r w:rsidRPr="00AA1380">
            <w:t>Meeting called by</w:t>
          </w:r>
        </w:sdtContent>
      </w:sdt>
      <w:r>
        <w:t xml:space="preserve"> Alan Pedersen</w:t>
      </w:r>
    </w:p>
    <w:tbl>
      <w:tblPr>
        <w:tblStyle w:val="TableGrid"/>
        <w:tblW w:w="505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1842"/>
        <w:gridCol w:w="8001"/>
      </w:tblGrid>
      <w:tr w:rsidR="00666CED" w14:paraId="58926BDA" w14:textId="77777777" w:rsidTr="00F862B1">
        <w:trPr>
          <w:cantSplit/>
          <w:trHeight w:val="360"/>
        </w:trPr>
        <w:bookmarkStart w:id="3" w:name="_Toc41986049" w:displacedByCustomXml="next"/>
        <w:sdt>
          <w:sdtPr>
            <w:alias w:val="Attendees:"/>
            <w:tag w:val="Attendees:"/>
            <w:id w:val="-125241275"/>
            <w:placeholder>
              <w:docPart w:val="184CE8B8A0BE43F5887F0D5FBFA9FE9F"/>
            </w:placeholder>
            <w:temporary/>
            <w:showingPlcHdr/>
            <w15:appearance w15:val="hidden"/>
          </w:sdtPr>
          <w:sdtContent>
            <w:tc>
              <w:tcPr>
                <w:tcW w:w="1900" w:type="dxa"/>
                <w:vAlign w:val="bottom"/>
              </w:tcPr>
              <w:p w14:paraId="6130148F" w14:textId="77777777" w:rsidR="00666CED" w:rsidRPr="00D274EE" w:rsidRDefault="00666CED" w:rsidP="00E347A4">
                <w:pPr>
                  <w:pStyle w:val="memoh3"/>
                </w:pPr>
                <w:r w:rsidRPr="00C37F7F">
                  <w:t>Attendees</w:t>
                </w:r>
                <w:r w:rsidRPr="00E73D3F">
                  <w:t>:</w:t>
                </w:r>
              </w:p>
            </w:tc>
          </w:sdtContent>
        </w:sdt>
        <w:bookmarkEnd w:id="3" w:displacedByCustomXml="prev"/>
        <w:tc>
          <w:tcPr>
            <w:tcW w:w="8281" w:type="dxa"/>
            <w:vAlign w:val="bottom"/>
          </w:tcPr>
          <w:p w14:paraId="0C919994" w14:textId="77777777" w:rsidR="00666CED" w:rsidRDefault="00666CED" w:rsidP="00C37F7F">
            <w:r>
              <w:t>Zara Duncanson</w:t>
            </w:r>
          </w:p>
          <w:p w14:paraId="48BD7E42" w14:textId="77777777" w:rsidR="00666CED" w:rsidRDefault="00666CED" w:rsidP="00C37F7F">
            <w:r>
              <w:t>David Perry</w:t>
            </w:r>
          </w:p>
          <w:p w14:paraId="28A18C5C" w14:textId="77777777" w:rsidR="00666CED" w:rsidRDefault="00666CED" w:rsidP="00C37F7F">
            <w:r>
              <w:t>Alan Pedersen</w:t>
            </w:r>
          </w:p>
        </w:tc>
      </w:tr>
      <w:tr w:rsidR="00666CED" w14:paraId="3679EB65" w14:textId="77777777" w:rsidTr="00F862B1">
        <w:trPr>
          <w:cantSplit/>
          <w:trHeight w:val="360"/>
        </w:trPr>
        <w:bookmarkStart w:id="4" w:name="_Toc41986050" w:displacedByCustomXml="next"/>
        <w:sdt>
          <w:sdtPr>
            <w:alias w:val="Please read:"/>
            <w:tag w:val="Please read:"/>
            <w:id w:val="-1578978292"/>
            <w:placeholder>
              <w:docPart w:val="B4B55D3CA7DE4795853F7314CDAE39CA"/>
            </w:placeholder>
            <w:temporary/>
            <w:showingPlcHdr/>
            <w15:appearance w15:val="hidden"/>
          </w:sdtPr>
          <w:sdtContent>
            <w:tc>
              <w:tcPr>
                <w:tcW w:w="1900" w:type="dxa"/>
                <w:vAlign w:val="bottom"/>
              </w:tcPr>
              <w:p w14:paraId="04408083" w14:textId="77777777" w:rsidR="00666CED" w:rsidRPr="00D274EE" w:rsidRDefault="00666CED" w:rsidP="00FF5813">
                <w:pPr>
                  <w:pStyle w:val="memoh3"/>
                </w:pPr>
                <w:r w:rsidRPr="00C37F7F">
                  <w:t>Please</w:t>
                </w:r>
                <w:r w:rsidRPr="00E73D3F">
                  <w:t xml:space="preserve"> read:</w:t>
                </w:r>
              </w:p>
            </w:tc>
          </w:sdtContent>
        </w:sdt>
        <w:bookmarkEnd w:id="4" w:displacedByCustomXml="prev"/>
        <w:tc>
          <w:tcPr>
            <w:tcW w:w="8281" w:type="dxa"/>
            <w:vAlign w:val="bottom"/>
          </w:tcPr>
          <w:p w14:paraId="398ECDCC" w14:textId="77777777" w:rsidR="00666CED" w:rsidRDefault="00666CED" w:rsidP="00C37F7F"/>
        </w:tc>
      </w:tr>
      <w:tr w:rsidR="00666CED" w14:paraId="55587DDC" w14:textId="77777777" w:rsidTr="00F862B1">
        <w:trPr>
          <w:cantSplit/>
          <w:trHeight w:val="360"/>
        </w:trPr>
        <w:bookmarkStart w:id="5" w:name="_Toc41986051" w:displacedByCustomXml="next"/>
        <w:sdt>
          <w:sdtPr>
            <w:alias w:val="Please bring:"/>
            <w:tag w:val="Please bring:"/>
            <w:id w:val="-1939678413"/>
            <w:placeholder>
              <w:docPart w:val="88672111F6D1441FAC72D4A9282CD027"/>
            </w:placeholder>
            <w:temporary/>
            <w:showingPlcHdr/>
            <w15:appearance w15:val="hidden"/>
          </w:sdtPr>
          <w:sdtContent>
            <w:tc>
              <w:tcPr>
                <w:tcW w:w="1900" w:type="dxa"/>
                <w:tcMar>
                  <w:left w:w="115" w:type="dxa"/>
                  <w:bottom w:w="288" w:type="dxa"/>
                  <w:right w:w="115" w:type="dxa"/>
                </w:tcMar>
                <w:vAlign w:val="bottom"/>
              </w:tcPr>
              <w:p w14:paraId="7E4844D3" w14:textId="77777777" w:rsidR="00666CED" w:rsidRPr="00D274EE" w:rsidRDefault="00666CED" w:rsidP="00FF5813">
                <w:pPr>
                  <w:pStyle w:val="memoh3"/>
                </w:pPr>
                <w:r w:rsidRPr="00C37F7F">
                  <w:t>Please</w:t>
                </w:r>
                <w:r w:rsidRPr="00E73D3F">
                  <w:t xml:space="preserve"> bring:</w:t>
                </w:r>
              </w:p>
            </w:tc>
          </w:sdtContent>
        </w:sdt>
        <w:bookmarkEnd w:id="5" w:displacedByCustomXml="prev"/>
        <w:tc>
          <w:tcPr>
            <w:tcW w:w="8281" w:type="dxa"/>
            <w:tcMar>
              <w:left w:w="115" w:type="dxa"/>
              <w:bottom w:w="288" w:type="dxa"/>
              <w:right w:w="115" w:type="dxa"/>
            </w:tcMar>
            <w:vAlign w:val="bottom"/>
          </w:tcPr>
          <w:p w14:paraId="35854944" w14:textId="77777777" w:rsidR="00666CED" w:rsidRDefault="00666CED" w:rsidP="00C37F7F"/>
        </w:tc>
      </w:tr>
    </w:tbl>
    <w:tbl>
      <w:tblPr>
        <w:tblStyle w:val="Style1"/>
        <w:tblW w:w="5050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654"/>
        <w:gridCol w:w="4947"/>
        <w:gridCol w:w="2242"/>
      </w:tblGrid>
      <w:tr w:rsidR="00666CED" w14:paraId="139FBD4D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EE137B0" w14:textId="77777777" w:rsidR="00666CED" w:rsidRPr="00E7243F" w:rsidRDefault="00666CED" w:rsidP="00E347A4">
            <w:pPr>
              <w:pStyle w:val="memoh2"/>
            </w:pPr>
            <w:bookmarkStart w:id="6" w:name="_Toc41986052"/>
            <w:r>
              <w:t>9:00</w:t>
            </w:r>
            <w:r w:rsidRPr="00E73D3F">
              <w:t xml:space="preserve"> – </w:t>
            </w:r>
            <w:r>
              <w:t>10:00</w:t>
            </w:r>
            <w:bookmarkEnd w:id="6"/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bookmarkStart w:id="7" w:name="_Toc41992229" w:displacedByCustomXml="next"/>
          <w:bookmarkStart w:id="8" w:name="_Toc41986053" w:displacedByCustomXml="next"/>
          <w:sdt>
            <w:sdtPr>
              <w:alias w:val="Enter introduction:"/>
              <w:tag w:val="Enter introduction:"/>
              <w:id w:val="44968222"/>
              <w:placeholder>
                <w:docPart w:val="84CB035A26294BB9A8B0FB5E2DE11557"/>
              </w:placeholder>
              <w:temporary/>
              <w:showingPlcHdr/>
              <w15:appearance w15:val="hidden"/>
            </w:sdtPr>
            <w:sdtContent>
              <w:p w14:paraId="612241D0" w14:textId="77777777" w:rsidR="00666CED" w:rsidRPr="00E7243F" w:rsidRDefault="00666CED" w:rsidP="00C37F7F">
                <w:pPr>
                  <w:pStyle w:val="Heading2"/>
                  <w:outlineLvl w:val="1"/>
                </w:pPr>
                <w:r w:rsidRPr="00C37F7F">
                  <w:t>Introduction</w:t>
                </w:r>
              </w:p>
            </w:sdtContent>
          </w:sdt>
          <w:bookmarkEnd w:id="7" w:displacedByCustomXml="prev"/>
          <w:bookmarkEnd w:id="8" w:displacedByCustomXml="prev"/>
          <w:p w14:paraId="7A43B175" w14:textId="77777777" w:rsidR="00666CED" w:rsidRDefault="00666CED" w:rsidP="00C37F7F">
            <w:r>
              <w:t>Select source control</w:t>
            </w:r>
          </w:p>
          <w:p w14:paraId="11FBE119" w14:textId="77777777" w:rsidR="00666CED" w:rsidRDefault="00666CED" w:rsidP="003962A8">
            <w:pPr>
              <w:ind w:left="720"/>
            </w:pPr>
            <w:r>
              <w:t>Create repository</w:t>
            </w:r>
          </w:p>
          <w:p w14:paraId="06F73ED9" w14:textId="77777777" w:rsidR="00666CED" w:rsidRDefault="00666CED" w:rsidP="008D34A7">
            <w:r>
              <w:t>Adaptive vs Responsive</w:t>
            </w:r>
          </w:p>
          <w:p w14:paraId="5632B83D" w14:textId="77777777" w:rsidR="00666CED" w:rsidRDefault="00666CED" w:rsidP="008D34A7">
            <w:pPr>
              <w:ind w:left="720"/>
            </w:pPr>
            <w:r>
              <w:t>Report</w:t>
            </w:r>
          </w:p>
          <w:p w14:paraId="72D2D8D8" w14:textId="77777777" w:rsidR="00666CED" w:rsidRDefault="00666CED" w:rsidP="00C37F7F">
            <w:r>
              <w:t>Select project management software</w:t>
            </w:r>
          </w:p>
          <w:p w14:paraId="1DD5CAC3" w14:textId="77777777" w:rsidR="00666CED" w:rsidRDefault="00666CED" w:rsidP="003962A8">
            <w:pPr>
              <w:ind w:left="720"/>
            </w:pPr>
            <w:r>
              <w:t>Project plan</w:t>
            </w:r>
          </w:p>
          <w:p w14:paraId="2DD04AB8" w14:textId="77777777" w:rsidR="00666CED" w:rsidRDefault="00666CED" w:rsidP="003962A8">
            <w:r>
              <w:t>Design application</w:t>
            </w:r>
          </w:p>
          <w:p w14:paraId="2ACF514F" w14:textId="77777777" w:rsidR="00666CED" w:rsidRDefault="00666CED" w:rsidP="008D34A7">
            <w:pPr>
              <w:ind w:left="720"/>
            </w:pPr>
            <w:r>
              <w:t>Break points</w:t>
            </w:r>
          </w:p>
          <w:p w14:paraId="6E6EFCB8" w14:textId="77777777" w:rsidR="00666CED" w:rsidRDefault="00666CED" w:rsidP="008D34A7">
            <w:pPr>
              <w:ind w:left="720"/>
            </w:pPr>
            <w:r>
              <w:t>Layouts</w:t>
            </w:r>
          </w:p>
          <w:p w14:paraId="32E20173" w14:textId="77777777" w:rsidR="00666CED" w:rsidRDefault="00666CED" w:rsidP="008D34A7">
            <w:pPr>
              <w:ind w:left="720"/>
            </w:pPr>
            <w:r>
              <w:t>Code application</w:t>
            </w:r>
          </w:p>
          <w:p w14:paraId="235E741E" w14:textId="77777777" w:rsidR="00666CED" w:rsidRDefault="00666CED" w:rsidP="003962A8">
            <w:r>
              <w:t>Testing plan</w:t>
            </w:r>
          </w:p>
          <w:p w14:paraId="7999667B" w14:textId="77777777" w:rsidR="00666CED" w:rsidRDefault="00666CED" w:rsidP="003962A8">
            <w:r>
              <w:t>Presentation</w:t>
            </w:r>
          </w:p>
          <w:p w14:paraId="0CFD76BF" w14:textId="77777777" w:rsidR="00666CED" w:rsidRDefault="00666CED" w:rsidP="003962A8">
            <w:r>
              <w:t>Demo</w:t>
            </w:r>
          </w:p>
          <w:p w14:paraId="72C12CD0" w14:textId="77777777" w:rsidR="00666CED" w:rsidRDefault="00666CED" w:rsidP="00C37F7F"/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7E126F0" w14:textId="77777777" w:rsidR="00666CED" w:rsidRPr="00D274EE" w:rsidRDefault="00666CED" w:rsidP="00C37F7F">
            <w:pPr>
              <w:pStyle w:val="Location"/>
            </w:pPr>
            <w:r>
              <w:t>Thornlie TAFE Library</w:t>
            </w:r>
          </w:p>
        </w:tc>
      </w:tr>
    </w:tbl>
    <w:sdt>
      <w:sdtPr>
        <w:alias w:val="Additional instructions:"/>
        <w:id w:val="-1050213888"/>
        <w:placeholder>
          <w:docPart w:val="5E9710BA13B842FD9D723063F43A4A12"/>
        </w:placeholder>
        <w:temporary/>
        <w:showingPlcHdr/>
        <w15:appearance w15:val="hidden"/>
      </w:sdtPr>
      <w:sdtContent>
        <w:p w14:paraId="722DED0A" w14:textId="77777777" w:rsidR="00666CED" w:rsidRPr="00E7243F" w:rsidRDefault="00666CED" w:rsidP="00E73D3F">
          <w:pPr>
            <w:pStyle w:val="Heading4"/>
          </w:pPr>
          <w:r w:rsidRPr="00C37F7F">
            <w:t>Additional Instruction</w:t>
          </w:r>
          <w:r>
            <w:t>:</w:t>
          </w:r>
        </w:p>
      </w:sdtContent>
    </w:sdt>
    <w:p w14:paraId="66EB9011" w14:textId="77777777" w:rsidR="00666CED" w:rsidRDefault="00666CED"/>
    <w:sectPr w:rsidR="00666CED" w:rsidSect="00A27ABE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44EF0" w14:textId="77777777" w:rsidR="00630B2F" w:rsidRDefault="00630B2F" w:rsidP="00555D3B">
      <w:pPr>
        <w:spacing w:before="0" w:after="0" w:line="240" w:lineRule="auto"/>
      </w:pPr>
      <w:r>
        <w:separator/>
      </w:r>
    </w:p>
  </w:endnote>
  <w:endnote w:type="continuationSeparator" w:id="0">
    <w:p w14:paraId="0008BA6B" w14:textId="77777777" w:rsidR="00630B2F" w:rsidRDefault="00630B2F" w:rsidP="00555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4AEEC" w14:textId="77777777" w:rsidR="00630B2F" w:rsidRDefault="00630B2F" w:rsidP="00555D3B">
      <w:pPr>
        <w:spacing w:before="0" w:after="0" w:line="240" w:lineRule="auto"/>
      </w:pPr>
      <w:r>
        <w:separator/>
      </w:r>
    </w:p>
  </w:footnote>
  <w:footnote w:type="continuationSeparator" w:id="0">
    <w:p w14:paraId="0D67A1BA" w14:textId="77777777" w:rsidR="00630B2F" w:rsidRDefault="00630B2F" w:rsidP="00555D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A8EE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853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48C8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44F8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A8EF5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F23D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E8F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CE1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5E73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F21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DE585B"/>
    <w:multiLevelType w:val="hybridMultilevel"/>
    <w:tmpl w:val="A5D432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A8"/>
    <w:rsid w:val="00007B5F"/>
    <w:rsid w:val="00025FAF"/>
    <w:rsid w:val="00035A93"/>
    <w:rsid w:val="000B2959"/>
    <w:rsid w:val="000C7EEA"/>
    <w:rsid w:val="000E49DD"/>
    <w:rsid w:val="00116DC5"/>
    <w:rsid w:val="00124E67"/>
    <w:rsid w:val="00127243"/>
    <w:rsid w:val="001370EC"/>
    <w:rsid w:val="00140ECA"/>
    <w:rsid w:val="00185CD0"/>
    <w:rsid w:val="001E267D"/>
    <w:rsid w:val="00215FB1"/>
    <w:rsid w:val="00264F50"/>
    <w:rsid w:val="002770CD"/>
    <w:rsid w:val="00280720"/>
    <w:rsid w:val="002E055D"/>
    <w:rsid w:val="002F6557"/>
    <w:rsid w:val="003327E8"/>
    <w:rsid w:val="00360077"/>
    <w:rsid w:val="00372ABF"/>
    <w:rsid w:val="003962A8"/>
    <w:rsid w:val="003A34B5"/>
    <w:rsid w:val="003D363D"/>
    <w:rsid w:val="003E49D2"/>
    <w:rsid w:val="0042689F"/>
    <w:rsid w:val="00461EE8"/>
    <w:rsid w:val="00463AA9"/>
    <w:rsid w:val="004B126A"/>
    <w:rsid w:val="004C43A7"/>
    <w:rsid w:val="004F323F"/>
    <w:rsid w:val="005125DF"/>
    <w:rsid w:val="00555D3B"/>
    <w:rsid w:val="00563DC8"/>
    <w:rsid w:val="005A5FA8"/>
    <w:rsid w:val="00620332"/>
    <w:rsid w:val="00622D6E"/>
    <w:rsid w:val="00630B2F"/>
    <w:rsid w:val="00662A26"/>
    <w:rsid w:val="00666CED"/>
    <w:rsid w:val="006F1179"/>
    <w:rsid w:val="00717393"/>
    <w:rsid w:val="0073110F"/>
    <w:rsid w:val="007C645B"/>
    <w:rsid w:val="007F0827"/>
    <w:rsid w:val="00816880"/>
    <w:rsid w:val="00821BC9"/>
    <w:rsid w:val="00825A2B"/>
    <w:rsid w:val="008D34A7"/>
    <w:rsid w:val="0091004F"/>
    <w:rsid w:val="0096085C"/>
    <w:rsid w:val="00981348"/>
    <w:rsid w:val="009C6D71"/>
    <w:rsid w:val="009F751F"/>
    <w:rsid w:val="00A27ABE"/>
    <w:rsid w:val="00A3057E"/>
    <w:rsid w:val="00A4516E"/>
    <w:rsid w:val="00A61B2B"/>
    <w:rsid w:val="00A63A6C"/>
    <w:rsid w:val="00A63BE8"/>
    <w:rsid w:val="00AA1380"/>
    <w:rsid w:val="00AA2585"/>
    <w:rsid w:val="00B1229F"/>
    <w:rsid w:val="00B46BA6"/>
    <w:rsid w:val="00B9392D"/>
    <w:rsid w:val="00BC1F84"/>
    <w:rsid w:val="00C01C4C"/>
    <w:rsid w:val="00C041DB"/>
    <w:rsid w:val="00C37F7F"/>
    <w:rsid w:val="00C57EA3"/>
    <w:rsid w:val="00C656BA"/>
    <w:rsid w:val="00CD440E"/>
    <w:rsid w:val="00CE6D3B"/>
    <w:rsid w:val="00D268A5"/>
    <w:rsid w:val="00D2731A"/>
    <w:rsid w:val="00D274EE"/>
    <w:rsid w:val="00D46794"/>
    <w:rsid w:val="00D52E79"/>
    <w:rsid w:val="00D868B9"/>
    <w:rsid w:val="00DB402C"/>
    <w:rsid w:val="00DF1E72"/>
    <w:rsid w:val="00E3045C"/>
    <w:rsid w:val="00E347A4"/>
    <w:rsid w:val="00E7243F"/>
    <w:rsid w:val="00E73D3F"/>
    <w:rsid w:val="00E871F6"/>
    <w:rsid w:val="00E92149"/>
    <w:rsid w:val="00EC740E"/>
    <w:rsid w:val="00EE25C5"/>
    <w:rsid w:val="00F41B30"/>
    <w:rsid w:val="00F53247"/>
    <w:rsid w:val="00F65D44"/>
    <w:rsid w:val="00F736BA"/>
    <w:rsid w:val="00F862B1"/>
    <w:rsid w:val="00FB276C"/>
    <w:rsid w:val="00FF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55307"/>
  <w15:docId w15:val="{4E0071E5-80F3-4840-A9C9-015245B9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nhideWhenUsed="1"/>
    <w:lsdException w:name="toc 1" w:semiHidden="1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99" w:unhideWhenUsed="1" w:qFormat="1"/>
    <w:lsdException w:name="Emphasis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10F"/>
  </w:style>
  <w:style w:type="paragraph" w:styleId="Heading1">
    <w:name w:val="heading 1"/>
    <w:basedOn w:val="Normal"/>
    <w:link w:val="Heading1Char"/>
    <w:uiPriority w:val="9"/>
    <w:qFormat/>
    <w:rsid w:val="002770CD"/>
    <w:pPr>
      <w:keepNext/>
      <w:spacing w:before="240"/>
      <w:contextualSpacing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770CD"/>
    <w:pPr>
      <w:spacing w:after="20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unhideWhenUsed/>
    <w:qFormat/>
    <w:rsid w:val="002770CD"/>
    <w:pPr>
      <w:contextualSpacing/>
      <w:outlineLvl w:val="2"/>
    </w:pPr>
    <w:rPr>
      <w:b/>
    </w:rPr>
  </w:style>
  <w:style w:type="paragraph" w:styleId="Heading4">
    <w:name w:val="heading 4"/>
    <w:basedOn w:val="Normal"/>
    <w:link w:val="Heading4Char"/>
    <w:uiPriority w:val="9"/>
    <w:unhideWhenUsed/>
    <w:qFormat/>
    <w:rsid w:val="00E73D3F"/>
    <w:pPr>
      <w:keepNext/>
      <w:keepLines/>
      <w:spacing w:before="300" w:after="100"/>
      <w:contextualSpacing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0CD"/>
    <w:rPr>
      <w:b/>
    </w:rPr>
  </w:style>
  <w:style w:type="paragraph" w:customStyle="1" w:styleId="Location">
    <w:name w:val="Location"/>
    <w:basedOn w:val="Normal"/>
    <w:uiPriority w:val="11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0CD"/>
    <w:pPr>
      <w:spacing w:before="0"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94"/>
    <w:rPr>
      <w:rFonts w:ascii="Tahoma" w:hAnsi="Tahoma" w:cs="Tahoma"/>
      <w:szCs w:val="16"/>
    </w:rPr>
  </w:style>
  <w:style w:type="paragraph" w:styleId="Title">
    <w:name w:val="Title"/>
    <w:basedOn w:val="Normal"/>
    <w:next w:val="Heading1"/>
    <w:link w:val="TitleChar"/>
    <w:uiPriority w:val="1"/>
    <w:qFormat/>
    <w:rsid w:val="00AA1380"/>
    <w:pPr>
      <w:spacing w:before="240" w:after="80"/>
      <w:contextualSpacing/>
      <w:jc w:val="right"/>
    </w:pPr>
    <w:rPr>
      <w:rFonts w:asciiTheme="majorHAnsi" w:hAnsiTheme="majorHAnsi" w:cs="Arial"/>
      <w:b/>
      <w:caps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D46794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C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C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F75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0C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6794"/>
    <w:rPr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79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0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679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0C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6794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2770CD"/>
    <w:pPr>
      <w:spacing w:before="0" w:after="200" w:line="240" w:lineRule="auto"/>
    </w:pPr>
    <w:rPr>
      <w:i/>
      <w:iCs/>
      <w:color w:val="1F497D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70C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C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79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79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25C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679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79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25C5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79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25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9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25C5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25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25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22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1980" w:hanging="220"/>
    </w:pPr>
  </w:style>
  <w:style w:type="character" w:styleId="LineNumber">
    <w:name w:val="line number"/>
    <w:basedOn w:val="DefaultParagraphFont"/>
    <w:uiPriority w:val="99"/>
    <w:semiHidden/>
    <w:unhideWhenUsed/>
    <w:rsid w:val="00EE25C5"/>
  </w:style>
  <w:style w:type="paragraph" w:styleId="List">
    <w:name w:val="List"/>
    <w:basedOn w:val="Normal"/>
    <w:uiPriority w:val="99"/>
    <w:semiHidden/>
    <w:unhideWhenUsed/>
    <w:rsid w:val="00EE25C5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E25C5"/>
    <w:pPr>
      <w:numPr>
        <w:numId w:val="6"/>
      </w:numPr>
      <w:tabs>
        <w:tab w:val="clear" w:pos="360"/>
      </w:tabs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EE25C5"/>
    <w:pPr>
      <w:spacing w:after="120"/>
      <w:ind w:left="283"/>
      <w:contextualSpacing/>
    </w:pPr>
  </w:style>
  <w:style w:type="paragraph" w:styleId="MacroText">
    <w:name w:val="macro"/>
    <w:link w:val="MacroTextChar"/>
    <w:uiPriority w:val="99"/>
    <w:semiHidden/>
    <w:unhideWhenUsed/>
    <w:rsid w:val="00EE25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6794"/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2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67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6794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25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6794"/>
  </w:style>
  <w:style w:type="paragraph" w:styleId="Subtitle">
    <w:name w:val="Subtitle"/>
    <w:basedOn w:val="Normal"/>
    <w:link w:val="SubtitleChar"/>
    <w:uiPriority w:val="99"/>
    <w:semiHidden/>
    <w:unhideWhenUsed/>
    <w:qFormat/>
    <w:rsid w:val="00EE25C5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D4679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25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25C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EE25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E25C5"/>
    <w:pPr>
      <w:spacing w:after="100"/>
    </w:pPr>
  </w:style>
  <w:style w:type="paragraph" w:styleId="Quote">
    <w:name w:val="Quote"/>
    <w:basedOn w:val="Normal"/>
    <w:link w:val="QuoteChar"/>
    <w:uiPriority w:val="29"/>
    <w:semiHidden/>
    <w:unhideWhenUsed/>
    <w:qFormat/>
    <w:rsid w:val="009F751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F75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751F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751F"/>
    <w:rPr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25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6794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46794"/>
    <w:rPr>
      <w:b/>
      <w:bCs/>
      <w:i/>
      <w:iCs/>
      <w:spacing w:val="0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9F751F"/>
    <w:pPr>
      <w:framePr w:wrap="around" w:vAnchor="text" w:hAnchor="text" w:y="1"/>
    </w:pPr>
    <w:rPr>
      <w:rFonts w:eastAsiaTheme="majorEastAsia" w:cstheme="majorBidi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46794"/>
    <w:rPr>
      <w:color w:val="595959" w:themeColor="text1" w:themeTint="A6"/>
      <w:shd w:val="clear" w:color="auto" w:fill="E6E6E6"/>
    </w:rPr>
  </w:style>
  <w:style w:type="table" w:styleId="TableGridLight">
    <w:name w:val="Grid Table Light"/>
    <w:basedOn w:val="TableNormal"/>
    <w:uiPriority w:val="40"/>
    <w:rsid w:val="00CE6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AA138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264F50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paragraph" w:styleId="Header">
    <w:name w:val="header"/>
    <w:basedOn w:val="Normal"/>
    <w:link w:val="HeaderChar"/>
    <w:uiPriority w:val="99"/>
    <w:unhideWhenUsed/>
    <w:rsid w:val="00555D3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3B"/>
  </w:style>
  <w:style w:type="paragraph" w:styleId="Footer">
    <w:name w:val="footer"/>
    <w:basedOn w:val="Normal"/>
    <w:link w:val="FooterChar"/>
    <w:uiPriority w:val="99"/>
    <w:unhideWhenUsed/>
    <w:rsid w:val="00555D3B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3B"/>
  </w:style>
  <w:style w:type="paragraph" w:styleId="Bibliography">
    <w:name w:val="Bibliography"/>
    <w:basedOn w:val="Normal"/>
    <w:next w:val="Normal"/>
    <w:uiPriority w:val="37"/>
    <w:semiHidden/>
    <w:unhideWhenUsed/>
    <w:rsid w:val="00E92149"/>
  </w:style>
  <w:style w:type="paragraph" w:styleId="BodyText2">
    <w:name w:val="Body Text 2"/>
    <w:basedOn w:val="Normal"/>
    <w:link w:val="BodyText2Char"/>
    <w:uiPriority w:val="99"/>
    <w:semiHidden/>
    <w:unhideWhenUsed/>
    <w:rsid w:val="00E921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21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92149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921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92149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9214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214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2149"/>
  </w:style>
  <w:style w:type="paragraph" w:styleId="Closing">
    <w:name w:val="Closing"/>
    <w:basedOn w:val="Normal"/>
    <w:link w:val="Closing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2149"/>
  </w:style>
  <w:style w:type="table" w:styleId="ColorfulGrid">
    <w:name w:val="Colorful Grid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2149"/>
  </w:style>
  <w:style w:type="character" w:customStyle="1" w:styleId="DateChar">
    <w:name w:val="Date Char"/>
    <w:basedOn w:val="DefaultParagraphFont"/>
    <w:link w:val="Date"/>
    <w:uiPriority w:val="99"/>
    <w:semiHidden/>
    <w:rsid w:val="00E9214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92149"/>
  </w:style>
  <w:style w:type="character" w:styleId="Emphasis">
    <w:name w:val="Emphasis"/>
    <w:basedOn w:val="DefaultParagraphFont"/>
    <w:uiPriority w:val="99"/>
    <w:semiHidden/>
    <w:unhideWhenUsed/>
    <w:qFormat/>
    <w:rsid w:val="00E9214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9214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E92149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14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92149"/>
    <w:rPr>
      <w:vertAlign w:val="superscript"/>
    </w:rPr>
  </w:style>
  <w:style w:type="table" w:styleId="GridTable1Light">
    <w:name w:val="Grid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73D3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1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Acronym">
    <w:name w:val="HTML Acronym"/>
    <w:basedOn w:val="DefaultParagraphFont"/>
    <w:uiPriority w:val="99"/>
    <w:semiHidden/>
    <w:unhideWhenUsed/>
    <w:rsid w:val="00E92149"/>
  </w:style>
  <w:style w:type="paragraph" w:styleId="HTMLAddress">
    <w:name w:val="HTML Address"/>
    <w:basedOn w:val="Normal"/>
    <w:link w:val="HTMLAddressChar"/>
    <w:uiPriority w:val="99"/>
    <w:semiHidden/>
    <w:unhideWhenUsed/>
    <w:rsid w:val="00E9214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14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92149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76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9214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2">
    <w:name w:val="List 2"/>
    <w:basedOn w:val="Normal"/>
    <w:uiPriority w:val="99"/>
    <w:semiHidden/>
    <w:unhideWhenUsed/>
    <w:rsid w:val="00E9214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9214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9214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9214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9214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9214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9214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92149"/>
    <w:pPr>
      <w:numPr>
        <w:numId w:val="10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9214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9214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9214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9214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92149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921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92149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92149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92149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9214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E92149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214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921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92149"/>
  </w:style>
  <w:style w:type="character" w:styleId="PageNumber">
    <w:name w:val="page number"/>
    <w:basedOn w:val="DefaultParagraphFont"/>
    <w:uiPriority w:val="99"/>
    <w:semiHidden/>
    <w:unhideWhenUsed/>
    <w:rsid w:val="00E92149"/>
  </w:style>
  <w:style w:type="table" w:styleId="PlainTable1">
    <w:name w:val="Plain Table 1"/>
    <w:basedOn w:val="TableNormal"/>
    <w:uiPriority w:val="41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2149"/>
  </w:style>
  <w:style w:type="character" w:styleId="SmartHyperlink">
    <w:name w:val="Smart Hyperlink"/>
    <w:basedOn w:val="DefaultParagraphFont"/>
    <w:uiPriority w:val="99"/>
    <w:semiHidden/>
    <w:unhideWhenUsed/>
    <w:rsid w:val="00E92149"/>
    <w:rPr>
      <w:u w:val="dotted"/>
    </w:rPr>
  </w:style>
  <w:style w:type="character" w:styleId="Strong">
    <w:name w:val="Strong"/>
    <w:basedOn w:val="DefaultParagraphFont"/>
    <w:uiPriority w:val="99"/>
    <w:semiHidden/>
    <w:unhideWhenUsed/>
    <w:qFormat/>
    <w:rsid w:val="00E9214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21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214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21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21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21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21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21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21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21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21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21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21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21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21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21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21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21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21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21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21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E921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21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21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21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21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21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21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92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21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21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921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unhideWhenUsed/>
    <w:rsid w:val="00E921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E9214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9214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9214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9214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9214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9214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92149"/>
    <w:pPr>
      <w:spacing w:after="100"/>
      <w:ind w:left="1760"/>
    </w:pPr>
  </w:style>
  <w:style w:type="character" w:customStyle="1" w:styleId="TitleChar">
    <w:name w:val="Title Char"/>
    <w:basedOn w:val="DefaultParagraphFont"/>
    <w:link w:val="Title"/>
    <w:uiPriority w:val="1"/>
    <w:rsid w:val="00A61B2B"/>
    <w:rPr>
      <w:rFonts w:asciiTheme="majorHAnsi" w:hAnsiTheme="majorHAnsi" w:cs="Arial"/>
      <w:b/>
      <w:caps/>
      <w:color w:val="404040" w:themeColor="text1" w:themeTint="BF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1B2B"/>
    <w:rPr>
      <w:rFonts w:asciiTheme="majorHAnsi" w:hAnsiTheme="majorHAnsi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B2B"/>
    <w:rPr>
      <w:b/>
    </w:rPr>
  </w:style>
  <w:style w:type="paragraph" w:customStyle="1" w:styleId="memoh1">
    <w:name w:val="memo_h1"/>
    <w:basedOn w:val="Heading1"/>
    <w:qFormat/>
    <w:rsid w:val="00E347A4"/>
  </w:style>
  <w:style w:type="paragraph" w:customStyle="1" w:styleId="memoh2">
    <w:name w:val="memo_h2"/>
    <w:basedOn w:val="Heading2"/>
    <w:qFormat/>
    <w:rsid w:val="00E347A4"/>
  </w:style>
  <w:style w:type="paragraph" w:customStyle="1" w:styleId="memoh3">
    <w:name w:val="memo_h3"/>
    <w:basedOn w:val="Heading3"/>
    <w:qFormat/>
    <w:rsid w:val="00E34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j\AppData\Roaming\Microsoft\Template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ECD5431A5A49ACBC1920CEFBB2A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AC604-8419-4C83-9A24-882A33632AAC}"/>
      </w:docPartPr>
      <w:docPartBody>
        <w:p w:rsidR="00000000" w:rsidRDefault="00577A87" w:rsidP="00577A87">
          <w:pPr>
            <w:pStyle w:val="FAECD5431A5A49ACBC1920CEFBB2A875"/>
          </w:pPr>
          <w:r w:rsidRPr="00C37F7F">
            <w:t>AGENDA</w:t>
          </w:r>
        </w:p>
      </w:docPartBody>
    </w:docPart>
    <w:docPart>
      <w:docPartPr>
        <w:name w:val="14F53854168243F8A3AC16FD37BFC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D9D3F-ECD4-4FC6-923F-081639813159}"/>
      </w:docPartPr>
      <w:docPartBody>
        <w:p w:rsidR="00000000" w:rsidRDefault="00577A87" w:rsidP="00577A87">
          <w:pPr>
            <w:pStyle w:val="14F53854168243F8A3AC16FD37BFC7E6"/>
          </w:pPr>
          <w:r w:rsidRPr="00AA1380">
            <w:t>Meeting called by</w:t>
          </w:r>
        </w:p>
      </w:docPartBody>
    </w:docPart>
    <w:docPart>
      <w:docPartPr>
        <w:name w:val="184CE8B8A0BE43F5887F0D5FBFA9F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C9347-BC0B-4CC1-9721-545B15A23236}"/>
      </w:docPartPr>
      <w:docPartBody>
        <w:p w:rsidR="00000000" w:rsidRDefault="00577A87" w:rsidP="00577A87">
          <w:pPr>
            <w:pStyle w:val="184CE8B8A0BE43F5887F0D5FBFA9FE9F"/>
          </w:pPr>
          <w:r w:rsidRPr="00C37F7F">
            <w:t>Attendees</w:t>
          </w:r>
          <w:r w:rsidRPr="00E73D3F">
            <w:t>:</w:t>
          </w:r>
        </w:p>
      </w:docPartBody>
    </w:docPart>
    <w:docPart>
      <w:docPartPr>
        <w:name w:val="B4B55D3CA7DE4795853F7314CDAE3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36E52-7A60-462E-AF52-B975889D87AE}"/>
      </w:docPartPr>
      <w:docPartBody>
        <w:p w:rsidR="00000000" w:rsidRDefault="00577A87" w:rsidP="00577A87">
          <w:pPr>
            <w:pStyle w:val="B4B55D3CA7DE4795853F7314CDAE39CA"/>
          </w:pPr>
          <w:r w:rsidRPr="00C37F7F">
            <w:t>Please</w:t>
          </w:r>
          <w:r w:rsidRPr="00E73D3F">
            <w:t xml:space="preserve"> read:</w:t>
          </w:r>
        </w:p>
      </w:docPartBody>
    </w:docPart>
    <w:docPart>
      <w:docPartPr>
        <w:name w:val="88672111F6D1441FAC72D4A9282CD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1E448-1229-4A11-B4F9-72A830395190}"/>
      </w:docPartPr>
      <w:docPartBody>
        <w:p w:rsidR="00000000" w:rsidRDefault="00577A87" w:rsidP="00577A87">
          <w:pPr>
            <w:pStyle w:val="88672111F6D1441FAC72D4A9282CD027"/>
          </w:pPr>
          <w:r w:rsidRPr="00C37F7F">
            <w:t>Please</w:t>
          </w:r>
          <w:r w:rsidRPr="00E73D3F">
            <w:t xml:space="preserve"> bring:</w:t>
          </w:r>
        </w:p>
      </w:docPartBody>
    </w:docPart>
    <w:docPart>
      <w:docPartPr>
        <w:name w:val="84CB035A26294BB9A8B0FB5E2DE11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B3996-D46E-40A0-B11F-CCB533FAFCB3}"/>
      </w:docPartPr>
      <w:docPartBody>
        <w:p w:rsidR="00000000" w:rsidRDefault="00577A87" w:rsidP="00577A87">
          <w:pPr>
            <w:pStyle w:val="84CB035A26294BB9A8B0FB5E2DE11557"/>
          </w:pPr>
          <w:r w:rsidRPr="00C37F7F">
            <w:t>Introduction</w:t>
          </w:r>
        </w:p>
      </w:docPartBody>
    </w:docPart>
    <w:docPart>
      <w:docPartPr>
        <w:name w:val="5E9710BA13B842FD9D723063F43A4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6F909-448E-41CD-BEF8-3570F9A6E9D5}"/>
      </w:docPartPr>
      <w:docPartBody>
        <w:p w:rsidR="00000000" w:rsidRDefault="00577A87" w:rsidP="00577A87">
          <w:pPr>
            <w:pStyle w:val="5E9710BA13B842FD9D723063F43A4A12"/>
          </w:pPr>
          <w:r w:rsidRPr="00C37F7F">
            <w:t>Additional Instruction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01"/>
    <w:rsid w:val="00133253"/>
    <w:rsid w:val="001B309C"/>
    <w:rsid w:val="00291076"/>
    <w:rsid w:val="00296FC6"/>
    <w:rsid w:val="00304026"/>
    <w:rsid w:val="003B7EF2"/>
    <w:rsid w:val="00422A02"/>
    <w:rsid w:val="00495B82"/>
    <w:rsid w:val="005718B4"/>
    <w:rsid w:val="00577A87"/>
    <w:rsid w:val="005C692A"/>
    <w:rsid w:val="006F1F0B"/>
    <w:rsid w:val="007D4901"/>
    <w:rsid w:val="0089084F"/>
    <w:rsid w:val="00910CE6"/>
    <w:rsid w:val="009333DD"/>
    <w:rsid w:val="009D77EF"/>
    <w:rsid w:val="00A07ADB"/>
    <w:rsid w:val="00AD2CC2"/>
    <w:rsid w:val="00DE1D65"/>
    <w:rsid w:val="00E33D2C"/>
    <w:rsid w:val="00E37835"/>
    <w:rsid w:val="00E45F96"/>
    <w:rsid w:val="00F57288"/>
    <w:rsid w:val="00FA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5159C6B4864B02AC5437CB23D4F0C2">
    <w:name w:val="F85159C6B4864B02AC5437CB23D4F0C2"/>
  </w:style>
  <w:style w:type="paragraph" w:customStyle="1" w:styleId="C73115AC5E974E718053ABB3BE129A1E">
    <w:name w:val="C73115AC5E974E718053ABB3BE129A1E"/>
  </w:style>
  <w:style w:type="paragraph" w:customStyle="1" w:styleId="8D6143B0EDC342A0A5907AE1E8A51532">
    <w:name w:val="8D6143B0EDC342A0A5907AE1E8A51532"/>
  </w:style>
  <w:style w:type="paragraph" w:customStyle="1" w:styleId="D4A31CFD0F514387AE3220C429162C6B">
    <w:name w:val="D4A31CFD0F514387AE3220C429162C6B"/>
  </w:style>
  <w:style w:type="paragraph" w:customStyle="1" w:styleId="6368775553914ECD8134B14C7BCDB101">
    <w:name w:val="6368775553914ECD8134B14C7BCDB101"/>
  </w:style>
  <w:style w:type="paragraph" w:customStyle="1" w:styleId="0B699B629B0B4065A6BA36554E49DB87">
    <w:name w:val="0B699B629B0B4065A6BA36554E49DB87"/>
  </w:style>
  <w:style w:type="paragraph" w:customStyle="1" w:styleId="908006F713734CD1B353DB1204AECAA9">
    <w:name w:val="908006F713734CD1B353DB1204AECAA9"/>
  </w:style>
  <w:style w:type="paragraph" w:customStyle="1" w:styleId="CB6E7105526146A991F710AD16FED35D">
    <w:name w:val="CB6E7105526146A991F710AD16FED35D"/>
  </w:style>
  <w:style w:type="paragraph" w:customStyle="1" w:styleId="CF6E58E0653F4022A66C0D1FD3FE370B">
    <w:name w:val="CF6E58E0653F4022A66C0D1FD3FE370B"/>
  </w:style>
  <w:style w:type="paragraph" w:customStyle="1" w:styleId="1A27586AF81444DCB31D448118DBE0F5">
    <w:name w:val="1A27586AF81444DCB31D448118DBE0F5"/>
  </w:style>
  <w:style w:type="paragraph" w:customStyle="1" w:styleId="9B8E34B8250E4CF58581CAB2E0B7F845">
    <w:name w:val="9B8E34B8250E4CF58581CAB2E0B7F845"/>
  </w:style>
  <w:style w:type="paragraph" w:customStyle="1" w:styleId="1071769833F046E78BA354597395700B">
    <w:name w:val="1071769833F046E78BA354597395700B"/>
  </w:style>
  <w:style w:type="paragraph" w:customStyle="1" w:styleId="790EACD4B9824AB68B9C058419702A30">
    <w:name w:val="790EACD4B9824AB68B9C058419702A30"/>
  </w:style>
  <w:style w:type="paragraph" w:customStyle="1" w:styleId="0C2190CCF7154B468CB732483C13DC70">
    <w:name w:val="0C2190CCF7154B468CB732483C13DC70"/>
  </w:style>
  <w:style w:type="paragraph" w:customStyle="1" w:styleId="7A6510368F354FD19A0C242D399CF69F">
    <w:name w:val="7A6510368F354FD19A0C242D399CF69F"/>
  </w:style>
  <w:style w:type="paragraph" w:customStyle="1" w:styleId="12574846DE7F41B3BDEC2F6E01BC765E">
    <w:name w:val="12574846DE7F41B3BDEC2F6E01BC765E"/>
  </w:style>
  <w:style w:type="paragraph" w:customStyle="1" w:styleId="C1E20CD1D14C4299A5000A0317FB6174">
    <w:name w:val="C1E20CD1D14C4299A5000A0317FB6174"/>
  </w:style>
  <w:style w:type="paragraph" w:customStyle="1" w:styleId="14838FCB3CE84B71A67FB19FA3DDEA24">
    <w:name w:val="14838FCB3CE84B71A67FB19FA3DDEA24"/>
  </w:style>
  <w:style w:type="paragraph" w:customStyle="1" w:styleId="7DEEFF8ABF974C87953E0FDB656BA3AA">
    <w:name w:val="7DEEFF8ABF974C87953E0FDB656BA3AA"/>
  </w:style>
  <w:style w:type="paragraph" w:customStyle="1" w:styleId="0AB08DFFA2E44BA2BE93154603E038B1">
    <w:name w:val="0AB08DFFA2E44BA2BE93154603E038B1"/>
  </w:style>
  <w:style w:type="paragraph" w:customStyle="1" w:styleId="1C0D6CFEC5194405BE0676665D2E859C">
    <w:name w:val="1C0D6CFEC5194405BE0676665D2E859C"/>
  </w:style>
  <w:style w:type="paragraph" w:customStyle="1" w:styleId="72877BFE76C14C94B0BC6988C836B56E">
    <w:name w:val="72877BFE76C14C94B0BC6988C836B56E"/>
  </w:style>
  <w:style w:type="paragraph" w:customStyle="1" w:styleId="0067C1255B5F4E02A6C7A748EFA67341">
    <w:name w:val="0067C1255B5F4E02A6C7A748EFA67341"/>
  </w:style>
  <w:style w:type="paragraph" w:customStyle="1" w:styleId="C83F13B92DAA4D3DB005DEC881BE7E6E">
    <w:name w:val="C83F13B92DAA4D3DB005DEC881BE7E6E"/>
  </w:style>
  <w:style w:type="paragraph" w:customStyle="1" w:styleId="1BC070B2B8144CA1876CDE0AA65E356A">
    <w:name w:val="1BC070B2B8144CA1876CDE0AA65E356A"/>
  </w:style>
  <w:style w:type="paragraph" w:customStyle="1" w:styleId="9C43D0D2EF7047EFAA263C87DCAEFD6D">
    <w:name w:val="9C43D0D2EF7047EFAA263C87DCAEFD6D"/>
  </w:style>
  <w:style w:type="paragraph" w:customStyle="1" w:styleId="7B9F3A03CEF346AC8E409C725266FCAE">
    <w:name w:val="7B9F3A03CEF346AC8E409C725266FCAE"/>
  </w:style>
  <w:style w:type="paragraph" w:customStyle="1" w:styleId="8DA97B704B5946339A9B747271E22D7D">
    <w:name w:val="8DA97B704B5946339A9B747271E22D7D"/>
  </w:style>
  <w:style w:type="paragraph" w:customStyle="1" w:styleId="62935BF073B643BF8A608FDE6E234354">
    <w:name w:val="62935BF073B643BF8A608FDE6E234354"/>
  </w:style>
  <w:style w:type="paragraph" w:customStyle="1" w:styleId="5696136EF74749D3822087B4BDCEAA3D">
    <w:name w:val="5696136EF74749D3822087B4BDCEAA3D"/>
  </w:style>
  <w:style w:type="paragraph" w:customStyle="1" w:styleId="8573013B907C4656B42278198A18E8E3">
    <w:name w:val="8573013B907C4656B42278198A18E8E3"/>
  </w:style>
  <w:style w:type="paragraph" w:customStyle="1" w:styleId="A6DAA547F2174B06A049A35B6D936671">
    <w:name w:val="A6DAA547F2174B06A049A35B6D936671"/>
  </w:style>
  <w:style w:type="paragraph" w:customStyle="1" w:styleId="3E204AB88BBA4660A5FAA0F8DD92A727">
    <w:name w:val="3E204AB88BBA4660A5FAA0F8DD92A727"/>
  </w:style>
  <w:style w:type="paragraph" w:customStyle="1" w:styleId="37CE74C6C1EF43509D6368DD4773FCFA">
    <w:name w:val="37CE74C6C1EF43509D6368DD4773FCFA"/>
  </w:style>
  <w:style w:type="paragraph" w:customStyle="1" w:styleId="3D37FF409CA244C484471843E3DF22CD">
    <w:name w:val="3D37FF409CA244C484471843E3DF22CD"/>
  </w:style>
  <w:style w:type="paragraph" w:customStyle="1" w:styleId="38C20C6566994A56A1F9A7F3F640A2EA">
    <w:name w:val="38C20C6566994A56A1F9A7F3F640A2EA"/>
  </w:style>
  <w:style w:type="paragraph" w:customStyle="1" w:styleId="B59C6C6C30484E75B74BA2FC8F26C28F">
    <w:name w:val="B59C6C6C30484E75B74BA2FC8F26C28F"/>
  </w:style>
  <w:style w:type="paragraph" w:customStyle="1" w:styleId="9BA728AF28B14D2A846FACA07F7BAB4A">
    <w:name w:val="9BA728AF28B14D2A846FACA07F7BAB4A"/>
  </w:style>
  <w:style w:type="paragraph" w:customStyle="1" w:styleId="020802ADBD324C46B081A737F0BD4CE4">
    <w:name w:val="020802ADBD324C46B081A737F0BD4CE4"/>
  </w:style>
  <w:style w:type="paragraph" w:customStyle="1" w:styleId="CDCE3B4CD3134ABA955430F4D75EF3E2">
    <w:name w:val="CDCE3B4CD3134ABA955430F4D75EF3E2"/>
  </w:style>
  <w:style w:type="paragraph" w:customStyle="1" w:styleId="298BFE6D184C463DA8FAF0296CAEC43C">
    <w:name w:val="298BFE6D184C463DA8FAF0296CAEC43C"/>
    <w:rsid w:val="001B309C"/>
  </w:style>
  <w:style w:type="paragraph" w:customStyle="1" w:styleId="D0C95B8509814309A0F3D21F65CD9FD1">
    <w:name w:val="D0C95B8509814309A0F3D21F65CD9FD1"/>
    <w:rsid w:val="001B309C"/>
  </w:style>
  <w:style w:type="paragraph" w:customStyle="1" w:styleId="C15809AEA8D94DFE8E4979568F512A53">
    <w:name w:val="C15809AEA8D94DFE8E4979568F512A53"/>
    <w:rsid w:val="001B309C"/>
  </w:style>
  <w:style w:type="paragraph" w:customStyle="1" w:styleId="01EC0464EA52403CA48A994AD795E7D6">
    <w:name w:val="01EC0464EA52403CA48A994AD795E7D6"/>
    <w:rsid w:val="001B309C"/>
  </w:style>
  <w:style w:type="paragraph" w:customStyle="1" w:styleId="D490861FBB9F498091C7C21A824721C1">
    <w:name w:val="D490861FBB9F498091C7C21A824721C1"/>
    <w:rsid w:val="001B309C"/>
  </w:style>
  <w:style w:type="paragraph" w:customStyle="1" w:styleId="398BD2C4BB044F068661142F416E17A1">
    <w:name w:val="398BD2C4BB044F068661142F416E17A1"/>
    <w:rsid w:val="001B309C"/>
  </w:style>
  <w:style w:type="paragraph" w:customStyle="1" w:styleId="F0751C56EBBC4793B2C17FA7FAF76045">
    <w:name w:val="F0751C56EBBC4793B2C17FA7FAF76045"/>
    <w:rsid w:val="001B309C"/>
  </w:style>
  <w:style w:type="paragraph" w:customStyle="1" w:styleId="8B082D4419FE41BE947486118812BC1D">
    <w:name w:val="8B082D4419FE41BE947486118812BC1D"/>
    <w:rsid w:val="00304026"/>
  </w:style>
  <w:style w:type="paragraph" w:customStyle="1" w:styleId="C1C303D07B5B43C2BD22940E743303CD">
    <w:name w:val="C1C303D07B5B43C2BD22940E743303CD"/>
    <w:rsid w:val="00304026"/>
  </w:style>
  <w:style w:type="paragraph" w:customStyle="1" w:styleId="16124C440F0143738A561784F7AFA157">
    <w:name w:val="16124C440F0143738A561784F7AFA157"/>
    <w:rsid w:val="00304026"/>
  </w:style>
  <w:style w:type="paragraph" w:customStyle="1" w:styleId="713A61474AC6484B8418F58D4C0BDD59">
    <w:name w:val="713A61474AC6484B8418F58D4C0BDD59"/>
    <w:rsid w:val="00304026"/>
  </w:style>
  <w:style w:type="paragraph" w:customStyle="1" w:styleId="D073D562664F494F9CF01D3C913E7CCC">
    <w:name w:val="D073D562664F494F9CF01D3C913E7CCC"/>
    <w:rsid w:val="00304026"/>
  </w:style>
  <w:style w:type="paragraph" w:customStyle="1" w:styleId="4B265C54371841C9B35060220E59680C">
    <w:name w:val="4B265C54371841C9B35060220E59680C"/>
    <w:rsid w:val="00304026"/>
  </w:style>
  <w:style w:type="paragraph" w:customStyle="1" w:styleId="1E7BA668BB374A5EAC93DC0DA1BDC107">
    <w:name w:val="1E7BA668BB374A5EAC93DC0DA1BDC107"/>
    <w:rsid w:val="00304026"/>
  </w:style>
  <w:style w:type="paragraph" w:customStyle="1" w:styleId="96A45D11380B413D93F18F3482DF4DD7">
    <w:name w:val="96A45D11380B413D93F18F3482DF4DD7"/>
    <w:rsid w:val="00296FC6"/>
  </w:style>
  <w:style w:type="paragraph" w:customStyle="1" w:styleId="09DD5EEBDA5F48C3BD163F2B0747CB17">
    <w:name w:val="09DD5EEBDA5F48C3BD163F2B0747CB17"/>
    <w:rsid w:val="00296FC6"/>
  </w:style>
  <w:style w:type="paragraph" w:customStyle="1" w:styleId="BB2F050FCC104D9E8AD2287EDFEE33DD">
    <w:name w:val="BB2F050FCC104D9E8AD2287EDFEE33DD"/>
    <w:rsid w:val="00296FC6"/>
  </w:style>
  <w:style w:type="paragraph" w:customStyle="1" w:styleId="9EE5B18EA2904B89921D6E50CEFF167E">
    <w:name w:val="9EE5B18EA2904B89921D6E50CEFF167E"/>
    <w:rsid w:val="00296FC6"/>
  </w:style>
  <w:style w:type="paragraph" w:customStyle="1" w:styleId="D4C27653402349D789DB87DA8C7D58CC">
    <w:name w:val="D4C27653402349D789DB87DA8C7D58CC"/>
    <w:rsid w:val="00296FC6"/>
  </w:style>
  <w:style w:type="paragraph" w:customStyle="1" w:styleId="DDA9A42B6FB940DE8EE77C6C39048F4B">
    <w:name w:val="DDA9A42B6FB940DE8EE77C6C39048F4B"/>
    <w:rsid w:val="00296FC6"/>
  </w:style>
  <w:style w:type="paragraph" w:customStyle="1" w:styleId="3E41D9EF6F8C49F3AAD7E82FDC476CF1">
    <w:name w:val="3E41D9EF6F8C49F3AAD7E82FDC476CF1"/>
    <w:rsid w:val="00296FC6"/>
  </w:style>
  <w:style w:type="paragraph" w:customStyle="1" w:styleId="E5F07C9E35314EB9B5EB6E01F9FC207E">
    <w:name w:val="E5F07C9E35314EB9B5EB6E01F9FC207E"/>
    <w:rsid w:val="00A07ADB"/>
  </w:style>
  <w:style w:type="paragraph" w:customStyle="1" w:styleId="6E23B43C055C4BFCB45951879D1BA09E">
    <w:name w:val="6E23B43C055C4BFCB45951879D1BA09E"/>
    <w:rsid w:val="00A07ADB"/>
  </w:style>
  <w:style w:type="paragraph" w:customStyle="1" w:styleId="9563204CCB1F42BB8EBA283FF60FA8EF">
    <w:name w:val="9563204CCB1F42BB8EBA283FF60FA8EF"/>
    <w:rsid w:val="00A07ADB"/>
  </w:style>
  <w:style w:type="paragraph" w:customStyle="1" w:styleId="D9462BBA18184638B3A423D978A0CBEE">
    <w:name w:val="D9462BBA18184638B3A423D978A0CBEE"/>
    <w:rsid w:val="00A07ADB"/>
  </w:style>
  <w:style w:type="paragraph" w:customStyle="1" w:styleId="9222219E1BF642E8A14FA9D44BB76A76">
    <w:name w:val="9222219E1BF642E8A14FA9D44BB76A76"/>
    <w:rsid w:val="00A07ADB"/>
  </w:style>
  <w:style w:type="paragraph" w:customStyle="1" w:styleId="EEF9299842F94762A019D8F203602D74">
    <w:name w:val="EEF9299842F94762A019D8F203602D74"/>
    <w:rsid w:val="00A07ADB"/>
  </w:style>
  <w:style w:type="paragraph" w:customStyle="1" w:styleId="2F72A71E2C544CBB94AD142F3B0382EF">
    <w:name w:val="2F72A71E2C544CBB94AD142F3B0382EF"/>
    <w:rsid w:val="00A07ADB"/>
  </w:style>
  <w:style w:type="paragraph" w:customStyle="1" w:styleId="5ABF514A7B664C0F9478D80656E364ED">
    <w:name w:val="5ABF514A7B664C0F9478D80656E364ED"/>
    <w:rsid w:val="0089084F"/>
  </w:style>
  <w:style w:type="paragraph" w:customStyle="1" w:styleId="C8E7A9BD3D964F2E9673528447A2306C">
    <w:name w:val="C8E7A9BD3D964F2E9673528447A2306C"/>
    <w:rsid w:val="0089084F"/>
  </w:style>
  <w:style w:type="paragraph" w:customStyle="1" w:styleId="AF9099F5ED4843149707A233FA7397B3">
    <w:name w:val="AF9099F5ED4843149707A233FA7397B3"/>
    <w:rsid w:val="0089084F"/>
  </w:style>
  <w:style w:type="paragraph" w:customStyle="1" w:styleId="9B636D3D4FB34A12B9EFF6C4FE4721C5">
    <w:name w:val="9B636D3D4FB34A12B9EFF6C4FE4721C5"/>
    <w:rsid w:val="0089084F"/>
  </w:style>
  <w:style w:type="paragraph" w:customStyle="1" w:styleId="3EE547885190441CBC6D872B352D0054">
    <w:name w:val="3EE547885190441CBC6D872B352D0054"/>
    <w:rsid w:val="0089084F"/>
  </w:style>
  <w:style w:type="paragraph" w:customStyle="1" w:styleId="813DB55FD32F482A8C105A4001787F6B">
    <w:name w:val="813DB55FD32F482A8C105A4001787F6B"/>
    <w:rsid w:val="0089084F"/>
  </w:style>
  <w:style w:type="paragraph" w:customStyle="1" w:styleId="AA2F34080FA146B7BF40B9D2A1CD293A">
    <w:name w:val="AA2F34080FA146B7BF40B9D2A1CD293A"/>
    <w:rsid w:val="0089084F"/>
  </w:style>
  <w:style w:type="paragraph" w:customStyle="1" w:styleId="94A4FACB631344459C0EF0B6D63EC94D">
    <w:name w:val="94A4FACB631344459C0EF0B6D63EC94D"/>
    <w:rsid w:val="00E45F96"/>
  </w:style>
  <w:style w:type="paragraph" w:customStyle="1" w:styleId="AECF5022703D45D686DC30330CD2DE73">
    <w:name w:val="AECF5022703D45D686DC30330CD2DE73"/>
    <w:rsid w:val="00E45F96"/>
  </w:style>
  <w:style w:type="paragraph" w:customStyle="1" w:styleId="6814D011B6F1430890224221395A6FD7">
    <w:name w:val="6814D011B6F1430890224221395A6FD7"/>
    <w:rsid w:val="00E45F96"/>
  </w:style>
  <w:style w:type="paragraph" w:customStyle="1" w:styleId="E4278A4E85C3467E981D1F522721D99E">
    <w:name w:val="E4278A4E85C3467E981D1F522721D99E"/>
    <w:rsid w:val="00E45F96"/>
  </w:style>
  <w:style w:type="paragraph" w:customStyle="1" w:styleId="462B2A6E71694260BAC5F4CD49D631C7">
    <w:name w:val="462B2A6E71694260BAC5F4CD49D631C7"/>
    <w:rsid w:val="00E45F96"/>
  </w:style>
  <w:style w:type="paragraph" w:customStyle="1" w:styleId="679A4F82A65B4E44BC1B0EE6F551AF5A">
    <w:name w:val="679A4F82A65B4E44BC1B0EE6F551AF5A"/>
    <w:rsid w:val="00E45F96"/>
  </w:style>
  <w:style w:type="paragraph" w:customStyle="1" w:styleId="D165324E84684ED9998E6AC39712BA5E">
    <w:name w:val="D165324E84684ED9998E6AC39712BA5E"/>
    <w:rsid w:val="00E45F96"/>
  </w:style>
  <w:style w:type="paragraph" w:customStyle="1" w:styleId="CD5A74B4DFE147DB963D6FFA324BECC2">
    <w:name w:val="CD5A74B4DFE147DB963D6FFA324BECC2"/>
    <w:rsid w:val="00133253"/>
  </w:style>
  <w:style w:type="paragraph" w:customStyle="1" w:styleId="6E267BA45EE748FFA83093D89B35BFA1">
    <w:name w:val="6E267BA45EE748FFA83093D89B35BFA1"/>
    <w:rsid w:val="00133253"/>
  </w:style>
  <w:style w:type="paragraph" w:customStyle="1" w:styleId="C667D5AEBC0449BC83345F6290F63FAC">
    <w:name w:val="C667D5AEBC0449BC83345F6290F63FAC"/>
    <w:rsid w:val="00133253"/>
  </w:style>
  <w:style w:type="paragraph" w:customStyle="1" w:styleId="C65524B2C9714176923FCF1766346B06">
    <w:name w:val="C65524B2C9714176923FCF1766346B06"/>
    <w:rsid w:val="00133253"/>
  </w:style>
  <w:style w:type="paragraph" w:customStyle="1" w:styleId="4F4A866604864EB19B955FC923F7A7EB">
    <w:name w:val="4F4A866604864EB19B955FC923F7A7EB"/>
    <w:rsid w:val="00133253"/>
  </w:style>
  <w:style w:type="paragraph" w:customStyle="1" w:styleId="BB017A5456A3475B8184A50E0FAD9097">
    <w:name w:val="BB017A5456A3475B8184A50E0FAD9097"/>
    <w:rsid w:val="00133253"/>
  </w:style>
  <w:style w:type="paragraph" w:customStyle="1" w:styleId="F31437965B444034AAD62D1B2C863484">
    <w:name w:val="F31437965B444034AAD62D1B2C863484"/>
    <w:rsid w:val="00133253"/>
  </w:style>
  <w:style w:type="paragraph" w:customStyle="1" w:styleId="E9C259D44C5448E99ECC1F75E563E616">
    <w:name w:val="E9C259D44C5448E99ECC1F75E563E616"/>
    <w:rsid w:val="00910CE6"/>
  </w:style>
  <w:style w:type="paragraph" w:customStyle="1" w:styleId="375EA5661A164D74A596FAEE9BBBEC66">
    <w:name w:val="375EA5661A164D74A596FAEE9BBBEC66"/>
    <w:rsid w:val="00910CE6"/>
  </w:style>
  <w:style w:type="paragraph" w:customStyle="1" w:styleId="B3DB2E2702F544A5A93D92D0762D92C6">
    <w:name w:val="B3DB2E2702F544A5A93D92D0762D92C6"/>
    <w:rsid w:val="00910CE6"/>
  </w:style>
  <w:style w:type="paragraph" w:customStyle="1" w:styleId="A5379C3820BD499CA77FFF4EFFD9A17A">
    <w:name w:val="A5379C3820BD499CA77FFF4EFFD9A17A"/>
    <w:rsid w:val="00910CE6"/>
  </w:style>
  <w:style w:type="paragraph" w:customStyle="1" w:styleId="76FF700CE60F4444917102C5F97E5919">
    <w:name w:val="76FF700CE60F4444917102C5F97E5919"/>
    <w:rsid w:val="00910CE6"/>
  </w:style>
  <w:style w:type="paragraph" w:customStyle="1" w:styleId="1171FF5C75EF434DA505C8F00B84A932">
    <w:name w:val="1171FF5C75EF434DA505C8F00B84A932"/>
    <w:rsid w:val="00910CE6"/>
  </w:style>
  <w:style w:type="paragraph" w:customStyle="1" w:styleId="135BD71DE12A40DCAEE11A65C8542E3B">
    <w:name w:val="135BD71DE12A40DCAEE11A65C8542E3B"/>
    <w:rsid w:val="00910CE6"/>
  </w:style>
  <w:style w:type="paragraph" w:customStyle="1" w:styleId="FAECD5431A5A49ACBC1920CEFBB2A875">
    <w:name w:val="FAECD5431A5A49ACBC1920CEFBB2A875"/>
    <w:rsid w:val="00577A87"/>
  </w:style>
  <w:style w:type="paragraph" w:customStyle="1" w:styleId="14F53854168243F8A3AC16FD37BFC7E6">
    <w:name w:val="14F53854168243F8A3AC16FD37BFC7E6"/>
    <w:rsid w:val="00577A87"/>
  </w:style>
  <w:style w:type="paragraph" w:customStyle="1" w:styleId="184CE8B8A0BE43F5887F0D5FBFA9FE9F">
    <w:name w:val="184CE8B8A0BE43F5887F0D5FBFA9FE9F"/>
    <w:rsid w:val="00577A87"/>
  </w:style>
  <w:style w:type="paragraph" w:customStyle="1" w:styleId="B4B55D3CA7DE4795853F7314CDAE39CA">
    <w:name w:val="B4B55D3CA7DE4795853F7314CDAE39CA"/>
    <w:rsid w:val="00577A87"/>
  </w:style>
  <w:style w:type="paragraph" w:customStyle="1" w:styleId="88672111F6D1441FAC72D4A9282CD027">
    <w:name w:val="88672111F6D1441FAC72D4A9282CD027"/>
    <w:rsid w:val="00577A87"/>
  </w:style>
  <w:style w:type="paragraph" w:customStyle="1" w:styleId="84CB035A26294BB9A8B0FB5E2DE11557">
    <w:name w:val="84CB035A26294BB9A8B0FB5E2DE11557"/>
    <w:rsid w:val="00577A87"/>
  </w:style>
  <w:style w:type="paragraph" w:customStyle="1" w:styleId="5E9710BA13B842FD9D723063F43A4A12">
    <w:name w:val="5E9710BA13B842FD9D723063F43A4A12"/>
    <w:rsid w:val="00577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22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Pedersen</dc:creator>
  <cp:lastModifiedBy>Alan Pedersen</cp:lastModifiedBy>
  <cp:revision>5</cp:revision>
  <dcterms:created xsi:type="dcterms:W3CDTF">2020-05-25T00:14:00Z</dcterms:created>
  <dcterms:modified xsi:type="dcterms:W3CDTF">2020-06-02T02:55:00Z</dcterms:modified>
</cp:coreProperties>
</file>