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30E5" w14:textId="77777777" w:rsidR="00215FB1" w:rsidRPr="00AA1380" w:rsidRDefault="00E52D87" w:rsidP="00AA1380">
      <w:pPr>
        <w:pStyle w:val="Title"/>
      </w:pPr>
      <w:sdt>
        <w:sdtPr>
          <w:alias w:val="Agenda:"/>
          <w:tag w:val="Agenda:"/>
          <w:id w:val="-1543442226"/>
          <w:placeholder>
            <w:docPart w:val="7FD14BDFD1B34CAD84905B60117D22D9"/>
          </w:placeholder>
          <w:temporary/>
          <w:showingPlcHdr/>
          <w15:appearance w15:val="hidden"/>
        </w:sdtPr>
        <w:sdtEndPr/>
        <w:sdtContent>
          <w:r w:rsidR="00AA1380" w:rsidRPr="00C37F7F">
            <w:t>AGENDA</w:t>
          </w:r>
        </w:sdtContent>
      </w:sdt>
    </w:p>
    <w:p w14:paraId="5A6DA18C" w14:textId="13DD8C0A" w:rsidR="00215FB1" w:rsidRPr="00D274EE" w:rsidRDefault="00E52D87" w:rsidP="00C37F7F">
      <w:pPr>
        <w:pStyle w:val="Heading1"/>
      </w:pPr>
      <w:r>
        <w:t>RAD Sprint Two Meeting</w:t>
      </w:r>
    </w:p>
    <w:p w14:paraId="3ADB6854" w14:textId="68E5C387" w:rsidR="00662A26" w:rsidRDefault="00E52D87" w:rsidP="00C37F7F">
      <w:pPr>
        <w:pStyle w:val="Heading2"/>
      </w:pPr>
      <w:r>
        <w:t>5/6/20</w:t>
      </w:r>
    </w:p>
    <w:p w14:paraId="0E3E2AA5" w14:textId="6D922866" w:rsidR="00215FB1" w:rsidRPr="00E73D3F" w:rsidRDefault="00E52D87" w:rsidP="00C37F7F">
      <w:pPr>
        <w:pStyle w:val="Heading2"/>
      </w:pPr>
      <w:r>
        <w:t>14:00</w:t>
      </w:r>
      <w:r w:rsidR="00215FB1" w:rsidRPr="00E73D3F">
        <w:t xml:space="preserve"> – </w:t>
      </w:r>
      <w:r>
        <w:t>15:00</w:t>
      </w:r>
    </w:p>
    <w:p w14:paraId="01F6C467" w14:textId="388A93F6" w:rsidR="00215FB1" w:rsidRDefault="00E52D87" w:rsidP="00C37F7F">
      <w:sdt>
        <w:sdtPr>
          <w:alias w:val="Meeting called by:"/>
          <w:tag w:val="Meeting called by :"/>
          <w:id w:val="1695115860"/>
          <w:placeholder>
            <w:docPart w:val="082EE89C84DF4EEDBDF88FF1E48F6F76"/>
          </w:placeholder>
          <w:temporary/>
          <w:showingPlcHdr/>
          <w15:appearance w15:val="hidden"/>
        </w:sdtPr>
        <w:sdtEndPr/>
        <w:sdtContent>
          <w:r w:rsidR="006F1179" w:rsidRPr="00AA1380">
            <w:t>Meeting called by</w:t>
          </w:r>
        </w:sdtContent>
      </w:sdt>
      <w:r w:rsidR="006F1179">
        <w:t xml:space="preserve"> </w:t>
      </w:r>
      <w:r>
        <w:t>Zara Duncanson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900"/>
        <w:gridCol w:w="8281"/>
      </w:tblGrid>
      <w:tr w:rsidR="00D274EE" w14:paraId="4DB31078" w14:textId="77777777" w:rsidTr="00F862B1">
        <w:trPr>
          <w:cantSplit/>
          <w:trHeight w:val="360"/>
        </w:trPr>
        <w:sdt>
          <w:sdtPr>
            <w:alias w:val="Attendees:"/>
            <w:tag w:val="Attendees:"/>
            <w:id w:val="-125241275"/>
            <w:placeholder>
              <w:docPart w:val="E74A6E6BFC934AD1B7760FCAF4AF07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14:paraId="72D94954" w14:textId="77777777" w:rsidR="00D274EE" w:rsidRPr="00D274EE" w:rsidRDefault="006F1179" w:rsidP="00C37F7F">
                <w:pPr>
                  <w:pStyle w:val="Heading3"/>
                </w:pPr>
                <w:r w:rsidRPr="00C37F7F">
                  <w:t>Attendees</w:t>
                </w:r>
                <w:r w:rsidRPr="00E73D3F">
                  <w:t>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509E0821" w14:textId="77777777" w:rsidR="00D274EE" w:rsidRDefault="00E52D87" w:rsidP="00C37F7F">
            <w:r>
              <w:t>Zara Duncanson</w:t>
            </w:r>
          </w:p>
          <w:p w14:paraId="2D97B73D" w14:textId="77777777" w:rsidR="00E52D87" w:rsidRDefault="00E52D87" w:rsidP="00C37F7F">
            <w:r>
              <w:t>David Perry</w:t>
            </w:r>
          </w:p>
          <w:p w14:paraId="14DF1847" w14:textId="286DA734" w:rsidR="00E52D87" w:rsidRDefault="00E52D87" w:rsidP="00C37F7F">
            <w:r>
              <w:t>Alan Pederson</w:t>
            </w:r>
          </w:p>
        </w:tc>
      </w:tr>
      <w:tr w:rsidR="00D274EE" w14:paraId="453E7331" w14:textId="77777777" w:rsidTr="00F862B1">
        <w:trPr>
          <w:cantSplit/>
          <w:trHeight w:val="360"/>
        </w:trPr>
        <w:sdt>
          <w:sdtPr>
            <w:alias w:val="Please read:"/>
            <w:tag w:val="Please read:"/>
            <w:id w:val="-1578978292"/>
            <w:placeholder>
              <w:docPart w:val="1B3D0CEAFFA54E5E91AFEDDC227932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14:paraId="698B99AB" w14:textId="77777777" w:rsidR="00D274EE" w:rsidRPr="00D274EE" w:rsidRDefault="006F1179" w:rsidP="00C37F7F">
                <w:pPr>
                  <w:pStyle w:val="Heading3"/>
                </w:pPr>
                <w:r w:rsidRPr="00C37F7F">
                  <w:t>Please</w:t>
                </w:r>
                <w:r w:rsidRPr="00E73D3F">
                  <w:t xml:space="preserve"> read: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2B93194D" w14:textId="13245E84" w:rsidR="00D274EE" w:rsidRDefault="00D274EE" w:rsidP="00C37F7F"/>
        </w:tc>
      </w:tr>
      <w:tr w:rsidR="00D274EE" w14:paraId="5ADC9874" w14:textId="77777777" w:rsidTr="00F862B1">
        <w:trPr>
          <w:cantSplit/>
          <w:trHeight w:val="360"/>
        </w:trPr>
        <w:sdt>
          <w:sdtPr>
            <w:alias w:val="Please bring:"/>
            <w:tag w:val="Please bring:"/>
            <w:id w:val="-1939678413"/>
            <w:placeholder>
              <w:docPart w:val="07C5F2396006480D932899D7C790FC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14:paraId="07D5FEF0" w14:textId="77777777" w:rsidR="00D274EE" w:rsidRPr="00D274EE" w:rsidRDefault="006F1179" w:rsidP="00C37F7F">
                <w:pPr>
                  <w:pStyle w:val="Heading3"/>
                </w:pPr>
                <w:r w:rsidRPr="00C37F7F">
                  <w:t>Please</w:t>
                </w:r>
                <w:r w:rsidRPr="00E73D3F">
                  <w:t xml:space="preserve"> bring:</w:t>
                </w:r>
              </w:p>
            </w:tc>
          </w:sdtContent>
        </w:sdt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14:paraId="37A1F263" w14:textId="72225156" w:rsidR="00D274EE" w:rsidRDefault="00D274EE" w:rsidP="00C37F7F"/>
        </w:tc>
      </w:tr>
    </w:tbl>
    <w:tbl>
      <w:tblPr>
        <w:tblStyle w:val="Style1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5122"/>
        <w:gridCol w:w="2316"/>
      </w:tblGrid>
      <w:tr w:rsidR="00215FB1" w14:paraId="30E5EA95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BD187D6" w14:textId="0DB5455B" w:rsidR="00215FB1" w:rsidRPr="00E7243F" w:rsidRDefault="00E52D87" w:rsidP="00C37F7F">
            <w:pPr>
              <w:pStyle w:val="Heading2"/>
              <w:outlineLvl w:val="1"/>
            </w:pPr>
            <w:r>
              <w:t>14:00</w:t>
            </w:r>
            <w:r w:rsidR="00215FB1" w:rsidRPr="00E73D3F">
              <w:t xml:space="preserve"> – </w:t>
            </w:r>
            <w:r>
              <w:t>15:00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ntroduction:"/>
              <w:tag w:val="Enter introduction:"/>
              <w:id w:val="44968222"/>
              <w:placeholder>
                <w:docPart w:val="3676C9876E4541259E508B4EB236B826"/>
              </w:placeholder>
              <w:temporary/>
              <w:showingPlcHdr/>
              <w15:appearance w15:val="hidden"/>
            </w:sdtPr>
            <w:sdtEndPr/>
            <w:sdtContent>
              <w:p w14:paraId="1054F396" w14:textId="77777777" w:rsidR="00215FB1" w:rsidRPr="00E7243F" w:rsidRDefault="00B46BA6" w:rsidP="00C37F7F">
                <w:pPr>
                  <w:pStyle w:val="Heading2"/>
                  <w:outlineLvl w:val="1"/>
                </w:pPr>
                <w:r w:rsidRPr="00C37F7F">
                  <w:t>Introduction</w:t>
                </w:r>
              </w:p>
            </w:sdtContent>
          </w:sdt>
          <w:p w14:paraId="261188FA" w14:textId="5BA35B5F" w:rsidR="00215FB1" w:rsidRDefault="00E52D87" w:rsidP="00C37F7F">
            <w:r>
              <w:t>Review Sprint One</w:t>
            </w:r>
          </w:p>
          <w:p w14:paraId="38446BE6" w14:textId="77777777" w:rsidR="00E52D87" w:rsidRDefault="00E52D87" w:rsidP="00C37F7F">
            <w:r>
              <w:t>Discuss GitHub</w:t>
            </w:r>
          </w:p>
          <w:p w14:paraId="71BEF610" w14:textId="7E384DA9" w:rsidR="00E52D87" w:rsidRDefault="00E52D87" w:rsidP="00C37F7F">
            <w:r>
              <w:t>Share ideas for website functions and layout</w:t>
            </w:r>
          </w:p>
          <w:p w14:paraId="09C09D3D" w14:textId="4D65DCB9" w:rsidR="00215FB1" w:rsidRDefault="00E52D87" w:rsidP="00C37F7F">
            <w:r>
              <w:t>Allocate tasks</w:t>
            </w:r>
            <w:r w:rsidR="00F862B1">
              <w:tab/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9EF3982" w14:textId="77777777" w:rsidR="00215FB1" w:rsidRDefault="00E52D87" w:rsidP="00C37F7F">
            <w:pPr>
              <w:pStyle w:val="Location"/>
            </w:pPr>
            <w:r>
              <w:t>Thornlie TAFE</w:t>
            </w:r>
          </w:p>
          <w:p w14:paraId="3D5CEC66" w14:textId="4A82BAAC" w:rsidR="00E52D87" w:rsidRPr="00D274EE" w:rsidRDefault="00E52D87" w:rsidP="00C37F7F">
            <w:pPr>
              <w:pStyle w:val="Location"/>
            </w:pPr>
            <w:r>
              <w:t>Library</w:t>
            </w:r>
          </w:p>
        </w:tc>
      </w:tr>
    </w:tbl>
    <w:sdt>
      <w:sdtPr>
        <w:alias w:val="Additional instructions:"/>
        <w:id w:val="-1050213888"/>
        <w:placeholder>
          <w:docPart w:val="5BF29565F7A546F7B456B44C15CD02E5"/>
        </w:placeholder>
        <w:temporary/>
        <w:showingPlcHdr/>
        <w15:appearance w15:val="hidden"/>
      </w:sdtPr>
      <w:sdtEndPr/>
      <w:sdtContent>
        <w:p w14:paraId="2BC626B9" w14:textId="77777777" w:rsidR="0096085C" w:rsidRPr="00E7243F" w:rsidRDefault="0096085C" w:rsidP="00E73D3F">
          <w:pPr>
            <w:pStyle w:val="Heading4"/>
          </w:pPr>
          <w:r w:rsidRPr="00C37F7F">
            <w:t xml:space="preserve">Additional </w:t>
          </w:r>
          <w:r w:rsidR="00E73D3F" w:rsidRPr="00C37F7F">
            <w:t>Instruction</w:t>
          </w:r>
          <w:r w:rsidR="00E73D3F">
            <w:t>:</w:t>
          </w:r>
        </w:p>
      </w:sdtContent>
    </w:sdt>
    <w:p w14:paraId="6BC863E5" w14:textId="0C08F99F" w:rsidR="00264F50" w:rsidRDefault="00264F50"/>
    <w:sectPr w:rsidR="00264F50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C7A37" w14:textId="77777777" w:rsidR="00E52D87" w:rsidRDefault="00E52D87" w:rsidP="00555D3B">
      <w:pPr>
        <w:spacing w:before="0" w:after="0" w:line="240" w:lineRule="auto"/>
      </w:pPr>
      <w:r>
        <w:separator/>
      </w:r>
    </w:p>
  </w:endnote>
  <w:endnote w:type="continuationSeparator" w:id="0">
    <w:p w14:paraId="77BFB33E" w14:textId="77777777" w:rsidR="00E52D87" w:rsidRDefault="00E52D87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D2D20" w14:textId="77777777" w:rsidR="00E52D87" w:rsidRDefault="00E52D87" w:rsidP="00555D3B">
      <w:pPr>
        <w:spacing w:before="0" w:after="0" w:line="240" w:lineRule="auto"/>
      </w:pPr>
      <w:r>
        <w:separator/>
      </w:r>
    </w:p>
  </w:footnote>
  <w:footnote w:type="continuationSeparator" w:id="0">
    <w:p w14:paraId="459444D9" w14:textId="77777777" w:rsidR="00E52D87" w:rsidRDefault="00E52D87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87"/>
    <w:rsid w:val="00025FAF"/>
    <w:rsid w:val="000E49DD"/>
    <w:rsid w:val="00116DC5"/>
    <w:rsid w:val="00127243"/>
    <w:rsid w:val="001370EC"/>
    <w:rsid w:val="00185CD0"/>
    <w:rsid w:val="001E267D"/>
    <w:rsid w:val="00215FB1"/>
    <w:rsid w:val="00264F50"/>
    <w:rsid w:val="002770CD"/>
    <w:rsid w:val="00280720"/>
    <w:rsid w:val="002E055D"/>
    <w:rsid w:val="002F6557"/>
    <w:rsid w:val="003327E8"/>
    <w:rsid w:val="00360077"/>
    <w:rsid w:val="00372ABF"/>
    <w:rsid w:val="003A34B5"/>
    <w:rsid w:val="003D363D"/>
    <w:rsid w:val="0042689F"/>
    <w:rsid w:val="004B126A"/>
    <w:rsid w:val="004F323F"/>
    <w:rsid w:val="00555D3B"/>
    <w:rsid w:val="00563DC8"/>
    <w:rsid w:val="005A5FA8"/>
    <w:rsid w:val="00620332"/>
    <w:rsid w:val="00662A26"/>
    <w:rsid w:val="006F1179"/>
    <w:rsid w:val="00717393"/>
    <w:rsid w:val="0073110F"/>
    <w:rsid w:val="007C645B"/>
    <w:rsid w:val="00816880"/>
    <w:rsid w:val="00821BC9"/>
    <w:rsid w:val="00825A2B"/>
    <w:rsid w:val="0091004F"/>
    <w:rsid w:val="0096085C"/>
    <w:rsid w:val="009C6D71"/>
    <w:rsid w:val="009F751F"/>
    <w:rsid w:val="00A3057E"/>
    <w:rsid w:val="00A4516E"/>
    <w:rsid w:val="00A63BE8"/>
    <w:rsid w:val="00AA1380"/>
    <w:rsid w:val="00AA2585"/>
    <w:rsid w:val="00B1229F"/>
    <w:rsid w:val="00B46BA6"/>
    <w:rsid w:val="00B9392D"/>
    <w:rsid w:val="00C01C4C"/>
    <w:rsid w:val="00C041DB"/>
    <w:rsid w:val="00C37F7F"/>
    <w:rsid w:val="00C57EA3"/>
    <w:rsid w:val="00C656BA"/>
    <w:rsid w:val="00CD440E"/>
    <w:rsid w:val="00CE6D3B"/>
    <w:rsid w:val="00D268A5"/>
    <w:rsid w:val="00D274EE"/>
    <w:rsid w:val="00D46794"/>
    <w:rsid w:val="00D868B9"/>
    <w:rsid w:val="00DF1E72"/>
    <w:rsid w:val="00E3045C"/>
    <w:rsid w:val="00E52D87"/>
    <w:rsid w:val="00E7243F"/>
    <w:rsid w:val="00E73D3F"/>
    <w:rsid w:val="00E871F6"/>
    <w:rsid w:val="00E92149"/>
    <w:rsid w:val="00EC740E"/>
    <w:rsid w:val="00EE25C5"/>
    <w:rsid w:val="00F41B30"/>
    <w:rsid w:val="00F65D44"/>
    <w:rsid w:val="00F736BA"/>
    <w:rsid w:val="00F862B1"/>
    <w:rsid w:val="00F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618FB5"/>
  <w15:docId w15:val="{E5C98412-8AB2-469E-BBFD-84363511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FAST%20AUSTRALIA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D14BDFD1B34CAD84905B60117D2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AF23D-D4F1-4167-AFBB-556B2BE435AF}"/>
      </w:docPartPr>
      <w:docPartBody>
        <w:p w:rsidR="00000000" w:rsidRDefault="00B44693">
          <w:pPr>
            <w:pStyle w:val="7FD14BDFD1B34CAD84905B60117D22D9"/>
          </w:pPr>
          <w:r w:rsidRPr="00C37F7F">
            <w:t>AGENDA</w:t>
          </w:r>
        </w:p>
      </w:docPartBody>
    </w:docPart>
    <w:docPart>
      <w:docPartPr>
        <w:name w:val="082EE89C84DF4EEDBDF88FF1E48F6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5CC8-67F6-4132-866B-5C480AB8EEF7}"/>
      </w:docPartPr>
      <w:docPartBody>
        <w:p w:rsidR="00000000" w:rsidRDefault="00B44693">
          <w:pPr>
            <w:pStyle w:val="082EE89C84DF4EEDBDF88FF1E48F6F76"/>
          </w:pPr>
          <w:r w:rsidRPr="00AA1380">
            <w:t>Meeting called by</w:t>
          </w:r>
        </w:p>
      </w:docPartBody>
    </w:docPart>
    <w:docPart>
      <w:docPartPr>
        <w:name w:val="E74A6E6BFC934AD1B7760FCAF4AF0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FB37-1833-417F-B5C6-76A963ACFB38}"/>
      </w:docPartPr>
      <w:docPartBody>
        <w:p w:rsidR="00000000" w:rsidRDefault="00B44693">
          <w:pPr>
            <w:pStyle w:val="E74A6E6BFC934AD1B7760FCAF4AF07E5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1B3D0CEAFFA54E5E91AFEDDC22793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94596-90F4-4B6E-9495-9DCFF9D1D26D}"/>
      </w:docPartPr>
      <w:docPartBody>
        <w:p w:rsidR="00000000" w:rsidRDefault="00B44693">
          <w:pPr>
            <w:pStyle w:val="1B3D0CEAFFA54E5E91AFEDDC227932B2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07C5F2396006480D932899D7C790F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6DDA-94E1-4025-94C1-2046C7A6367F}"/>
      </w:docPartPr>
      <w:docPartBody>
        <w:p w:rsidR="00000000" w:rsidRDefault="00B44693">
          <w:pPr>
            <w:pStyle w:val="07C5F2396006480D932899D7C790FC20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3676C9876E4541259E508B4EB236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37B6E-0AE2-49C2-94C9-625402ACF616}"/>
      </w:docPartPr>
      <w:docPartBody>
        <w:p w:rsidR="00000000" w:rsidRDefault="00B44693">
          <w:pPr>
            <w:pStyle w:val="3676C9876E4541259E508B4EB236B826"/>
          </w:pPr>
          <w:r w:rsidRPr="00C37F7F">
            <w:t>Introduction</w:t>
          </w:r>
        </w:p>
      </w:docPartBody>
    </w:docPart>
    <w:docPart>
      <w:docPartPr>
        <w:name w:val="5BF29565F7A546F7B456B44C15CD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1063-DC17-4615-B1C3-923F85BD6E30}"/>
      </w:docPartPr>
      <w:docPartBody>
        <w:p w:rsidR="00000000" w:rsidRDefault="00B44693">
          <w:pPr>
            <w:pStyle w:val="5BF29565F7A546F7B456B44C15CD02E5"/>
          </w:pPr>
          <w:r w:rsidRPr="00C37F7F">
            <w:t>Additional Instruction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14BDFD1B34CAD84905B60117D22D9">
    <w:name w:val="7FD14BDFD1B34CAD84905B60117D22D9"/>
  </w:style>
  <w:style w:type="paragraph" w:customStyle="1" w:styleId="3C70CC5B71494A28884B0CE389532BFC">
    <w:name w:val="3C70CC5B71494A28884B0CE389532BFC"/>
  </w:style>
  <w:style w:type="paragraph" w:customStyle="1" w:styleId="469599C89959490A9D8438B9FB619E71">
    <w:name w:val="469599C89959490A9D8438B9FB619E71"/>
  </w:style>
  <w:style w:type="paragraph" w:customStyle="1" w:styleId="8E9BB26B206D41BA882211C5CE39C128">
    <w:name w:val="8E9BB26B206D41BA882211C5CE39C128"/>
  </w:style>
  <w:style w:type="paragraph" w:customStyle="1" w:styleId="74E80C666AD34BE4945662BFBEA1CF5E">
    <w:name w:val="74E80C666AD34BE4945662BFBEA1CF5E"/>
  </w:style>
  <w:style w:type="paragraph" w:customStyle="1" w:styleId="082EE89C84DF4EEDBDF88FF1E48F6F76">
    <w:name w:val="082EE89C84DF4EEDBDF88FF1E48F6F76"/>
  </w:style>
  <w:style w:type="paragraph" w:customStyle="1" w:styleId="EA401926C5B94D50BD0D7D3F2FDC37FE">
    <w:name w:val="EA401926C5B94D50BD0D7D3F2FDC37FE"/>
  </w:style>
  <w:style w:type="paragraph" w:customStyle="1" w:styleId="E74A6E6BFC934AD1B7760FCAF4AF07E5">
    <w:name w:val="E74A6E6BFC934AD1B7760FCAF4AF07E5"/>
  </w:style>
  <w:style w:type="paragraph" w:customStyle="1" w:styleId="28A5AF2F940F4D43AF2BEC7302CE4E33">
    <w:name w:val="28A5AF2F940F4D43AF2BEC7302CE4E33"/>
  </w:style>
  <w:style w:type="paragraph" w:customStyle="1" w:styleId="1B3D0CEAFFA54E5E91AFEDDC227932B2">
    <w:name w:val="1B3D0CEAFFA54E5E91AFEDDC227932B2"/>
  </w:style>
  <w:style w:type="paragraph" w:customStyle="1" w:styleId="35E3EC20008742FEA09097B8EA17945B">
    <w:name w:val="35E3EC20008742FEA09097B8EA17945B"/>
  </w:style>
  <w:style w:type="paragraph" w:customStyle="1" w:styleId="07C5F2396006480D932899D7C790FC20">
    <w:name w:val="07C5F2396006480D932899D7C790FC20"/>
  </w:style>
  <w:style w:type="paragraph" w:customStyle="1" w:styleId="27BCC9351E774C6AB1F71580FBEB2BA8">
    <w:name w:val="27BCC9351E774C6AB1F71580FBEB2BA8"/>
  </w:style>
  <w:style w:type="paragraph" w:customStyle="1" w:styleId="7A95D6A973D1498FACDAE09DC1CC6D0D">
    <w:name w:val="7A95D6A973D1498FACDAE09DC1CC6D0D"/>
  </w:style>
  <w:style w:type="paragraph" w:customStyle="1" w:styleId="E939644E1FCD40F794759358F7FDC6CC">
    <w:name w:val="E939644E1FCD40F794759358F7FDC6CC"/>
  </w:style>
  <w:style w:type="paragraph" w:customStyle="1" w:styleId="3676C9876E4541259E508B4EB236B826">
    <w:name w:val="3676C9876E4541259E508B4EB236B826"/>
  </w:style>
  <w:style w:type="paragraph" w:customStyle="1" w:styleId="2FBF94B3ADC6449D92506762DCB0666F">
    <w:name w:val="2FBF94B3ADC6449D92506762DCB0666F"/>
  </w:style>
  <w:style w:type="paragraph" w:customStyle="1" w:styleId="0E3280BE152F47E7A8AA90F52E1F1371">
    <w:name w:val="0E3280BE152F47E7A8AA90F52E1F1371"/>
  </w:style>
  <w:style w:type="paragraph" w:customStyle="1" w:styleId="ADE26A8030D042CB8EEFC9CE00EAF896">
    <w:name w:val="ADE26A8030D042CB8EEFC9CE00EAF896"/>
  </w:style>
  <w:style w:type="paragraph" w:customStyle="1" w:styleId="5B742C966BDA496286A023194A6546D7">
    <w:name w:val="5B742C966BDA496286A023194A6546D7"/>
  </w:style>
  <w:style w:type="paragraph" w:customStyle="1" w:styleId="A0A8BC5D4C27466EA441955C778B168A">
    <w:name w:val="A0A8BC5D4C27466EA441955C778B168A"/>
  </w:style>
  <w:style w:type="paragraph" w:customStyle="1" w:styleId="A17CBE78D2994633B89ABBBE0DF0E681">
    <w:name w:val="A17CBE78D2994633B89ABBBE0DF0E681"/>
  </w:style>
  <w:style w:type="paragraph" w:customStyle="1" w:styleId="9846676F663840AC91F20BD4BA886980">
    <w:name w:val="9846676F663840AC91F20BD4BA886980"/>
  </w:style>
  <w:style w:type="paragraph" w:customStyle="1" w:styleId="A9C0361EBAFF49EA977C16A137895B88">
    <w:name w:val="A9C0361EBAFF49EA977C16A137895B88"/>
  </w:style>
  <w:style w:type="paragraph" w:customStyle="1" w:styleId="893EED14BE6A4878889115BEAC544A76">
    <w:name w:val="893EED14BE6A4878889115BEAC544A76"/>
  </w:style>
  <w:style w:type="paragraph" w:customStyle="1" w:styleId="A3AEC5763E644047B5856F2BBDD26FC0">
    <w:name w:val="A3AEC5763E644047B5856F2BBDD26FC0"/>
  </w:style>
  <w:style w:type="paragraph" w:customStyle="1" w:styleId="F854BA4FCF6642199E78173B76200907">
    <w:name w:val="F854BA4FCF6642199E78173B76200907"/>
  </w:style>
  <w:style w:type="paragraph" w:customStyle="1" w:styleId="D39B8C288E154918A676BD8D37B1E7A3">
    <w:name w:val="D39B8C288E154918A676BD8D37B1E7A3"/>
  </w:style>
  <w:style w:type="paragraph" w:customStyle="1" w:styleId="634A796DF96241D9A2A760525FBE42EE">
    <w:name w:val="634A796DF96241D9A2A760525FBE42EE"/>
  </w:style>
  <w:style w:type="paragraph" w:customStyle="1" w:styleId="263FBF9146AA42F19800983D4B369FFC">
    <w:name w:val="263FBF9146AA42F19800983D4B369FFC"/>
  </w:style>
  <w:style w:type="paragraph" w:customStyle="1" w:styleId="99A02B3111A94FBABAB1C9945AB3A123">
    <w:name w:val="99A02B3111A94FBABAB1C9945AB3A123"/>
  </w:style>
  <w:style w:type="paragraph" w:customStyle="1" w:styleId="81CD429989D64CFEABEA1C68BFD3D802">
    <w:name w:val="81CD429989D64CFEABEA1C68BFD3D802"/>
  </w:style>
  <w:style w:type="paragraph" w:customStyle="1" w:styleId="985EDC598A1C48E0A853E295A632C37E">
    <w:name w:val="985EDC598A1C48E0A853E295A632C37E"/>
  </w:style>
  <w:style w:type="paragraph" w:customStyle="1" w:styleId="49CB74C924754658A1DCB66F14E024B1">
    <w:name w:val="49CB74C924754658A1DCB66F14E024B1"/>
  </w:style>
  <w:style w:type="paragraph" w:customStyle="1" w:styleId="43BF0527FC5443649A8952BF8662E7A1">
    <w:name w:val="43BF0527FC5443649A8952BF8662E7A1"/>
  </w:style>
  <w:style w:type="paragraph" w:customStyle="1" w:styleId="DFE7506618E540B794AAED256BCA4466">
    <w:name w:val="DFE7506618E540B794AAED256BCA4466"/>
  </w:style>
  <w:style w:type="paragraph" w:customStyle="1" w:styleId="A2D4D5F2863D4E96A58614BDAF7A09EB">
    <w:name w:val="A2D4D5F2863D4E96A58614BDAF7A09EB"/>
  </w:style>
  <w:style w:type="paragraph" w:customStyle="1" w:styleId="7CFD1031F48540239477963968BC6842">
    <w:name w:val="7CFD1031F48540239477963968BC6842"/>
  </w:style>
  <w:style w:type="paragraph" w:customStyle="1" w:styleId="5BF29565F7A546F7B456B44C15CD02E5">
    <w:name w:val="5BF29565F7A546F7B456B44C15CD02E5"/>
  </w:style>
  <w:style w:type="paragraph" w:customStyle="1" w:styleId="8BAC1A07E7374BC0937F5E80150968FB">
    <w:name w:val="8BAC1A07E7374BC0937F5E8015096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7</TotalTime>
  <Pages>1</Pages>
  <Words>46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Perry</dc:creator>
  <cp:lastModifiedBy>David Perry</cp:lastModifiedBy>
  <cp:revision>1</cp:revision>
  <dcterms:created xsi:type="dcterms:W3CDTF">2020-06-09T09:27:00Z</dcterms:created>
  <dcterms:modified xsi:type="dcterms:W3CDTF">2020-06-09T09:34:00Z</dcterms:modified>
</cp:coreProperties>
</file>