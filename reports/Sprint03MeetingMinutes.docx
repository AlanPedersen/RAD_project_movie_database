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389"/>
        <w:gridCol w:w="2501"/>
      </w:tblGrid>
      <w:tr w:rsidR="003E00B6" w:rsidRPr="00D60069" w14:paraId="145B0DB7" w14:textId="77777777" w:rsidTr="001E0877">
        <w:tc>
          <w:tcPr>
            <w:tcW w:w="7650" w:type="dxa"/>
          </w:tcPr>
          <w:p w14:paraId="789CD3D2" w14:textId="77777777" w:rsidR="003E00B6" w:rsidRDefault="003E00B6">
            <w:pPr>
              <w:pStyle w:val="Title"/>
            </w:pPr>
            <w:sdt>
              <w:sdtPr>
                <w:id w:val="-2081207418"/>
                <w:placeholder>
                  <w:docPart w:val="7375753639224986AC191315E8C2F50E"/>
                </w:placeholder>
                <w:temporary/>
                <w:showingPlcHdr/>
                <w15:appearance w15:val="hidden"/>
              </w:sdtPr>
              <w:sdtContent>
                <w:r w:rsidRPr="00D60069">
                  <w:t>Team Meeting</w:t>
                </w:r>
              </w:sdtContent>
            </w:sdt>
          </w:p>
          <w:p w14:paraId="33771CA5" w14:textId="77777777" w:rsidR="003E00B6" w:rsidRPr="0021610F" w:rsidRDefault="003E00B6" w:rsidP="0021610F">
            <w:pPr>
              <w:pStyle w:val="Heading2"/>
            </w:pPr>
            <w:bookmarkStart w:id="0" w:name="_Toc43322332"/>
            <w:bookmarkStart w:id="1" w:name="_Toc43359903"/>
            <w:r>
              <w:t>Sprint Three Team Meeting</w:t>
            </w:r>
            <w:bookmarkEnd w:id="0"/>
            <w:bookmarkEnd w:id="1"/>
          </w:p>
        </w:tc>
        <w:tc>
          <w:tcPr>
            <w:tcW w:w="2574" w:type="dxa"/>
            <w:vAlign w:val="bottom"/>
          </w:tcPr>
          <w:p w14:paraId="7B92C6F8" w14:textId="77777777" w:rsidR="003E00B6" w:rsidRPr="00D60069" w:rsidRDefault="003E00B6" w:rsidP="006E2161">
            <w:pPr>
              <w:pStyle w:val="minh21"/>
            </w:pPr>
            <w:sdt>
              <w:sdtPr>
                <w:id w:val="2006626827"/>
                <w:placeholder>
                  <w:docPart w:val="6CF417F8A19E478494B11E380A0C0173"/>
                </w:placeholder>
                <w:temporary/>
                <w:showingPlcHdr/>
                <w15:appearance w15:val="hidden"/>
              </w:sdtPr>
              <w:sdtContent>
                <w:r w:rsidRPr="00D60069">
                  <w:t>Date</w:t>
                </w:r>
              </w:sdtContent>
            </w:sdt>
            <w:r>
              <w:t>: 11/06/2020</w:t>
            </w:r>
          </w:p>
          <w:p w14:paraId="48E820EA" w14:textId="77777777" w:rsidR="003E00B6" w:rsidRPr="00D60069" w:rsidRDefault="003E00B6" w:rsidP="006E2161">
            <w:pPr>
              <w:pStyle w:val="minh21"/>
            </w:pPr>
            <w:sdt>
              <w:sdtPr>
                <w:alias w:val="Time"/>
                <w:tag w:val="Time"/>
                <w:id w:val="807176113"/>
                <w:placeholder>
                  <w:docPart w:val="9E8D8E26F05548938016DE87292A4527"/>
                </w:placeholder>
                <w:temporary/>
                <w:showingPlcHdr/>
                <w15:appearance w15:val="hidden"/>
              </w:sdtPr>
              <w:sdtContent>
                <w:r w:rsidRPr="00D60069">
                  <w:t>Time</w:t>
                </w:r>
              </w:sdtContent>
            </w:sdt>
            <w:r>
              <w:t>: 14:00</w:t>
            </w:r>
          </w:p>
          <w:p w14:paraId="0C437E90" w14:textId="77777777" w:rsidR="003E00B6" w:rsidRPr="00D60069" w:rsidRDefault="003E00B6" w:rsidP="006E2161">
            <w:pPr>
              <w:pStyle w:val="minh21"/>
            </w:pPr>
            <w:sdt>
              <w:sdtPr>
                <w:alias w:val="Location"/>
                <w:tag w:val="Location"/>
                <w:id w:val="807176140"/>
                <w:placeholder>
                  <w:docPart w:val="08B8383AE0D648A18895B1FBA3854FCF"/>
                </w:placeholder>
                <w:temporary/>
                <w:showingPlcHdr/>
                <w15:appearance w15:val="hidden"/>
              </w:sdtPr>
              <w:sdtContent>
                <w:r w:rsidRPr="00D60069">
                  <w:t>Location</w:t>
                </w:r>
              </w:sdtContent>
            </w:sdt>
            <w:r>
              <w:t>: Thornlie TAFE Library</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05"/>
        <w:gridCol w:w="3053"/>
        <w:gridCol w:w="1731"/>
        <w:gridCol w:w="3201"/>
      </w:tblGrid>
      <w:tr w:rsidR="003E00B6" w:rsidRPr="00D60069" w14:paraId="74ADCE1A" w14:textId="77777777" w:rsidTr="00E048B4">
        <w:sdt>
          <w:sdtPr>
            <w:id w:val="-1486618286"/>
            <w:placeholder>
              <w:docPart w:val="0EFFE0C287F44E7BB73E0CBB533F00DE"/>
            </w:placeholder>
            <w:temporary/>
            <w:showingPlcHdr/>
            <w15:appearance w15:val="hidden"/>
          </w:sdtPr>
          <w:sdtContent>
            <w:tc>
              <w:tcPr>
                <w:tcW w:w="1946" w:type="dxa"/>
                <w:tcMar>
                  <w:top w:w="144" w:type="dxa"/>
                </w:tcMar>
              </w:tcPr>
              <w:p w14:paraId="0429F030" w14:textId="77777777" w:rsidR="003E00B6" w:rsidRPr="00D60069" w:rsidRDefault="003E00B6" w:rsidP="006E2161">
                <w:pPr>
                  <w:pStyle w:val="minh21"/>
                </w:pPr>
                <w:r w:rsidRPr="00D60069">
                  <w:t>Meeting called by:</w:t>
                </w:r>
              </w:p>
            </w:tc>
          </w:sdtContent>
        </w:sdt>
        <w:tc>
          <w:tcPr>
            <w:tcW w:w="3184" w:type="dxa"/>
            <w:tcMar>
              <w:top w:w="144" w:type="dxa"/>
            </w:tcMar>
          </w:tcPr>
          <w:p w14:paraId="57F01895" w14:textId="77777777" w:rsidR="003E00B6" w:rsidRPr="00D60069" w:rsidRDefault="003E00B6" w:rsidP="00D60069">
            <w:pPr>
              <w:spacing w:after="80"/>
            </w:pPr>
            <w:r>
              <w:t>David Perry</w:t>
            </w:r>
          </w:p>
        </w:tc>
        <w:tc>
          <w:tcPr>
            <w:tcW w:w="1779" w:type="dxa"/>
            <w:tcMar>
              <w:top w:w="144" w:type="dxa"/>
            </w:tcMar>
          </w:tcPr>
          <w:p w14:paraId="30EC0058" w14:textId="77777777" w:rsidR="003E00B6" w:rsidRPr="00D60069" w:rsidRDefault="003E00B6" w:rsidP="006E2161">
            <w:pPr>
              <w:pStyle w:val="minh21"/>
            </w:pPr>
            <w:sdt>
              <w:sdtPr>
                <w:id w:val="-63646517"/>
                <w:placeholder>
                  <w:docPart w:val="8136ADAC7BAD463B96709472B9D762FC"/>
                </w:placeholder>
                <w:temporary/>
                <w:showingPlcHdr/>
                <w15:appearance w15:val="hidden"/>
              </w:sdtPr>
              <w:sdtContent>
                <w:r w:rsidRPr="00D60069">
                  <w:t>Type of meeting:</w:t>
                </w:r>
              </w:sdtContent>
            </w:sdt>
          </w:p>
        </w:tc>
        <w:tc>
          <w:tcPr>
            <w:tcW w:w="3315" w:type="dxa"/>
            <w:tcMar>
              <w:top w:w="144" w:type="dxa"/>
            </w:tcMar>
          </w:tcPr>
          <w:p w14:paraId="68D5FF3E" w14:textId="77777777" w:rsidR="003E00B6" w:rsidRPr="00D60069" w:rsidRDefault="003E00B6" w:rsidP="00D60069">
            <w:pPr>
              <w:spacing w:after="80"/>
            </w:pPr>
            <w:r>
              <w:t>Sprint Three Meeting</w:t>
            </w:r>
          </w:p>
        </w:tc>
      </w:tr>
      <w:tr w:rsidR="003E00B6" w:rsidRPr="00D60069" w14:paraId="12CF57AF" w14:textId="77777777" w:rsidTr="00E048B4">
        <w:sdt>
          <w:sdtPr>
            <w:id w:val="-761603984"/>
            <w:placeholder>
              <w:docPart w:val="5024911A4FD34B20A53FFABDA37933C8"/>
            </w:placeholder>
            <w:temporary/>
            <w:showingPlcHdr/>
            <w15:appearance w15:val="hidden"/>
          </w:sdtPr>
          <w:sdtContent>
            <w:tc>
              <w:tcPr>
                <w:tcW w:w="1946" w:type="dxa"/>
              </w:tcPr>
              <w:p w14:paraId="4AC8C0D1" w14:textId="77777777" w:rsidR="003E00B6" w:rsidRPr="00D60069" w:rsidRDefault="003E00B6" w:rsidP="006E2161">
                <w:pPr>
                  <w:pStyle w:val="minh21"/>
                </w:pPr>
                <w:r w:rsidRPr="00D60069">
                  <w:t>Facilitator:</w:t>
                </w:r>
              </w:p>
            </w:tc>
          </w:sdtContent>
        </w:sdt>
        <w:tc>
          <w:tcPr>
            <w:tcW w:w="3184" w:type="dxa"/>
          </w:tcPr>
          <w:p w14:paraId="1299F80E" w14:textId="77777777" w:rsidR="003E00B6" w:rsidRPr="00D60069" w:rsidRDefault="003E00B6" w:rsidP="00D60069">
            <w:pPr>
              <w:spacing w:after="80"/>
            </w:pPr>
          </w:p>
        </w:tc>
        <w:tc>
          <w:tcPr>
            <w:tcW w:w="1779" w:type="dxa"/>
          </w:tcPr>
          <w:p w14:paraId="37CDFAAB" w14:textId="77777777" w:rsidR="003E00B6" w:rsidRPr="00D60069" w:rsidRDefault="003E00B6" w:rsidP="006E2161">
            <w:pPr>
              <w:pStyle w:val="minh21"/>
            </w:pPr>
            <w:sdt>
              <w:sdtPr>
                <w:id w:val="-1709647313"/>
                <w:placeholder>
                  <w:docPart w:val="FC23C9D68908418CB5E613F7E60D8C1A"/>
                </w:placeholder>
                <w:temporary/>
                <w:showingPlcHdr/>
                <w15:appearance w15:val="hidden"/>
              </w:sdtPr>
              <w:sdtContent>
                <w:r w:rsidRPr="00D60069">
                  <w:t>Note taker:</w:t>
                </w:r>
              </w:sdtContent>
            </w:sdt>
          </w:p>
        </w:tc>
        <w:tc>
          <w:tcPr>
            <w:tcW w:w="3315" w:type="dxa"/>
          </w:tcPr>
          <w:p w14:paraId="741633D5" w14:textId="77777777" w:rsidR="003E00B6" w:rsidRPr="00D60069" w:rsidRDefault="003E00B6" w:rsidP="00D60069">
            <w:pPr>
              <w:spacing w:after="80"/>
            </w:pPr>
            <w:r>
              <w:t>Zara Duncanson</w:t>
            </w:r>
          </w:p>
        </w:tc>
      </w:tr>
      <w:tr w:rsidR="003E00B6" w:rsidRPr="00D60069" w14:paraId="4E6CA189" w14:textId="77777777" w:rsidTr="00E048B4">
        <w:tc>
          <w:tcPr>
            <w:tcW w:w="1946" w:type="dxa"/>
          </w:tcPr>
          <w:p w14:paraId="37639E3B" w14:textId="77777777" w:rsidR="003E00B6" w:rsidRPr="00D60069" w:rsidRDefault="003E00B6" w:rsidP="006E2161">
            <w:pPr>
              <w:pStyle w:val="minh21"/>
            </w:pPr>
            <w:sdt>
              <w:sdtPr>
                <w:id w:val="-1371916465"/>
                <w:placeholder>
                  <w:docPart w:val="5298A305C03A4DFEAEF6C7A5BEE85F78"/>
                </w:placeholder>
                <w:temporary/>
                <w:showingPlcHdr/>
                <w15:appearance w15:val="hidden"/>
              </w:sdtPr>
              <w:sdtContent>
                <w:r w:rsidRPr="00D60069">
                  <w:t>Timekeeper:</w:t>
                </w:r>
              </w:sdtContent>
            </w:sdt>
          </w:p>
        </w:tc>
        <w:tc>
          <w:tcPr>
            <w:tcW w:w="3184" w:type="dxa"/>
          </w:tcPr>
          <w:p w14:paraId="03BA061E" w14:textId="77777777" w:rsidR="003E00B6" w:rsidRPr="00D60069" w:rsidRDefault="003E00B6" w:rsidP="00D60069">
            <w:pPr>
              <w:spacing w:after="80"/>
            </w:pPr>
          </w:p>
        </w:tc>
        <w:tc>
          <w:tcPr>
            <w:tcW w:w="1779" w:type="dxa"/>
          </w:tcPr>
          <w:p w14:paraId="128967B8" w14:textId="77777777" w:rsidR="003E00B6" w:rsidRPr="00D60069" w:rsidRDefault="003E00B6" w:rsidP="00D60069">
            <w:pPr>
              <w:pStyle w:val="Heading2"/>
              <w:spacing w:after="80"/>
              <w:outlineLvl w:val="1"/>
            </w:pPr>
          </w:p>
        </w:tc>
        <w:tc>
          <w:tcPr>
            <w:tcW w:w="3315" w:type="dxa"/>
          </w:tcPr>
          <w:p w14:paraId="3C5CC7E0" w14:textId="77777777" w:rsidR="003E00B6" w:rsidRPr="00D60069" w:rsidRDefault="003E00B6"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39"/>
        <w:gridCol w:w="7951"/>
      </w:tblGrid>
      <w:tr w:rsidR="003E00B6" w:rsidRPr="00D60069" w14:paraId="0FF2E7C0" w14:textId="77777777" w:rsidTr="00E048B4">
        <w:tc>
          <w:tcPr>
            <w:tcW w:w="1980" w:type="dxa"/>
            <w:tcMar>
              <w:top w:w="144" w:type="dxa"/>
            </w:tcMar>
          </w:tcPr>
          <w:p w14:paraId="387DD159" w14:textId="77777777" w:rsidR="003E00B6" w:rsidRPr="00D60069" w:rsidRDefault="003E00B6" w:rsidP="006E2161">
            <w:pPr>
              <w:pStyle w:val="minh21"/>
            </w:pPr>
            <w:sdt>
              <w:sdtPr>
                <w:id w:val="407502643"/>
                <w:placeholder>
                  <w:docPart w:val="719D78890C74459AB64C5EB20C739810"/>
                </w:placeholder>
                <w:temporary/>
                <w:showingPlcHdr/>
                <w15:appearance w15:val="hidden"/>
              </w:sdtPr>
              <w:sdtContent>
                <w:r w:rsidRPr="00D60069">
                  <w:t>Attendees:</w:t>
                </w:r>
              </w:sdtContent>
            </w:sdt>
          </w:p>
        </w:tc>
        <w:tc>
          <w:tcPr>
            <w:tcW w:w="8244" w:type="dxa"/>
            <w:tcMar>
              <w:top w:w="144" w:type="dxa"/>
            </w:tcMar>
          </w:tcPr>
          <w:p w14:paraId="4DD50F3C" w14:textId="77777777" w:rsidR="003E00B6" w:rsidRDefault="003E00B6" w:rsidP="007A5B2D">
            <w:r>
              <w:t>Zara Duncanson (ZD)</w:t>
            </w:r>
          </w:p>
          <w:p w14:paraId="01B64AB7" w14:textId="77777777" w:rsidR="003E00B6" w:rsidRDefault="003E00B6" w:rsidP="007A5B2D">
            <w:r>
              <w:t>David Perry (DP)</w:t>
            </w:r>
          </w:p>
          <w:p w14:paraId="495D00C2" w14:textId="77777777" w:rsidR="003E00B6" w:rsidRPr="00D60069" w:rsidRDefault="003E00B6" w:rsidP="007A5B2D">
            <w:r>
              <w:t>Alan Pederson (AP)</w:t>
            </w:r>
          </w:p>
        </w:tc>
      </w:tr>
      <w:tr w:rsidR="003E00B6" w:rsidRPr="00D60069" w14:paraId="76900152" w14:textId="77777777" w:rsidTr="00E048B4">
        <w:tc>
          <w:tcPr>
            <w:tcW w:w="1980" w:type="dxa"/>
          </w:tcPr>
          <w:p w14:paraId="74B16FFD" w14:textId="77777777" w:rsidR="003E00B6" w:rsidRPr="00D60069" w:rsidRDefault="003E00B6" w:rsidP="006E2161">
            <w:pPr>
              <w:pStyle w:val="minh21"/>
            </w:pPr>
            <w:sdt>
              <w:sdtPr>
                <w:id w:val="-1344460995"/>
                <w:placeholder>
                  <w:docPart w:val="300FF58141574E78A85B445E57D0CBFD"/>
                </w:placeholder>
                <w:temporary/>
                <w:showingPlcHdr/>
                <w15:appearance w15:val="hidden"/>
              </w:sdtPr>
              <w:sdtContent>
                <w:r w:rsidRPr="00D60069">
                  <w:t>Please read:</w:t>
                </w:r>
              </w:sdtContent>
            </w:sdt>
          </w:p>
        </w:tc>
        <w:tc>
          <w:tcPr>
            <w:tcW w:w="8244" w:type="dxa"/>
          </w:tcPr>
          <w:p w14:paraId="56222270" w14:textId="77777777" w:rsidR="003E00B6" w:rsidRPr="00D60069" w:rsidRDefault="003E00B6" w:rsidP="007A5B2D">
            <w:r>
              <w:t>Sprint Three requirements resource</w:t>
            </w:r>
          </w:p>
        </w:tc>
      </w:tr>
      <w:tr w:rsidR="003E00B6" w:rsidRPr="00D60069" w14:paraId="6EA56EF4" w14:textId="77777777" w:rsidTr="00E048B4">
        <w:tc>
          <w:tcPr>
            <w:tcW w:w="1980" w:type="dxa"/>
          </w:tcPr>
          <w:p w14:paraId="0D8F9071" w14:textId="77777777" w:rsidR="003E00B6" w:rsidRPr="00D60069" w:rsidRDefault="003E00B6" w:rsidP="006E2161">
            <w:pPr>
              <w:pStyle w:val="minh21"/>
            </w:pPr>
            <w:sdt>
              <w:sdtPr>
                <w:id w:val="-1542285245"/>
                <w:placeholder>
                  <w:docPart w:val="AD74FF5A412944998BDB0D90C84714A1"/>
                </w:placeholder>
                <w:temporary/>
                <w:showingPlcHdr/>
                <w15:appearance w15:val="hidden"/>
              </w:sdtPr>
              <w:sdtContent>
                <w:r w:rsidRPr="00D60069">
                  <w:t>Please bring:</w:t>
                </w:r>
              </w:sdtContent>
            </w:sdt>
          </w:p>
        </w:tc>
        <w:tc>
          <w:tcPr>
            <w:tcW w:w="8244" w:type="dxa"/>
          </w:tcPr>
          <w:p w14:paraId="57A4F705" w14:textId="77777777" w:rsidR="003E00B6" w:rsidRPr="00D60069" w:rsidRDefault="003E00B6" w:rsidP="007A5B2D">
            <w:r>
              <w:t>Notebook, pen, Sprint Three requirements resource.</w:t>
            </w:r>
          </w:p>
        </w:tc>
      </w:tr>
    </w:tbl>
    <w:sdt>
      <w:sdtPr>
        <w:id w:val="-1432584850"/>
        <w:placeholder>
          <w:docPart w:val="7D1302FA0C9B4D49810E2797C9CD216D"/>
        </w:placeholder>
        <w:temporary/>
        <w:showingPlcHdr/>
        <w15:appearance w15:val="hidden"/>
      </w:sdtPr>
      <w:sdtContent>
        <w:p w14:paraId="5B9E754F" w14:textId="77777777" w:rsidR="003E00B6" w:rsidRPr="00D60069" w:rsidRDefault="003E00B6" w:rsidP="006E2161">
          <w:pPr>
            <w:pStyle w:val="minh1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578"/>
        <w:gridCol w:w="4791"/>
        <w:gridCol w:w="1307"/>
        <w:gridCol w:w="2214"/>
      </w:tblGrid>
      <w:tr w:rsidR="003E00B6" w:rsidRPr="00D60069" w14:paraId="721D1A3C" w14:textId="77777777" w:rsidTr="00D62E01">
        <w:tc>
          <w:tcPr>
            <w:tcW w:w="1620" w:type="dxa"/>
          </w:tcPr>
          <w:p w14:paraId="69073C7A" w14:textId="77777777" w:rsidR="003E00B6" w:rsidRPr="00D60069" w:rsidRDefault="003E00B6" w:rsidP="006E2161">
            <w:pPr>
              <w:pStyle w:val="minh21"/>
            </w:pPr>
            <w:sdt>
              <w:sdtPr>
                <w:id w:val="1334805032"/>
                <w:placeholder>
                  <w:docPart w:val="F7972C22E8844844B96E57FDC2EB67D7"/>
                </w:placeholder>
                <w:temporary/>
                <w:showingPlcHdr/>
                <w15:appearance w15:val="hidden"/>
              </w:sdtPr>
              <w:sdtContent>
                <w:r w:rsidRPr="00D60069">
                  <w:t>Agenda item:</w:t>
                </w:r>
              </w:sdtContent>
            </w:sdt>
          </w:p>
        </w:tc>
        <w:tc>
          <w:tcPr>
            <w:tcW w:w="4970" w:type="dxa"/>
          </w:tcPr>
          <w:p w14:paraId="55A7F9EC" w14:textId="77777777" w:rsidR="003E00B6" w:rsidRPr="00D60069" w:rsidRDefault="003E00B6">
            <w:r>
              <w:t>Review of Sprint 2 and presentation issues</w:t>
            </w:r>
          </w:p>
        </w:tc>
        <w:tc>
          <w:tcPr>
            <w:tcW w:w="1324" w:type="dxa"/>
          </w:tcPr>
          <w:p w14:paraId="282BB844" w14:textId="77777777" w:rsidR="003E00B6" w:rsidRPr="00D60069" w:rsidRDefault="003E00B6" w:rsidP="006E2161">
            <w:pPr>
              <w:pStyle w:val="minh21"/>
            </w:pPr>
            <w:sdt>
              <w:sdtPr>
                <w:id w:val="-1869134038"/>
                <w:placeholder>
                  <w:docPart w:val="EBA24995D944402FBBB75739E029425E"/>
                </w:placeholder>
                <w:temporary/>
                <w:showingPlcHdr/>
                <w15:appearance w15:val="hidden"/>
              </w:sdtPr>
              <w:sdtContent>
                <w:r w:rsidRPr="00D60069">
                  <w:t>Presenter:</w:t>
                </w:r>
              </w:sdtContent>
            </w:sdt>
          </w:p>
        </w:tc>
        <w:tc>
          <w:tcPr>
            <w:tcW w:w="2310" w:type="dxa"/>
          </w:tcPr>
          <w:p w14:paraId="3048C0E7" w14:textId="77777777" w:rsidR="003E00B6" w:rsidRPr="00D60069" w:rsidRDefault="003E00B6">
            <w:r>
              <w:t>All</w:t>
            </w:r>
          </w:p>
        </w:tc>
      </w:tr>
    </w:tbl>
    <w:p w14:paraId="6184521A" w14:textId="77777777" w:rsidR="003E00B6" w:rsidRPr="00D60069" w:rsidRDefault="003E00B6" w:rsidP="006E2161">
      <w:pPr>
        <w:pStyle w:val="minh21"/>
      </w:pPr>
      <w:sdt>
        <w:sdtPr>
          <w:id w:val="1570309227"/>
          <w:placeholder>
            <w:docPart w:val="4E3CA414278D4F2A8FD2276DA589DC24"/>
          </w:placeholder>
          <w:temporary/>
          <w:showingPlcHdr/>
          <w15:appearance w15:val="hidden"/>
        </w:sdtPr>
        <w:sdtContent>
          <w:r w:rsidRPr="00D60069">
            <w:t>Discussion:</w:t>
          </w:r>
        </w:sdtContent>
      </w:sdt>
    </w:p>
    <w:p w14:paraId="2C4E9546" w14:textId="77777777" w:rsidR="003E00B6" w:rsidRPr="00D60069" w:rsidRDefault="003E00B6">
      <w:r>
        <w:t>ZD did present the criteria under the difficult circumstances. Everything went well and the client was satisfied with the progress.</w:t>
      </w:r>
    </w:p>
    <w:p w14:paraId="5DC1727F" w14:textId="77777777" w:rsidR="003E00B6" w:rsidRPr="00D60069" w:rsidRDefault="003E00B6" w:rsidP="006E2161">
      <w:pPr>
        <w:pStyle w:val="minh21"/>
      </w:pPr>
      <w:sdt>
        <w:sdtPr>
          <w:id w:val="-912307541"/>
          <w:placeholder>
            <w:docPart w:val="25304BAC89B74844B0F7DAEC2F18615C"/>
          </w:placeholder>
          <w:temporary/>
          <w:showingPlcHdr/>
          <w15:appearance w15:val="hidden"/>
        </w:sdtPr>
        <w:sdtContent>
          <w:r w:rsidRPr="00D60069">
            <w:t>Conclusions:</w:t>
          </w:r>
        </w:sdtContent>
      </w:sdt>
    </w:p>
    <w:p w14:paraId="61526AB2" w14:textId="77777777" w:rsidR="003E00B6" w:rsidRPr="00D60069" w:rsidRDefault="003E00B6">
      <w:r>
        <w:t>A debrief of Sprint Two tasks and the presentation was carried out.</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11"/>
        <w:gridCol w:w="2972"/>
        <w:gridCol w:w="1807"/>
      </w:tblGrid>
      <w:tr w:rsidR="003E00B6" w:rsidRPr="00D60069" w14:paraId="3AEED917" w14:textId="77777777" w:rsidTr="001E0877">
        <w:trPr>
          <w:tblHeader/>
        </w:trPr>
        <w:tc>
          <w:tcPr>
            <w:tcW w:w="5310" w:type="dxa"/>
            <w:vAlign w:val="bottom"/>
          </w:tcPr>
          <w:p w14:paraId="31D41278" w14:textId="77777777" w:rsidR="003E00B6" w:rsidRPr="00D60069" w:rsidRDefault="003E00B6" w:rsidP="006E2161">
            <w:pPr>
              <w:pStyle w:val="minh21"/>
            </w:pPr>
            <w:sdt>
              <w:sdtPr>
                <w:id w:val="-583758529"/>
                <w:placeholder>
                  <w:docPart w:val="392C93272707477DA9E038A314467220"/>
                </w:placeholder>
                <w:temporary/>
                <w:showingPlcHdr/>
                <w15:appearance w15:val="hidden"/>
              </w:sdtPr>
              <w:sdtContent>
                <w:r w:rsidRPr="00D60069">
                  <w:t>Action items</w:t>
                </w:r>
              </w:sdtContent>
            </w:sdt>
          </w:p>
        </w:tc>
        <w:tc>
          <w:tcPr>
            <w:tcW w:w="3060" w:type="dxa"/>
            <w:vAlign w:val="bottom"/>
          </w:tcPr>
          <w:p w14:paraId="2FD55D56" w14:textId="77777777" w:rsidR="003E00B6" w:rsidRPr="00D60069" w:rsidRDefault="003E00B6" w:rsidP="006E2161">
            <w:pPr>
              <w:pStyle w:val="minh21"/>
            </w:pPr>
            <w:sdt>
              <w:sdtPr>
                <w:id w:val="-85157940"/>
                <w:placeholder>
                  <w:docPart w:val="FE8CFE2B73664D8E8F39779CF6DAF5EA"/>
                </w:placeholder>
                <w:temporary/>
                <w:showingPlcHdr/>
                <w15:appearance w15:val="hidden"/>
              </w:sdtPr>
              <w:sdtContent>
                <w:r w:rsidRPr="00D60069">
                  <w:t>Person responsible</w:t>
                </w:r>
              </w:sdtContent>
            </w:sdt>
          </w:p>
        </w:tc>
        <w:tc>
          <w:tcPr>
            <w:tcW w:w="1854" w:type="dxa"/>
            <w:vAlign w:val="bottom"/>
          </w:tcPr>
          <w:p w14:paraId="276A7A9E" w14:textId="77777777" w:rsidR="003E00B6" w:rsidRPr="00D60069" w:rsidRDefault="003E00B6" w:rsidP="006E2161">
            <w:pPr>
              <w:pStyle w:val="minh21"/>
            </w:pPr>
            <w:sdt>
              <w:sdtPr>
                <w:id w:val="-758605412"/>
                <w:placeholder>
                  <w:docPart w:val="170C9B7302B240A6B642EC4600536FF8"/>
                </w:placeholder>
                <w:temporary/>
                <w:showingPlcHdr/>
                <w15:appearance w15:val="hidden"/>
              </w:sdtPr>
              <w:sdtContent>
                <w:r w:rsidRPr="00D60069">
                  <w:t>Deadline</w:t>
                </w:r>
              </w:sdtContent>
            </w:sdt>
          </w:p>
        </w:tc>
      </w:tr>
      <w:tr w:rsidR="003E00B6" w:rsidRPr="00D60069" w14:paraId="479C65A2" w14:textId="77777777" w:rsidTr="00D60069">
        <w:tc>
          <w:tcPr>
            <w:tcW w:w="5310" w:type="dxa"/>
          </w:tcPr>
          <w:p w14:paraId="780B0B16" w14:textId="77777777" w:rsidR="003E00B6" w:rsidRPr="00D60069" w:rsidRDefault="003E00B6" w:rsidP="00D60069">
            <w:pPr>
              <w:pStyle w:val="ListBullet"/>
              <w:spacing w:after="80"/>
            </w:pPr>
            <w:r>
              <w:t>None</w:t>
            </w:r>
          </w:p>
        </w:tc>
        <w:tc>
          <w:tcPr>
            <w:tcW w:w="3060" w:type="dxa"/>
          </w:tcPr>
          <w:p w14:paraId="5AB552FC" w14:textId="77777777" w:rsidR="003E00B6" w:rsidRPr="00D60069" w:rsidRDefault="003E00B6" w:rsidP="00D60069">
            <w:pPr>
              <w:spacing w:after="80"/>
            </w:pPr>
            <w:r>
              <w:t>ZD</w:t>
            </w:r>
          </w:p>
        </w:tc>
        <w:tc>
          <w:tcPr>
            <w:tcW w:w="1854" w:type="dxa"/>
          </w:tcPr>
          <w:p w14:paraId="793D8175" w14:textId="77777777" w:rsidR="003E00B6" w:rsidRPr="00D60069" w:rsidRDefault="003E00B6" w:rsidP="00D60069">
            <w:pPr>
              <w:spacing w:after="80"/>
            </w:pPr>
            <w:r>
              <w:t>N/A</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3E00B6" w:rsidRPr="00D60069" w14:paraId="657CCC94" w14:textId="77777777" w:rsidTr="00D62E01">
        <w:tc>
          <w:tcPr>
            <w:tcW w:w="1620" w:type="dxa"/>
          </w:tcPr>
          <w:p w14:paraId="55F3C2B4" w14:textId="77777777" w:rsidR="003E00B6" w:rsidRPr="00D60069" w:rsidRDefault="003E00B6" w:rsidP="006E2161">
            <w:pPr>
              <w:pStyle w:val="minh21"/>
            </w:pPr>
            <w:sdt>
              <w:sdtPr>
                <w:id w:val="1749074139"/>
                <w:placeholder>
                  <w:docPart w:val="D84B8B2303A5470BB4A31131E2737ABD"/>
                </w:placeholder>
                <w:temporary/>
                <w:showingPlcHdr/>
                <w15:appearance w15:val="hidden"/>
              </w:sdtPr>
              <w:sdtContent>
                <w:r w:rsidRPr="00D60069">
                  <w:t>Agenda item:</w:t>
                </w:r>
              </w:sdtContent>
            </w:sdt>
          </w:p>
        </w:tc>
        <w:tc>
          <w:tcPr>
            <w:tcW w:w="4970" w:type="dxa"/>
          </w:tcPr>
          <w:p w14:paraId="03815ED8" w14:textId="77777777" w:rsidR="003E00B6" w:rsidRPr="00E7243F" w:rsidRDefault="003E00B6" w:rsidP="006E2161">
            <w:pPr>
              <w:pStyle w:val="minh21"/>
            </w:pPr>
            <w:r>
              <w:t>Sprint 3 Review Requirements</w:t>
            </w:r>
          </w:p>
          <w:p w14:paraId="152023B7" w14:textId="77777777" w:rsidR="003E00B6" w:rsidRPr="00D60069" w:rsidRDefault="003E00B6" w:rsidP="006344A8">
            <w:r>
              <w:t>Item 1 – Users and groups</w:t>
            </w:r>
          </w:p>
        </w:tc>
        <w:tc>
          <w:tcPr>
            <w:tcW w:w="1324" w:type="dxa"/>
          </w:tcPr>
          <w:p w14:paraId="0D06F382" w14:textId="77777777" w:rsidR="003E00B6" w:rsidRPr="00D60069" w:rsidRDefault="003E00B6" w:rsidP="006E2161">
            <w:pPr>
              <w:pStyle w:val="minh21"/>
            </w:pPr>
            <w:sdt>
              <w:sdtPr>
                <w:id w:val="-360287479"/>
                <w:placeholder>
                  <w:docPart w:val="17EE841A70DE498B9D0CF2EEF3DD0986"/>
                </w:placeholder>
                <w:temporary/>
                <w:showingPlcHdr/>
                <w15:appearance w15:val="hidden"/>
              </w:sdtPr>
              <w:sdtContent>
                <w:r w:rsidRPr="00D60069">
                  <w:t>Presenter:</w:t>
                </w:r>
              </w:sdtContent>
            </w:sdt>
          </w:p>
        </w:tc>
        <w:tc>
          <w:tcPr>
            <w:tcW w:w="2310" w:type="dxa"/>
          </w:tcPr>
          <w:p w14:paraId="5EB87567" w14:textId="77777777" w:rsidR="003E00B6" w:rsidRPr="00D60069" w:rsidRDefault="003E00B6" w:rsidP="006344A8">
            <w:r>
              <w:t>All</w:t>
            </w:r>
          </w:p>
        </w:tc>
      </w:tr>
    </w:tbl>
    <w:p w14:paraId="7FC133A3" w14:textId="77777777" w:rsidR="003E00B6" w:rsidRPr="00D60069" w:rsidRDefault="003E00B6" w:rsidP="006E2161">
      <w:pPr>
        <w:pStyle w:val="minh21"/>
      </w:pPr>
      <w:sdt>
        <w:sdtPr>
          <w:id w:val="2090273942"/>
          <w:placeholder>
            <w:docPart w:val="63B559E2D2484200BF0AD704F9E8EB15"/>
          </w:placeholder>
          <w:temporary/>
          <w:showingPlcHdr/>
          <w15:appearance w15:val="hidden"/>
        </w:sdtPr>
        <w:sdtContent>
          <w:r w:rsidRPr="00D60069">
            <w:t>Discussion:</w:t>
          </w:r>
        </w:sdtContent>
      </w:sdt>
    </w:p>
    <w:p w14:paraId="31E6E74E" w14:textId="77777777" w:rsidR="003E00B6" w:rsidRPr="00D60069" w:rsidRDefault="003E00B6" w:rsidP="00D62E01">
      <w:r>
        <w:t>The need for users and group in the database SQL requirement was discussed, the team determined they would need an administrator user that would not affect the root user which is used by scripts to perform queries. Also read only (regular) users will be required.</w:t>
      </w:r>
    </w:p>
    <w:p w14:paraId="0244752E" w14:textId="77777777" w:rsidR="003E00B6" w:rsidRPr="00D60069" w:rsidRDefault="003E00B6" w:rsidP="006E2161">
      <w:pPr>
        <w:pStyle w:val="minh21"/>
      </w:pPr>
      <w:sdt>
        <w:sdtPr>
          <w:id w:val="349455810"/>
          <w:placeholder>
            <w:docPart w:val="E2BF5E551B944B478274FBA55B7DBDA0"/>
          </w:placeholder>
          <w:temporary/>
          <w:showingPlcHdr/>
          <w15:appearance w15:val="hidden"/>
        </w:sdtPr>
        <w:sdtContent>
          <w:r w:rsidRPr="00D60069">
            <w:t>Conclusions:</w:t>
          </w:r>
        </w:sdtContent>
      </w:sdt>
    </w:p>
    <w:p w14:paraId="17501106" w14:textId="77777777" w:rsidR="003E00B6" w:rsidRPr="00D60069" w:rsidRDefault="003E00B6" w:rsidP="00D62E01">
      <w:r>
        <w:t>Concluded DP will handle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3E00B6" w:rsidRPr="00D60069" w14:paraId="0CD357F9" w14:textId="77777777" w:rsidTr="001E0877">
        <w:trPr>
          <w:tblHeader/>
        </w:trPr>
        <w:tc>
          <w:tcPr>
            <w:tcW w:w="5310" w:type="dxa"/>
            <w:vAlign w:val="bottom"/>
          </w:tcPr>
          <w:p w14:paraId="75A9C635" w14:textId="77777777" w:rsidR="003E00B6" w:rsidRPr="00D60069" w:rsidRDefault="003E00B6" w:rsidP="006E2161">
            <w:pPr>
              <w:pStyle w:val="minh21"/>
            </w:pPr>
            <w:sdt>
              <w:sdtPr>
                <w:id w:val="-2130003608"/>
                <w:placeholder>
                  <w:docPart w:val="9FF23624F1CC4520B5FC3B2E494EA6F1"/>
                </w:placeholder>
                <w:temporary/>
                <w:showingPlcHdr/>
                <w15:appearance w15:val="hidden"/>
              </w:sdtPr>
              <w:sdtContent>
                <w:r w:rsidRPr="00D60069">
                  <w:t>Action items</w:t>
                </w:r>
              </w:sdtContent>
            </w:sdt>
          </w:p>
        </w:tc>
        <w:tc>
          <w:tcPr>
            <w:tcW w:w="3060" w:type="dxa"/>
            <w:vAlign w:val="bottom"/>
          </w:tcPr>
          <w:p w14:paraId="0D25C47C" w14:textId="77777777" w:rsidR="003E00B6" w:rsidRPr="00D60069" w:rsidRDefault="003E00B6" w:rsidP="006E2161">
            <w:pPr>
              <w:pStyle w:val="minh21"/>
            </w:pPr>
            <w:sdt>
              <w:sdtPr>
                <w:id w:val="2005936660"/>
                <w:placeholder>
                  <w:docPart w:val="A4310273D1AA40CAB3B2F89E19BFAC7B"/>
                </w:placeholder>
                <w:temporary/>
                <w:showingPlcHdr/>
                <w15:appearance w15:val="hidden"/>
              </w:sdtPr>
              <w:sdtContent>
                <w:r w:rsidRPr="00D60069">
                  <w:t>Person responsible</w:t>
                </w:r>
              </w:sdtContent>
            </w:sdt>
          </w:p>
        </w:tc>
        <w:tc>
          <w:tcPr>
            <w:tcW w:w="1854" w:type="dxa"/>
            <w:vAlign w:val="bottom"/>
          </w:tcPr>
          <w:p w14:paraId="7CEF8BCE" w14:textId="77777777" w:rsidR="003E00B6" w:rsidRPr="00D60069" w:rsidRDefault="003E00B6" w:rsidP="006E2161">
            <w:pPr>
              <w:pStyle w:val="minh21"/>
            </w:pPr>
            <w:sdt>
              <w:sdtPr>
                <w:id w:val="-1870290789"/>
                <w:placeholder>
                  <w:docPart w:val="9B8BA712B42D46119EC39ACD18EE8FE6"/>
                </w:placeholder>
                <w:temporary/>
                <w:showingPlcHdr/>
                <w15:appearance w15:val="hidden"/>
              </w:sdtPr>
              <w:sdtContent>
                <w:r w:rsidRPr="00D60069">
                  <w:t>Deadline</w:t>
                </w:r>
              </w:sdtContent>
            </w:sdt>
          </w:p>
        </w:tc>
      </w:tr>
      <w:tr w:rsidR="003E00B6" w:rsidRPr="00D60069" w14:paraId="47AE9674" w14:textId="77777777" w:rsidTr="00284200">
        <w:tc>
          <w:tcPr>
            <w:tcW w:w="5310" w:type="dxa"/>
          </w:tcPr>
          <w:p w14:paraId="22E2A1EF" w14:textId="77777777" w:rsidR="003E00B6" w:rsidRPr="00D60069" w:rsidRDefault="003E00B6" w:rsidP="00284200">
            <w:pPr>
              <w:pStyle w:val="ListBullet"/>
              <w:spacing w:after="80"/>
            </w:pPr>
            <w:r>
              <w:t>Implement user groups in SQL database</w:t>
            </w:r>
          </w:p>
        </w:tc>
        <w:tc>
          <w:tcPr>
            <w:tcW w:w="3060" w:type="dxa"/>
          </w:tcPr>
          <w:p w14:paraId="6B6B0352" w14:textId="77777777" w:rsidR="003E00B6" w:rsidRPr="00D60069" w:rsidRDefault="003E00B6" w:rsidP="00284200">
            <w:pPr>
              <w:spacing w:after="80"/>
            </w:pPr>
            <w:r>
              <w:t>DP</w:t>
            </w:r>
          </w:p>
        </w:tc>
        <w:tc>
          <w:tcPr>
            <w:tcW w:w="1854" w:type="dxa"/>
          </w:tcPr>
          <w:p w14:paraId="036B5528" w14:textId="77777777" w:rsidR="003E00B6" w:rsidRPr="00D60069" w:rsidRDefault="003E00B6" w:rsidP="00284200">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3E00B6" w:rsidRPr="00D60069" w14:paraId="19186A6B" w14:textId="77777777" w:rsidTr="00D65985">
        <w:tc>
          <w:tcPr>
            <w:tcW w:w="1620" w:type="dxa"/>
          </w:tcPr>
          <w:p w14:paraId="0FCEBF74" w14:textId="77777777" w:rsidR="003E00B6" w:rsidRPr="00D60069" w:rsidRDefault="003E00B6" w:rsidP="006E2161">
            <w:pPr>
              <w:pStyle w:val="minh21"/>
            </w:pPr>
            <w:sdt>
              <w:sdtPr>
                <w:id w:val="-1194060734"/>
                <w:placeholder>
                  <w:docPart w:val="0239A0CB02AE458AA8A6AF5E285DAA5A"/>
                </w:placeholder>
                <w:temporary/>
                <w:showingPlcHdr/>
                <w15:appearance w15:val="hidden"/>
              </w:sdtPr>
              <w:sdtContent>
                <w:r w:rsidRPr="00D60069">
                  <w:t>Agenda item:</w:t>
                </w:r>
              </w:sdtContent>
            </w:sdt>
          </w:p>
        </w:tc>
        <w:tc>
          <w:tcPr>
            <w:tcW w:w="4970" w:type="dxa"/>
          </w:tcPr>
          <w:p w14:paraId="09937A6B" w14:textId="77777777" w:rsidR="003E00B6" w:rsidRPr="00E7243F" w:rsidRDefault="003E00B6" w:rsidP="006E2161">
            <w:pPr>
              <w:pStyle w:val="minh21"/>
            </w:pPr>
            <w:r>
              <w:t>Sprint 3 Review Requirements</w:t>
            </w:r>
          </w:p>
          <w:p w14:paraId="79CC13F7" w14:textId="77777777" w:rsidR="003E00B6" w:rsidRPr="00D60069" w:rsidRDefault="003E00B6" w:rsidP="00D65985">
            <w:r>
              <w:t>Item 2 – Adding ratings and new chart</w:t>
            </w:r>
          </w:p>
        </w:tc>
        <w:tc>
          <w:tcPr>
            <w:tcW w:w="1324" w:type="dxa"/>
          </w:tcPr>
          <w:p w14:paraId="2526D44E" w14:textId="77777777" w:rsidR="003E00B6" w:rsidRPr="00D60069" w:rsidRDefault="003E00B6" w:rsidP="006E2161">
            <w:pPr>
              <w:pStyle w:val="minh21"/>
            </w:pPr>
            <w:sdt>
              <w:sdtPr>
                <w:id w:val="1849597676"/>
                <w:placeholder>
                  <w:docPart w:val="0FCF5C4A741C46AE92CED0BE08D0F7D3"/>
                </w:placeholder>
                <w:temporary/>
                <w:showingPlcHdr/>
                <w15:appearance w15:val="hidden"/>
              </w:sdtPr>
              <w:sdtContent>
                <w:r w:rsidRPr="00D60069">
                  <w:t>Presenter:</w:t>
                </w:r>
              </w:sdtContent>
            </w:sdt>
          </w:p>
        </w:tc>
        <w:tc>
          <w:tcPr>
            <w:tcW w:w="2310" w:type="dxa"/>
          </w:tcPr>
          <w:p w14:paraId="5DAB8BA0" w14:textId="77777777" w:rsidR="003E00B6" w:rsidRPr="00D60069" w:rsidRDefault="003E00B6" w:rsidP="00D65985">
            <w:r>
              <w:t>All</w:t>
            </w:r>
          </w:p>
        </w:tc>
      </w:tr>
    </w:tbl>
    <w:p w14:paraId="58B756EC" w14:textId="77777777" w:rsidR="003E00B6" w:rsidRPr="00D60069" w:rsidRDefault="003E00B6" w:rsidP="006E2161">
      <w:pPr>
        <w:pStyle w:val="minh21"/>
      </w:pPr>
      <w:sdt>
        <w:sdtPr>
          <w:id w:val="375507395"/>
          <w:placeholder>
            <w:docPart w:val="A7E325C9A6C74D29AD29B8EAA853F843"/>
          </w:placeholder>
          <w:temporary/>
          <w:showingPlcHdr/>
          <w15:appearance w15:val="hidden"/>
        </w:sdtPr>
        <w:sdtContent>
          <w:r w:rsidRPr="00D60069">
            <w:t>Discussion:</w:t>
          </w:r>
        </w:sdtContent>
      </w:sdt>
    </w:p>
    <w:p w14:paraId="0C8E8397" w14:textId="77777777" w:rsidR="003E00B6" w:rsidRPr="00D60069" w:rsidRDefault="003E00B6" w:rsidP="00CD4D27">
      <w:r>
        <w:t>Ratings need implementation. The team discussed how this would work both as an interface and as a database table view to store data. Users would not have to log in to rate. Ratings would need to be averaged, etc.</w:t>
      </w:r>
    </w:p>
    <w:p w14:paraId="525AE1E4" w14:textId="77777777" w:rsidR="003E00B6" w:rsidRPr="00D60069" w:rsidRDefault="003E00B6" w:rsidP="006E2161">
      <w:pPr>
        <w:pStyle w:val="minh21"/>
      </w:pPr>
      <w:sdt>
        <w:sdtPr>
          <w:id w:val="-1822722623"/>
          <w:placeholder>
            <w:docPart w:val="7A975D8D304742D6A8E495465D726AA8"/>
          </w:placeholder>
          <w:temporary/>
          <w:showingPlcHdr/>
          <w15:appearance w15:val="hidden"/>
        </w:sdtPr>
        <w:sdtContent>
          <w:r w:rsidRPr="00D60069">
            <w:t>Conclusions:</w:t>
          </w:r>
        </w:sdtContent>
      </w:sdt>
    </w:p>
    <w:p w14:paraId="0398BDDA" w14:textId="77777777" w:rsidR="003E00B6" w:rsidRPr="00D60069" w:rsidRDefault="003E00B6" w:rsidP="00CD4D27">
      <w:r>
        <w:t>AP to carry out investigating and implementing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3E00B6" w:rsidRPr="00D60069" w14:paraId="46CB507C" w14:textId="77777777" w:rsidTr="00D65985">
        <w:trPr>
          <w:tblHeader/>
        </w:trPr>
        <w:tc>
          <w:tcPr>
            <w:tcW w:w="5310" w:type="dxa"/>
            <w:vAlign w:val="bottom"/>
          </w:tcPr>
          <w:p w14:paraId="15B7F564" w14:textId="77777777" w:rsidR="003E00B6" w:rsidRPr="00D60069" w:rsidRDefault="003E00B6" w:rsidP="006E2161">
            <w:pPr>
              <w:pStyle w:val="minh21"/>
            </w:pPr>
            <w:sdt>
              <w:sdtPr>
                <w:id w:val="-1003127960"/>
                <w:placeholder>
                  <w:docPart w:val="27C61F59FD73442186D49DF395C61618"/>
                </w:placeholder>
                <w:temporary/>
                <w:showingPlcHdr/>
                <w15:appearance w15:val="hidden"/>
              </w:sdtPr>
              <w:sdtContent>
                <w:r w:rsidRPr="00D60069">
                  <w:t>Action items</w:t>
                </w:r>
              </w:sdtContent>
            </w:sdt>
          </w:p>
        </w:tc>
        <w:tc>
          <w:tcPr>
            <w:tcW w:w="3060" w:type="dxa"/>
            <w:vAlign w:val="bottom"/>
          </w:tcPr>
          <w:p w14:paraId="4D4DC2B6" w14:textId="77777777" w:rsidR="003E00B6" w:rsidRPr="00D60069" w:rsidRDefault="003E00B6" w:rsidP="006E2161">
            <w:pPr>
              <w:pStyle w:val="minh21"/>
            </w:pPr>
            <w:sdt>
              <w:sdtPr>
                <w:id w:val="-1572265068"/>
                <w:placeholder>
                  <w:docPart w:val="F7297A1287414A25A0758A48A1D20C2F"/>
                </w:placeholder>
                <w:temporary/>
                <w:showingPlcHdr/>
                <w15:appearance w15:val="hidden"/>
              </w:sdtPr>
              <w:sdtContent>
                <w:r w:rsidRPr="00D60069">
                  <w:t>Person responsible</w:t>
                </w:r>
              </w:sdtContent>
            </w:sdt>
          </w:p>
        </w:tc>
        <w:tc>
          <w:tcPr>
            <w:tcW w:w="1854" w:type="dxa"/>
            <w:vAlign w:val="bottom"/>
          </w:tcPr>
          <w:p w14:paraId="3B33A199" w14:textId="77777777" w:rsidR="003E00B6" w:rsidRPr="00D60069" w:rsidRDefault="003E00B6" w:rsidP="006E2161">
            <w:pPr>
              <w:pStyle w:val="minh21"/>
            </w:pPr>
            <w:sdt>
              <w:sdtPr>
                <w:id w:val="1118879760"/>
                <w:placeholder>
                  <w:docPart w:val="004A79476BF9449EA1EF7786393024BD"/>
                </w:placeholder>
                <w:temporary/>
                <w:showingPlcHdr/>
                <w15:appearance w15:val="hidden"/>
              </w:sdtPr>
              <w:sdtContent>
                <w:r w:rsidRPr="00D60069">
                  <w:t>Deadline</w:t>
                </w:r>
              </w:sdtContent>
            </w:sdt>
          </w:p>
        </w:tc>
      </w:tr>
      <w:tr w:rsidR="003E00B6" w:rsidRPr="00D60069" w14:paraId="43761CE4" w14:textId="77777777" w:rsidTr="00D65985">
        <w:tc>
          <w:tcPr>
            <w:tcW w:w="5310" w:type="dxa"/>
            <w:tcMar>
              <w:bottom w:w="288" w:type="dxa"/>
            </w:tcMar>
          </w:tcPr>
          <w:p w14:paraId="00DB8017" w14:textId="77777777" w:rsidR="003E00B6" w:rsidRPr="00D60069" w:rsidRDefault="003E00B6" w:rsidP="00D65985">
            <w:pPr>
              <w:pStyle w:val="ListBullet"/>
              <w:spacing w:after="80"/>
            </w:pPr>
            <w:r>
              <w:t>Implement way to rate movie titles, top 10 chart</w:t>
            </w:r>
          </w:p>
        </w:tc>
        <w:tc>
          <w:tcPr>
            <w:tcW w:w="3060" w:type="dxa"/>
            <w:tcMar>
              <w:bottom w:w="288" w:type="dxa"/>
            </w:tcMar>
          </w:tcPr>
          <w:p w14:paraId="7FCD9A10" w14:textId="77777777" w:rsidR="003E00B6" w:rsidRPr="00D60069" w:rsidRDefault="003E00B6" w:rsidP="00D65985">
            <w:pPr>
              <w:spacing w:after="80"/>
            </w:pPr>
            <w:r>
              <w:t>AP</w:t>
            </w:r>
          </w:p>
        </w:tc>
        <w:tc>
          <w:tcPr>
            <w:tcW w:w="1854" w:type="dxa"/>
            <w:tcMar>
              <w:bottom w:w="288" w:type="dxa"/>
            </w:tcMar>
          </w:tcPr>
          <w:p w14:paraId="0D9C625C" w14:textId="77777777" w:rsidR="003E00B6" w:rsidRPr="00D60069" w:rsidRDefault="003E00B6"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3E00B6" w:rsidRPr="00D60069" w14:paraId="58F03110" w14:textId="77777777" w:rsidTr="00D65985">
        <w:tc>
          <w:tcPr>
            <w:tcW w:w="1620" w:type="dxa"/>
          </w:tcPr>
          <w:p w14:paraId="253F3CE2" w14:textId="77777777" w:rsidR="003E00B6" w:rsidRPr="00D60069" w:rsidRDefault="003E00B6" w:rsidP="006E2161">
            <w:pPr>
              <w:pStyle w:val="minh21"/>
            </w:pPr>
            <w:sdt>
              <w:sdtPr>
                <w:id w:val="2092495896"/>
                <w:placeholder>
                  <w:docPart w:val="E819CB1EFF6A49A68EA6A6D731DDFE53"/>
                </w:placeholder>
                <w:temporary/>
                <w:showingPlcHdr/>
                <w15:appearance w15:val="hidden"/>
              </w:sdtPr>
              <w:sdtContent>
                <w:r w:rsidRPr="00D60069">
                  <w:t>Agenda item:</w:t>
                </w:r>
              </w:sdtContent>
            </w:sdt>
          </w:p>
        </w:tc>
        <w:tc>
          <w:tcPr>
            <w:tcW w:w="4970" w:type="dxa"/>
          </w:tcPr>
          <w:p w14:paraId="060F6CB7" w14:textId="77777777" w:rsidR="003E00B6" w:rsidRPr="00CD4D27" w:rsidRDefault="003E00B6" w:rsidP="006E2161">
            <w:pPr>
              <w:pStyle w:val="minh21"/>
            </w:pPr>
            <w:r>
              <w:t>Sprint 3 Review Requirements</w:t>
            </w:r>
          </w:p>
          <w:p w14:paraId="18CA6E51" w14:textId="77777777" w:rsidR="003E00B6" w:rsidRPr="00D60069" w:rsidRDefault="003E00B6" w:rsidP="00CD4D27">
            <w:r w:rsidRPr="00C015BD">
              <w:rPr>
                <w:bCs/>
              </w:rPr>
              <w:t>Item 3 – Auto-refresh function for chart, is socket API required</w:t>
            </w:r>
          </w:p>
        </w:tc>
        <w:tc>
          <w:tcPr>
            <w:tcW w:w="1324" w:type="dxa"/>
          </w:tcPr>
          <w:p w14:paraId="28F6D7FE" w14:textId="77777777" w:rsidR="003E00B6" w:rsidRPr="00D60069" w:rsidRDefault="003E00B6" w:rsidP="006E2161">
            <w:pPr>
              <w:pStyle w:val="minh21"/>
            </w:pPr>
            <w:sdt>
              <w:sdtPr>
                <w:id w:val="-1744325929"/>
                <w:placeholder>
                  <w:docPart w:val="DD1A49B693C14CABB7F0749B91D8F0A8"/>
                </w:placeholder>
                <w:temporary/>
                <w:showingPlcHdr/>
                <w15:appearance w15:val="hidden"/>
              </w:sdtPr>
              <w:sdtContent>
                <w:r w:rsidRPr="00D60069">
                  <w:t>Presenter:</w:t>
                </w:r>
              </w:sdtContent>
            </w:sdt>
          </w:p>
        </w:tc>
        <w:tc>
          <w:tcPr>
            <w:tcW w:w="2310" w:type="dxa"/>
          </w:tcPr>
          <w:p w14:paraId="20C8F874" w14:textId="77777777" w:rsidR="003E00B6" w:rsidRPr="00D60069" w:rsidRDefault="003E00B6" w:rsidP="00D65985">
            <w:r>
              <w:t>All</w:t>
            </w:r>
          </w:p>
        </w:tc>
      </w:tr>
    </w:tbl>
    <w:p w14:paraId="11971220" w14:textId="77777777" w:rsidR="003E00B6" w:rsidRDefault="003E00B6" w:rsidP="006E2161">
      <w:pPr>
        <w:pStyle w:val="minh21"/>
      </w:pPr>
      <w:sdt>
        <w:sdtPr>
          <w:id w:val="948815465"/>
          <w:placeholder>
            <w:docPart w:val="3D9C83BBF2B54683A146A589E7BC7317"/>
          </w:placeholder>
          <w:temporary/>
          <w:showingPlcHdr/>
          <w15:appearance w15:val="hidden"/>
        </w:sdtPr>
        <w:sdtContent>
          <w:r w:rsidRPr="00D60069">
            <w:t>Discussion:</w:t>
          </w:r>
        </w:sdtContent>
      </w:sdt>
    </w:p>
    <w:p w14:paraId="6B9F0AE6" w14:textId="77777777" w:rsidR="003E00B6" w:rsidRPr="006D1D47" w:rsidRDefault="003E00B6" w:rsidP="006E2161">
      <w:pPr>
        <w:rPr>
          <w:b/>
        </w:rPr>
      </w:pPr>
      <w:r>
        <w:t>The refresh function required could be implemented a few different ways and requires further research. Team members discussed the possible potential of using socket API.</w:t>
      </w:r>
    </w:p>
    <w:p w14:paraId="4F71F903" w14:textId="77777777" w:rsidR="003E00B6" w:rsidRPr="00D60069" w:rsidRDefault="003E00B6" w:rsidP="006E2161">
      <w:pPr>
        <w:pStyle w:val="minh21"/>
      </w:pPr>
      <w:sdt>
        <w:sdtPr>
          <w:id w:val="236833826"/>
          <w:placeholder>
            <w:docPart w:val="4D582B7411DF49919D2B796ECCC47F61"/>
          </w:placeholder>
          <w:temporary/>
          <w:showingPlcHdr/>
          <w15:appearance w15:val="hidden"/>
        </w:sdtPr>
        <w:sdtContent>
          <w:r w:rsidRPr="00D60069">
            <w:t>Conclusions:</w:t>
          </w:r>
        </w:sdtContent>
      </w:sdt>
    </w:p>
    <w:p w14:paraId="626AD1D0" w14:textId="77777777" w:rsidR="003E00B6" w:rsidRPr="00D60069" w:rsidRDefault="003E00B6" w:rsidP="00CD4D27">
      <w:r>
        <w:t>All the team will research ways to best implement this feature.</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0"/>
        <w:gridCol w:w="2966"/>
        <w:gridCol w:w="1804"/>
      </w:tblGrid>
      <w:tr w:rsidR="003E00B6" w:rsidRPr="00D60069" w14:paraId="6F75BE3A" w14:textId="77777777" w:rsidTr="00D65985">
        <w:trPr>
          <w:tblHeader/>
        </w:trPr>
        <w:tc>
          <w:tcPr>
            <w:tcW w:w="5310" w:type="dxa"/>
            <w:vAlign w:val="bottom"/>
          </w:tcPr>
          <w:p w14:paraId="36FFFDB7" w14:textId="77777777" w:rsidR="003E00B6" w:rsidRPr="00D60069" w:rsidRDefault="003E00B6" w:rsidP="006E2161">
            <w:pPr>
              <w:pStyle w:val="minh21"/>
            </w:pPr>
            <w:sdt>
              <w:sdtPr>
                <w:id w:val="-1503965898"/>
                <w:placeholder>
                  <w:docPart w:val="2E45B1C623094D8EAFDB82A6B99A4B0F"/>
                </w:placeholder>
                <w:temporary/>
                <w:showingPlcHdr/>
                <w15:appearance w15:val="hidden"/>
              </w:sdtPr>
              <w:sdtContent>
                <w:r w:rsidRPr="00D60069">
                  <w:t>Action items</w:t>
                </w:r>
              </w:sdtContent>
            </w:sdt>
          </w:p>
        </w:tc>
        <w:tc>
          <w:tcPr>
            <w:tcW w:w="3060" w:type="dxa"/>
            <w:vAlign w:val="bottom"/>
          </w:tcPr>
          <w:p w14:paraId="15B53791" w14:textId="77777777" w:rsidR="003E00B6" w:rsidRPr="00D60069" w:rsidRDefault="003E00B6" w:rsidP="006E2161">
            <w:pPr>
              <w:pStyle w:val="minh21"/>
            </w:pPr>
            <w:sdt>
              <w:sdtPr>
                <w:id w:val="1589109867"/>
                <w:placeholder>
                  <w:docPart w:val="8ACE5946B8654604A7CA2E264D07E497"/>
                </w:placeholder>
                <w:temporary/>
                <w:showingPlcHdr/>
                <w15:appearance w15:val="hidden"/>
              </w:sdtPr>
              <w:sdtContent>
                <w:r w:rsidRPr="00D60069">
                  <w:t>Person responsible</w:t>
                </w:r>
              </w:sdtContent>
            </w:sdt>
          </w:p>
        </w:tc>
        <w:tc>
          <w:tcPr>
            <w:tcW w:w="1854" w:type="dxa"/>
            <w:vAlign w:val="bottom"/>
          </w:tcPr>
          <w:p w14:paraId="6421603C" w14:textId="77777777" w:rsidR="003E00B6" w:rsidRPr="00D60069" w:rsidRDefault="003E00B6" w:rsidP="006E2161">
            <w:pPr>
              <w:pStyle w:val="minh21"/>
            </w:pPr>
            <w:sdt>
              <w:sdtPr>
                <w:id w:val="919452030"/>
                <w:placeholder>
                  <w:docPart w:val="C13CC4A6A28940E292AE9683E1E7EC8E"/>
                </w:placeholder>
                <w:temporary/>
                <w:showingPlcHdr/>
                <w15:appearance w15:val="hidden"/>
              </w:sdtPr>
              <w:sdtContent>
                <w:r w:rsidRPr="00D60069">
                  <w:t>Deadline</w:t>
                </w:r>
              </w:sdtContent>
            </w:sdt>
          </w:p>
        </w:tc>
      </w:tr>
      <w:tr w:rsidR="003E00B6" w:rsidRPr="00D60069" w14:paraId="2E08AC07" w14:textId="77777777" w:rsidTr="00D65985">
        <w:tc>
          <w:tcPr>
            <w:tcW w:w="5310" w:type="dxa"/>
            <w:tcMar>
              <w:bottom w:w="288" w:type="dxa"/>
            </w:tcMar>
          </w:tcPr>
          <w:p w14:paraId="130FAE82" w14:textId="77777777" w:rsidR="003E00B6" w:rsidRPr="00D60069" w:rsidRDefault="003E00B6" w:rsidP="00D65985">
            <w:pPr>
              <w:pStyle w:val="ListBullet"/>
              <w:spacing w:after="80"/>
            </w:pPr>
            <w:r>
              <w:t>Implement way to auto refresh page when database updated</w:t>
            </w:r>
          </w:p>
        </w:tc>
        <w:tc>
          <w:tcPr>
            <w:tcW w:w="3060" w:type="dxa"/>
            <w:tcMar>
              <w:bottom w:w="288" w:type="dxa"/>
            </w:tcMar>
          </w:tcPr>
          <w:p w14:paraId="5BA67962" w14:textId="77777777" w:rsidR="003E00B6" w:rsidRPr="00D60069" w:rsidRDefault="003E00B6" w:rsidP="00D65985">
            <w:pPr>
              <w:spacing w:after="80"/>
            </w:pPr>
            <w:r>
              <w:t>AP, DP, ZD</w:t>
            </w:r>
          </w:p>
        </w:tc>
        <w:tc>
          <w:tcPr>
            <w:tcW w:w="1854" w:type="dxa"/>
            <w:tcMar>
              <w:bottom w:w="288" w:type="dxa"/>
            </w:tcMar>
          </w:tcPr>
          <w:p w14:paraId="1C8B7B5F" w14:textId="77777777" w:rsidR="003E00B6" w:rsidRPr="00D60069" w:rsidRDefault="003E00B6"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7"/>
        <w:gridCol w:w="4796"/>
        <w:gridCol w:w="1306"/>
        <w:gridCol w:w="2211"/>
      </w:tblGrid>
      <w:tr w:rsidR="003E00B6" w:rsidRPr="00D60069" w14:paraId="0963B9D5" w14:textId="77777777" w:rsidTr="00D65985">
        <w:tc>
          <w:tcPr>
            <w:tcW w:w="1620" w:type="dxa"/>
          </w:tcPr>
          <w:p w14:paraId="1DBC4B15" w14:textId="77777777" w:rsidR="003E00B6" w:rsidRPr="00D60069" w:rsidRDefault="003E00B6" w:rsidP="006E2161">
            <w:pPr>
              <w:pStyle w:val="minh21"/>
            </w:pPr>
            <w:sdt>
              <w:sdtPr>
                <w:id w:val="-27875348"/>
                <w:placeholder>
                  <w:docPart w:val="368D325601D64FC780D73FC6B298F13C"/>
                </w:placeholder>
                <w:temporary/>
                <w:showingPlcHdr/>
                <w15:appearance w15:val="hidden"/>
              </w:sdtPr>
              <w:sdtContent>
                <w:r w:rsidRPr="00D60069">
                  <w:t>Agenda item:</w:t>
                </w:r>
              </w:sdtContent>
            </w:sdt>
          </w:p>
        </w:tc>
        <w:tc>
          <w:tcPr>
            <w:tcW w:w="4970" w:type="dxa"/>
          </w:tcPr>
          <w:p w14:paraId="5B99237E" w14:textId="77777777" w:rsidR="003E00B6" w:rsidRPr="00E7243F" w:rsidRDefault="003E00B6" w:rsidP="006E2161">
            <w:pPr>
              <w:pStyle w:val="minh21"/>
            </w:pPr>
            <w:r>
              <w:t>Sprint 3 Review Requirements</w:t>
            </w:r>
          </w:p>
          <w:p w14:paraId="1CF381D3" w14:textId="77777777" w:rsidR="003E00B6" w:rsidRPr="00D60069" w:rsidRDefault="003E00B6" w:rsidP="00CD4D27">
            <w:r>
              <w:t>Item 4 – Implementing performance tools</w:t>
            </w:r>
          </w:p>
        </w:tc>
        <w:tc>
          <w:tcPr>
            <w:tcW w:w="1324" w:type="dxa"/>
          </w:tcPr>
          <w:p w14:paraId="44C84874" w14:textId="77777777" w:rsidR="003E00B6" w:rsidRPr="00D60069" w:rsidRDefault="003E00B6" w:rsidP="006E2161">
            <w:pPr>
              <w:pStyle w:val="minh21"/>
            </w:pPr>
            <w:sdt>
              <w:sdtPr>
                <w:id w:val="1658271546"/>
                <w:placeholder>
                  <w:docPart w:val="BB927F4AAF854A39857E79B09C1EEE60"/>
                </w:placeholder>
                <w:temporary/>
                <w:showingPlcHdr/>
                <w15:appearance w15:val="hidden"/>
              </w:sdtPr>
              <w:sdtContent>
                <w:r w:rsidRPr="00D60069">
                  <w:t>Presenter:</w:t>
                </w:r>
              </w:sdtContent>
            </w:sdt>
          </w:p>
        </w:tc>
        <w:tc>
          <w:tcPr>
            <w:tcW w:w="2310" w:type="dxa"/>
          </w:tcPr>
          <w:p w14:paraId="52906AF2" w14:textId="77777777" w:rsidR="003E00B6" w:rsidRPr="00D60069" w:rsidRDefault="003E00B6" w:rsidP="00D65985">
            <w:r>
              <w:t>All</w:t>
            </w:r>
          </w:p>
        </w:tc>
      </w:tr>
    </w:tbl>
    <w:p w14:paraId="51DCD3C7" w14:textId="77777777" w:rsidR="003E00B6" w:rsidRPr="00D60069" w:rsidRDefault="003E00B6" w:rsidP="006E2161">
      <w:pPr>
        <w:pStyle w:val="minh21"/>
      </w:pPr>
      <w:sdt>
        <w:sdtPr>
          <w:id w:val="214858394"/>
          <w:placeholder>
            <w:docPart w:val="29E8DF4730E243DC8623527E1D783120"/>
          </w:placeholder>
          <w:temporary/>
          <w:showingPlcHdr/>
          <w15:appearance w15:val="hidden"/>
        </w:sdtPr>
        <w:sdtContent>
          <w:r w:rsidRPr="00D60069">
            <w:t>Discussion:</w:t>
          </w:r>
        </w:sdtContent>
      </w:sdt>
    </w:p>
    <w:p w14:paraId="1FB56A5D" w14:textId="77777777" w:rsidR="003E00B6" w:rsidRPr="00D60069" w:rsidRDefault="003E00B6" w:rsidP="00CD4D27"/>
    <w:p w14:paraId="0DBE28F0" w14:textId="77777777" w:rsidR="003E00B6" w:rsidRPr="00D60069" w:rsidRDefault="003E00B6" w:rsidP="006E2161">
      <w:pPr>
        <w:pStyle w:val="minh21"/>
      </w:pPr>
      <w:sdt>
        <w:sdtPr>
          <w:id w:val="1879960694"/>
          <w:placeholder>
            <w:docPart w:val="D9BCA6C98C3A40BEB90C267B8723436A"/>
          </w:placeholder>
          <w:temporary/>
          <w:showingPlcHdr/>
          <w15:appearance w15:val="hidden"/>
        </w:sdtPr>
        <w:sdtContent>
          <w:r w:rsidRPr="00D60069">
            <w:t>Conclusions:</w:t>
          </w:r>
        </w:sdtContent>
      </w:sdt>
    </w:p>
    <w:p w14:paraId="533526AD" w14:textId="77777777" w:rsidR="003E00B6" w:rsidRPr="00D60069" w:rsidRDefault="003E00B6" w:rsidP="00CD4D27">
      <w:r>
        <w:t>DP to carry out investigating and implementing this task.</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23"/>
        <w:gridCol w:w="2964"/>
        <w:gridCol w:w="1803"/>
      </w:tblGrid>
      <w:tr w:rsidR="003E00B6" w:rsidRPr="00D60069" w14:paraId="6BDE7672" w14:textId="77777777" w:rsidTr="00D65985">
        <w:trPr>
          <w:tblHeader/>
        </w:trPr>
        <w:tc>
          <w:tcPr>
            <w:tcW w:w="5310" w:type="dxa"/>
            <w:vAlign w:val="bottom"/>
          </w:tcPr>
          <w:p w14:paraId="39198A1F" w14:textId="77777777" w:rsidR="003E00B6" w:rsidRPr="00D60069" w:rsidRDefault="003E00B6" w:rsidP="006E2161">
            <w:pPr>
              <w:pStyle w:val="minh21"/>
            </w:pPr>
            <w:sdt>
              <w:sdtPr>
                <w:id w:val="-515080913"/>
                <w:placeholder>
                  <w:docPart w:val="CF0DDB53D58247B5894DCE078CBF95D1"/>
                </w:placeholder>
                <w:temporary/>
                <w:showingPlcHdr/>
                <w15:appearance w15:val="hidden"/>
              </w:sdtPr>
              <w:sdtContent>
                <w:r w:rsidRPr="00D60069">
                  <w:t>Action items</w:t>
                </w:r>
              </w:sdtContent>
            </w:sdt>
          </w:p>
        </w:tc>
        <w:tc>
          <w:tcPr>
            <w:tcW w:w="3060" w:type="dxa"/>
            <w:vAlign w:val="bottom"/>
          </w:tcPr>
          <w:p w14:paraId="23D4A7D9" w14:textId="77777777" w:rsidR="003E00B6" w:rsidRPr="00D60069" w:rsidRDefault="003E00B6" w:rsidP="006E2161">
            <w:pPr>
              <w:pStyle w:val="minh21"/>
            </w:pPr>
            <w:sdt>
              <w:sdtPr>
                <w:id w:val="-600414790"/>
                <w:placeholder>
                  <w:docPart w:val="8CFD647C06A2446591A9D83E5CE0A54D"/>
                </w:placeholder>
                <w:temporary/>
                <w:showingPlcHdr/>
                <w15:appearance w15:val="hidden"/>
              </w:sdtPr>
              <w:sdtContent>
                <w:r w:rsidRPr="00D60069">
                  <w:t>Person responsible</w:t>
                </w:r>
              </w:sdtContent>
            </w:sdt>
          </w:p>
        </w:tc>
        <w:tc>
          <w:tcPr>
            <w:tcW w:w="1854" w:type="dxa"/>
            <w:vAlign w:val="bottom"/>
          </w:tcPr>
          <w:p w14:paraId="3037E87B" w14:textId="77777777" w:rsidR="003E00B6" w:rsidRPr="00D60069" w:rsidRDefault="003E00B6" w:rsidP="006E2161">
            <w:pPr>
              <w:pStyle w:val="minh21"/>
            </w:pPr>
            <w:sdt>
              <w:sdtPr>
                <w:id w:val="-658229392"/>
                <w:placeholder>
                  <w:docPart w:val="25EC6F26F8644024802D92AED2120BC7"/>
                </w:placeholder>
                <w:temporary/>
                <w:showingPlcHdr/>
                <w15:appearance w15:val="hidden"/>
              </w:sdtPr>
              <w:sdtContent>
                <w:r w:rsidRPr="00D60069">
                  <w:t>Deadline</w:t>
                </w:r>
              </w:sdtContent>
            </w:sdt>
          </w:p>
        </w:tc>
      </w:tr>
      <w:tr w:rsidR="003E00B6" w:rsidRPr="00D60069" w14:paraId="7AD64577" w14:textId="77777777" w:rsidTr="00D65985">
        <w:tc>
          <w:tcPr>
            <w:tcW w:w="5310" w:type="dxa"/>
            <w:tcMar>
              <w:bottom w:w="288" w:type="dxa"/>
            </w:tcMar>
          </w:tcPr>
          <w:p w14:paraId="5072E35B" w14:textId="77777777" w:rsidR="003E00B6" w:rsidRPr="00D60069" w:rsidRDefault="003E00B6" w:rsidP="00D65985">
            <w:pPr>
              <w:pStyle w:val="ListBullet"/>
              <w:spacing w:after="80"/>
            </w:pPr>
            <w:r>
              <w:t>Implement the previously investigated performance tools</w:t>
            </w:r>
          </w:p>
        </w:tc>
        <w:tc>
          <w:tcPr>
            <w:tcW w:w="3060" w:type="dxa"/>
            <w:tcMar>
              <w:bottom w:w="288" w:type="dxa"/>
            </w:tcMar>
          </w:tcPr>
          <w:p w14:paraId="62890248" w14:textId="77777777" w:rsidR="003E00B6" w:rsidRPr="00D60069" w:rsidRDefault="003E00B6" w:rsidP="00D65985">
            <w:pPr>
              <w:spacing w:after="80"/>
            </w:pPr>
            <w:r>
              <w:t>DP</w:t>
            </w:r>
          </w:p>
        </w:tc>
        <w:tc>
          <w:tcPr>
            <w:tcW w:w="1854" w:type="dxa"/>
            <w:tcMar>
              <w:bottom w:w="288" w:type="dxa"/>
            </w:tcMar>
          </w:tcPr>
          <w:p w14:paraId="3D297765" w14:textId="77777777" w:rsidR="003E00B6" w:rsidRPr="00D60069" w:rsidRDefault="003E00B6"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79"/>
        <w:gridCol w:w="4788"/>
        <w:gridCol w:w="1307"/>
        <w:gridCol w:w="2216"/>
      </w:tblGrid>
      <w:tr w:rsidR="003E00B6" w:rsidRPr="00D60069" w14:paraId="5E989141" w14:textId="77777777" w:rsidTr="00D65985">
        <w:tc>
          <w:tcPr>
            <w:tcW w:w="1620" w:type="dxa"/>
          </w:tcPr>
          <w:p w14:paraId="0933D607" w14:textId="77777777" w:rsidR="003E00B6" w:rsidRPr="00D60069" w:rsidRDefault="003E00B6" w:rsidP="006E2161">
            <w:pPr>
              <w:pStyle w:val="minh21"/>
            </w:pPr>
            <w:sdt>
              <w:sdtPr>
                <w:id w:val="-877860721"/>
                <w:placeholder>
                  <w:docPart w:val="0312804A67E44B01A51CABF984A7E916"/>
                </w:placeholder>
                <w:temporary/>
                <w:showingPlcHdr/>
                <w15:appearance w15:val="hidden"/>
              </w:sdtPr>
              <w:sdtContent>
                <w:r w:rsidRPr="00D60069">
                  <w:t>Agenda item:</w:t>
                </w:r>
              </w:sdtContent>
            </w:sdt>
          </w:p>
        </w:tc>
        <w:tc>
          <w:tcPr>
            <w:tcW w:w="4970" w:type="dxa"/>
          </w:tcPr>
          <w:p w14:paraId="24A67E52" w14:textId="77777777" w:rsidR="003E00B6" w:rsidRPr="00E7243F" w:rsidRDefault="003E00B6" w:rsidP="006E2161">
            <w:pPr>
              <w:pStyle w:val="minh21"/>
            </w:pPr>
            <w:r>
              <w:t>Sprint 3 Allocate Tasks</w:t>
            </w:r>
          </w:p>
          <w:p w14:paraId="2248D6F9" w14:textId="77777777" w:rsidR="003E00B6" w:rsidRPr="00D60069" w:rsidRDefault="003E00B6" w:rsidP="00D65985">
            <w:r>
              <w:t>Other items and conclusion</w:t>
            </w:r>
          </w:p>
        </w:tc>
        <w:tc>
          <w:tcPr>
            <w:tcW w:w="1324" w:type="dxa"/>
          </w:tcPr>
          <w:p w14:paraId="5F6BD75C" w14:textId="77777777" w:rsidR="003E00B6" w:rsidRPr="00D60069" w:rsidRDefault="003E00B6" w:rsidP="006E2161">
            <w:pPr>
              <w:pStyle w:val="minh21"/>
            </w:pPr>
            <w:sdt>
              <w:sdtPr>
                <w:id w:val="592822570"/>
                <w:placeholder>
                  <w:docPart w:val="2529DE0305B144D287D8FE4075536193"/>
                </w:placeholder>
                <w:temporary/>
                <w:showingPlcHdr/>
                <w15:appearance w15:val="hidden"/>
              </w:sdtPr>
              <w:sdtContent>
                <w:r w:rsidRPr="00D60069">
                  <w:t>Presenter:</w:t>
                </w:r>
              </w:sdtContent>
            </w:sdt>
          </w:p>
        </w:tc>
        <w:tc>
          <w:tcPr>
            <w:tcW w:w="2310" w:type="dxa"/>
          </w:tcPr>
          <w:p w14:paraId="4731DA82" w14:textId="77777777" w:rsidR="003E00B6" w:rsidRPr="00D60069" w:rsidRDefault="003E00B6" w:rsidP="00D65985">
            <w:r>
              <w:t>All</w:t>
            </w:r>
          </w:p>
        </w:tc>
      </w:tr>
    </w:tbl>
    <w:p w14:paraId="1E095743" w14:textId="77777777" w:rsidR="003E00B6" w:rsidRPr="00D60069" w:rsidRDefault="003E00B6" w:rsidP="006E2161">
      <w:pPr>
        <w:pStyle w:val="minh21"/>
      </w:pPr>
      <w:sdt>
        <w:sdtPr>
          <w:id w:val="-738790086"/>
          <w:placeholder>
            <w:docPart w:val="EF95E171AE91466DB23DFCF88058F5C2"/>
          </w:placeholder>
          <w:temporary/>
          <w:showingPlcHdr/>
          <w15:appearance w15:val="hidden"/>
        </w:sdtPr>
        <w:sdtContent>
          <w:r w:rsidRPr="00D60069">
            <w:t>Discussion:</w:t>
          </w:r>
        </w:sdtContent>
      </w:sdt>
    </w:p>
    <w:p w14:paraId="67656759" w14:textId="77777777" w:rsidR="003E00B6" w:rsidRPr="00D60069" w:rsidRDefault="003E00B6" w:rsidP="000E3200">
      <w:r>
        <w:t>DP as sprint leader assigned tasks for Project Plan and minutes &amp; agenda writing to ZD. A general conclusion discussion followed with any clarification questions and a summary of tasks.</w:t>
      </w:r>
    </w:p>
    <w:p w14:paraId="383AC282" w14:textId="77777777" w:rsidR="003E00B6" w:rsidRPr="00D60069" w:rsidRDefault="003E00B6" w:rsidP="006E2161">
      <w:pPr>
        <w:pStyle w:val="minh21"/>
      </w:pPr>
      <w:sdt>
        <w:sdtPr>
          <w:id w:val="388229715"/>
          <w:placeholder>
            <w:docPart w:val="1AE0480D2D3049AAB5CC0D7EC73150A1"/>
          </w:placeholder>
          <w:temporary/>
          <w:showingPlcHdr/>
          <w15:appearance w15:val="hidden"/>
        </w:sdtPr>
        <w:sdtContent>
          <w:r w:rsidRPr="00D60069">
            <w:t>Conclusions:</w:t>
          </w:r>
        </w:sdtContent>
      </w:sdt>
    </w:p>
    <w:p w14:paraId="4144D4C3" w14:textId="77777777" w:rsidR="003E00B6" w:rsidRPr="00D60069" w:rsidRDefault="003E00B6" w:rsidP="000E3200">
      <w:r>
        <w:t xml:space="preserve">ZP to write project plan for sprint 3 and type meeting minutes. </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117"/>
        <w:gridCol w:w="2968"/>
        <w:gridCol w:w="1805"/>
      </w:tblGrid>
      <w:tr w:rsidR="003E00B6" w:rsidRPr="00D60069" w14:paraId="133122A0" w14:textId="77777777" w:rsidTr="00D65985">
        <w:trPr>
          <w:tblHeader/>
        </w:trPr>
        <w:tc>
          <w:tcPr>
            <w:tcW w:w="5310" w:type="dxa"/>
            <w:vAlign w:val="bottom"/>
          </w:tcPr>
          <w:p w14:paraId="08A30706" w14:textId="77777777" w:rsidR="003E00B6" w:rsidRPr="00D60069" w:rsidRDefault="003E00B6" w:rsidP="006E2161">
            <w:pPr>
              <w:pStyle w:val="minh21"/>
            </w:pPr>
            <w:sdt>
              <w:sdtPr>
                <w:id w:val="-415161533"/>
                <w:placeholder>
                  <w:docPart w:val="030421BAAED742BA812CF61B48F75961"/>
                </w:placeholder>
                <w:temporary/>
                <w:showingPlcHdr/>
                <w15:appearance w15:val="hidden"/>
              </w:sdtPr>
              <w:sdtContent>
                <w:r w:rsidRPr="00D60069">
                  <w:t>Action items</w:t>
                </w:r>
              </w:sdtContent>
            </w:sdt>
          </w:p>
        </w:tc>
        <w:tc>
          <w:tcPr>
            <w:tcW w:w="3060" w:type="dxa"/>
            <w:vAlign w:val="bottom"/>
          </w:tcPr>
          <w:p w14:paraId="71511DE9" w14:textId="77777777" w:rsidR="003E00B6" w:rsidRPr="00D60069" w:rsidRDefault="003E00B6" w:rsidP="006E2161">
            <w:pPr>
              <w:pStyle w:val="minh21"/>
            </w:pPr>
            <w:sdt>
              <w:sdtPr>
                <w:id w:val="204226133"/>
                <w:placeholder>
                  <w:docPart w:val="1D809F7EA0044DDBBCC8CB7184FD09E5"/>
                </w:placeholder>
                <w:temporary/>
                <w:showingPlcHdr/>
                <w15:appearance w15:val="hidden"/>
              </w:sdtPr>
              <w:sdtContent>
                <w:r w:rsidRPr="00D60069">
                  <w:t>Person responsible</w:t>
                </w:r>
              </w:sdtContent>
            </w:sdt>
          </w:p>
        </w:tc>
        <w:tc>
          <w:tcPr>
            <w:tcW w:w="1854" w:type="dxa"/>
            <w:vAlign w:val="bottom"/>
          </w:tcPr>
          <w:p w14:paraId="4FF55E57" w14:textId="77777777" w:rsidR="003E00B6" w:rsidRPr="00D60069" w:rsidRDefault="003E00B6" w:rsidP="006E2161">
            <w:pPr>
              <w:pStyle w:val="minh21"/>
            </w:pPr>
            <w:sdt>
              <w:sdtPr>
                <w:id w:val="-1970732913"/>
                <w:placeholder>
                  <w:docPart w:val="E442C2717E5F4551BD03830D8D4FBD97"/>
                </w:placeholder>
                <w:temporary/>
                <w:showingPlcHdr/>
                <w15:appearance w15:val="hidden"/>
              </w:sdtPr>
              <w:sdtContent>
                <w:r w:rsidRPr="00D60069">
                  <w:t>Deadline</w:t>
                </w:r>
              </w:sdtContent>
            </w:sdt>
          </w:p>
        </w:tc>
      </w:tr>
      <w:tr w:rsidR="003E00B6" w:rsidRPr="00D60069" w14:paraId="50848EC0" w14:textId="77777777" w:rsidTr="00D65985">
        <w:tc>
          <w:tcPr>
            <w:tcW w:w="5310" w:type="dxa"/>
            <w:tcMar>
              <w:bottom w:w="288" w:type="dxa"/>
            </w:tcMar>
          </w:tcPr>
          <w:p w14:paraId="5F0A00A1" w14:textId="77777777" w:rsidR="003E00B6" w:rsidRPr="00D60069" w:rsidRDefault="003E00B6" w:rsidP="00D65985">
            <w:pPr>
              <w:pStyle w:val="ListBullet"/>
              <w:spacing w:after="80"/>
            </w:pPr>
            <w:r>
              <w:t>All team members to perform assigned tasks</w:t>
            </w:r>
          </w:p>
        </w:tc>
        <w:tc>
          <w:tcPr>
            <w:tcW w:w="3060" w:type="dxa"/>
            <w:tcMar>
              <w:bottom w:w="288" w:type="dxa"/>
            </w:tcMar>
          </w:tcPr>
          <w:p w14:paraId="1DC71CA6" w14:textId="77777777" w:rsidR="003E00B6" w:rsidRPr="00D60069" w:rsidRDefault="003E00B6" w:rsidP="00D65985">
            <w:pPr>
              <w:spacing w:after="80"/>
            </w:pPr>
            <w:r>
              <w:t>ZD</w:t>
            </w:r>
          </w:p>
        </w:tc>
        <w:tc>
          <w:tcPr>
            <w:tcW w:w="1854" w:type="dxa"/>
            <w:tcMar>
              <w:bottom w:w="288" w:type="dxa"/>
            </w:tcMar>
          </w:tcPr>
          <w:p w14:paraId="7AA2BEF4" w14:textId="77777777" w:rsidR="003E00B6" w:rsidRPr="00D60069" w:rsidRDefault="003E00B6" w:rsidP="00D65985">
            <w:pPr>
              <w:spacing w:after="80"/>
            </w:pPr>
            <w:r>
              <w:t>17/06/20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567"/>
        <w:gridCol w:w="4807"/>
        <w:gridCol w:w="1281"/>
        <w:gridCol w:w="2235"/>
      </w:tblGrid>
      <w:tr w:rsidR="003E00B6" w:rsidRPr="00D60069" w14:paraId="212ED873" w14:textId="77777777" w:rsidTr="00D65985">
        <w:tc>
          <w:tcPr>
            <w:tcW w:w="1620" w:type="dxa"/>
          </w:tcPr>
          <w:p w14:paraId="08653C30" w14:textId="77777777" w:rsidR="003E00B6" w:rsidRPr="00D60069" w:rsidRDefault="003E00B6" w:rsidP="00D65985">
            <w:pPr>
              <w:pStyle w:val="Heading2"/>
            </w:pPr>
          </w:p>
        </w:tc>
        <w:tc>
          <w:tcPr>
            <w:tcW w:w="4970" w:type="dxa"/>
          </w:tcPr>
          <w:p w14:paraId="2EC2A826" w14:textId="77777777" w:rsidR="003E00B6" w:rsidRPr="00D60069" w:rsidRDefault="003E00B6" w:rsidP="00D65985"/>
        </w:tc>
        <w:tc>
          <w:tcPr>
            <w:tcW w:w="1324" w:type="dxa"/>
          </w:tcPr>
          <w:p w14:paraId="7CB981CF" w14:textId="77777777" w:rsidR="003E00B6" w:rsidRPr="00D60069" w:rsidRDefault="003E00B6" w:rsidP="00D65985">
            <w:pPr>
              <w:pStyle w:val="Heading2"/>
            </w:pPr>
          </w:p>
        </w:tc>
        <w:tc>
          <w:tcPr>
            <w:tcW w:w="2310" w:type="dxa"/>
          </w:tcPr>
          <w:p w14:paraId="73B5D164" w14:textId="77777777" w:rsidR="003E00B6" w:rsidRPr="00D60069" w:rsidRDefault="003E00B6" w:rsidP="00D65985"/>
        </w:tc>
      </w:tr>
    </w:tbl>
    <w:p w14:paraId="1D3275A4" w14:textId="77777777" w:rsidR="003E00B6" w:rsidRDefault="003E00B6" w:rsidP="006051C1">
      <w:pPr>
        <w:pStyle w:val="minh2"/>
      </w:pPr>
      <w:sdt>
        <w:sdtPr>
          <w:id w:val="2021355480"/>
          <w:placeholder>
            <w:docPart w:val="1FF81532635742599814B37E46EB0215"/>
          </w:placeholder>
          <w:temporary/>
          <w:showingPlcHdr/>
          <w15:appearance w15:val="hidden"/>
        </w:sdtPr>
        <w:sdtContent>
          <w:r w:rsidRPr="00D60069">
            <w:t>Other Information</w:t>
          </w:r>
        </w:sdtContent>
      </w:sdt>
      <w:r>
        <w:t>:</w:t>
      </w:r>
    </w:p>
    <w:p w14:paraId="33D7E175" w14:textId="77777777" w:rsidR="003E00B6" w:rsidRDefault="003E00B6" w:rsidP="006051C1">
      <w:pPr>
        <w:pStyle w:val="minh2"/>
      </w:pPr>
      <w:r>
        <w:t>Special Notes:</w:t>
      </w:r>
    </w:p>
    <w:p w14:paraId="7BF106EA" w14:textId="77777777" w:rsidR="003E00B6" w:rsidRDefault="003E00B6" w:rsidP="006051C1">
      <w:pPr>
        <w:pStyle w:val="minh2"/>
      </w:pPr>
    </w:p>
    <w:p w14:paraId="68A32ECC" w14:textId="77777777" w:rsidR="003E00B6" w:rsidRPr="004C7988" w:rsidRDefault="003E00B6" w:rsidP="004C7988">
      <w:pPr>
        <w:rPr>
          <w:rFonts w:asciiTheme="majorHAnsi" w:eastAsiaTheme="majorEastAsia" w:hAnsiTheme="majorHAnsi" w:cs="Arial"/>
          <w:b/>
          <w:bCs/>
          <w:iCs/>
          <w:szCs w:val="28"/>
        </w:rPr>
        <w:sectPr w:rsidR="003E00B6" w:rsidRPr="004C7988" w:rsidSect="0021610F">
          <w:footerReference w:type="default" r:id="rId7"/>
          <w:type w:val="continuous"/>
          <w:pgSz w:w="11906" w:h="16838" w:code="9"/>
          <w:pgMar w:top="1008" w:right="1008" w:bottom="1008" w:left="1008" w:header="720" w:footer="648" w:gutter="0"/>
          <w:cols w:space="720"/>
          <w:titlePg/>
          <w:docGrid w:linePitch="258"/>
        </w:sectPr>
      </w:pPr>
    </w:p>
    <w:p w14:paraId="5C1C37A0" w14:textId="3DF602B6" w:rsidR="006051C1" w:rsidRPr="00D60069" w:rsidRDefault="006051C1" w:rsidP="006051C1">
      <w:pPr>
        <w:pStyle w:val="minh2"/>
      </w:pPr>
    </w:p>
    <w:sectPr w:rsidR="006051C1" w:rsidRPr="00D60069" w:rsidSect="00D858C7">
      <w:footerReference w:type="default" r:id="rId8"/>
      <w:type w:val="continuous"/>
      <w:pgSz w:w="11906" w:h="16838" w:code="9"/>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EC23A" w14:textId="77777777" w:rsidR="003657CB" w:rsidRDefault="003657CB">
      <w:pPr>
        <w:spacing w:before="0" w:after="0"/>
      </w:pPr>
      <w:r>
        <w:separator/>
      </w:r>
    </w:p>
  </w:endnote>
  <w:endnote w:type="continuationSeparator" w:id="0">
    <w:p w14:paraId="693D6428" w14:textId="77777777" w:rsidR="003657CB" w:rsidRDefault="003657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38956"/>
      <w:docPartObj>
        <w:docPartGallery w:val="Page Numbers (Bottom of Page)"/>
        <w:docPartUnique/>
      </w:docPartObj>
    </w:sdtPr>
    <w:sdtEndPr>
      <w:rPr>
        <w:noProof/>
      </w:rPr>
    </w:sdtEndPr>
    <w:sdtContent>
      <w:p w14:paraId="5747489C" w14:textId="77777777" w:rsidR="003E00B6" w:rsidRDefault="003E00B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5229CF36"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02295" w14:textId="77777777" w:rsidR="003657CB" w:rsidRDefault="003657CB">
      <w:pPr>
        <w:spacing w:before="0" w:after="0"/>
      </w:pPr>
      <w:r>
        <w:separator/>
      </w:r>
    </w:p>
  </w:footnote>
  <w:footnote w:type="continuationSeparator" w:id="0">
    <w:p w14:paraId="178AC78B" w14:textId="77777777" w:rsidR="003657CB" w:rsidRDefault="003657C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3C8B148"/>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CB"/>
    <w:rsid w:val="000E3200"/>
    <w:rsid w:val="001E0877"/>
    <w:rsid w:val="002B2D13"/>
    <w:rsid w:val="0034721D"/>
    <w:rsid w:val="003657CB"/>
    <w:rsid w:val="003A4454"/>
    <w:rsid w:val="003D5BF7"/>
    <w:rsid w:val="003E00B6"/>
    <w:rsid w:val="003E4F15"/>
    <w:rsid w:val="003F257D"/>
    <w:rsid w:val="003F3DEC"/>
    <w:rsid w:val="005A7328"/>
    <w:rsid w:val="006051C1"/>
    <w:rsid w:val="006344A8"/>
    <w:rsid w:val="00695189"/>
    <w:rsid w:val="006D1D47"/>
    <w:rsid w:val="006E28B9"/>
    <w:rsid w:val="006F23E6"/>
    <w:rsid w:val="00734EEC"/>
    <w:rsid w:val="007A5B2D"/>
    <w:rsid w:val="007F04FA"/>
    <w:rsid w:val="00830F3D"/>
    <w:rsid w:val="00965336"/>
    <w:rsid w:val="00B23CA9"/>
    <w:rsid w:val="00BA35B5"/>
    <w:rsid w:val="00CD4D27"/>
    <w:rsid w:val="00CD6A4B"/>
    <w:rsid w:val="00D60069"/>
    <w:rsid w:val="00D62E01"/>
    <w:rsid w:val="00D661EE"/>
    <w:rsid w:val="00D858C7"/>
    <w:rsid w:val="00E048B4"/>
    <w:rsid w:val="00E25360"/>
    <w:rsid w:val="00E60F07"/>
    <w:rsid w:val="00F418B3"/>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D449AB3"/>
  <w15:docId w15:val="{FC31605B-61A5-459D-8EBD-A63238F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link w:val="Heading1Char"/>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qFormat/>
    <w:pPr>
      <w:keepNext/>
      <w:outlineLvl w:val="1"/>
    </w:pPr>
    <w:rPr>
      <w:rFonts w:asciiTheme="majorHAnsi" w:eastAsiaTheme="majorEastAsia" w:hAnsiTheme="majorHAnsi" w:cs="Arial"/>
      <w:b/>
      <w:bCs/>
      <w:iCs/>
      <w:szCs w:val="28"/>
    </w:rPr>
  </w:style>
  <w:style w:type="paragraph" w:styleId="Heading3">
    <w:name w:val="heading 3"/>
    <w:basedOn w:val="Normal"/>
    <w:link w:val="Heading3Char"/>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inh2">
    <w:name w:val="min_h2"/>
    <w:basedOn w:val="Heading2"/>
    <w:qFormat/>
    <w:rsid w:val="006051C1"/>
  </w:style>
  <w:style w:type="character" w:customStyle="1" w:styleId="Heading1Char">
    <w:name w:val="Heading 1 Char"/>
    <w:basedOn w:val="DefaultParagraphFont"/>
    <w:link w:val="Heading1"/>
    <w:uiPriority w:val="9"/>
    <w:rsid w:val="00E60F07"/>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rsid w:val="00E60F07"/>
    <w:rPr>
      <w:rFonts w:asciiTheme="majorHAnsi" w:eastAsiaTheme="majorEastAsia" w:hAnsiTheme="majorHAnsi" w:cs="Arial"/>
      <w:b/>
      <w:bCs/>
      <w:iCs/>
      <w:szCs w:val="28"/>
    </w:rPr>
  </w:style>
  <w:style w:type="character" w:customStyle="1" w:styleId="Heading3Char">
    <w:name w:val="Heading 3 Char"/>
    <w:basedOn w:val="DefaultParagraphFont"/>
    <w:link w:val="Heading3"/>
    <w:uiPriority w:val="9"/>
    <w:rsid w:val="00E60F07"/>
    <w:rPr>
      <w:rFonts w:asciiTheme="majorHAnsi" w:eastAsiaTheme="majorEastAsia" w:hAnsiTheme="majorHAnsi"/>
      <w:b/>
      <w:szCs w:val="22"/>
    </w:rPr>
  </w:style>
  <w:style w:type="paragraph" w:customStyle="1" w:styleId="minh21">
    <w:name w:val="min_h21"/>
    <w:basedOn w:val="Heading2"/>
    <w:qFormat/>
    <w:rsid w:val="00F418B3"/>
  </w:style>
  <w:style w:type="paragraph" w:customStyle="1" w:styleId="minh11">
    <w:name w:val="min_h11"/>
    <w:basedOn w:val="Heading1"/>
    <w:qFormat/>
    <w:rsid w:val="00F41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HFAST%20AUSTRALIA\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75753639224986AC191315E8C2F50E"/>
        <w:category>
          <w:name w:val="General"/>
          <w:gallery w:val="placeholder"/>
        </w:category>
        <w:types>
          <w:type w:val="bbPlcHdr"/>
        </w:types>
        <w:behaviors>
          <w:behavior w:val="content"/>
        </w:behaviors>
        <w:guid w:val="{E2FED8EC-243D-4221-A437-AAC1288E600C}"/>
      </w:docPartPr>
      <w:docPartBody>
        <w:p w:rsidR="00000000" w:rsidRDefault="002A6FE7" w:rsidP="002A6FE7">
          <w:pPr>
            <w:pStyle w:val="7375753639224986AC191315E8C2F50E"/>
          </w:pPr>
          <w:r>
            <w:t>Team Meeting</w:t>
          </w:r>
        </w:p>
      </w:docPartBody>
    </w:docPart>
    <w:docPart>
      <w:docPartPr>
        <w:name w:val="6CF417F8A19E478494B11E380A0C0173"/>
        <w:category>
          <w:name w:val="General"/>
          <w:gallery w:val="placeholder"/>
        </w:category>
        <w:types>
          <w:type w:val="bbPlcHdr"/>
        </w:types>
        <w:behaviors>
          <w:behavior w:val="content"/>
        </w:behaviors>
        <w:guid w:val="{CB2937A5-BC9D-4359-B267-821B6105951C}"/>
      </w:docPartPr>
      <w:docPartBody>
        <w:p w:rsidR="00000000" w:rsidRDefault="002A6FE7" w:rsidP="002A6FE7">
          <w:pPr>
            <w:pStyle w:val="6CF417F8A19E478494B11E380A0C0173"/>
          </w:pPr>
          <w:r>
            <w:t>Date</w:t>
          </w:r>
        </w:p>
      </w:docPartBody>
    </w:docPart>
    <w:docPart>
      <w:docPartPr>
        <w:name w:val="9E8D8E26F05548938016DE87292A4527"/>
        <w:category>
          <w:name w:val="General"/>
          <w:gallery w:val="placeholder"/>
        </w:category>
        <w:types>
          <w:type w:val="bbPlcHdr"/>
        </w:types>
        <w:behaviors>
          <w:behavior w:val="content"/>
        </w:behaviors>
        <w:guid w:val="{F870EDA0-DB14-44C2-8B39-2F6007E670AF}"/>
      </w:docPartPr>
      <w:docPartBody>
        <w:p w:rsidR="00000000" w:rsidRDefault="002A6FE7" w:rsidP="002A6FE7">
          <w:pPr>
            <w:pStyle w:val="9E8D8E26F05548938016DE87292A4527"/>
          </w:pPr>
          <w:r>
            <w:t>Time</w:t>
          </w:r>
        </w:p>
      </w:docPartBody>
    </w:docPart>
    <w:docPart>
      <w:docPartPr>
        <w:name w:val="08B8383AE0D648A18895B1FBA3854FCF"/>
        <w:category>
          <w:name w:val="General"/>
          <w:gallery w:val="placeholder"/>
        </w:category>
        <w:types>
          <w:type w:val="bbPlcHdr"/>
        </w:types>
        <w:behaviors>
          <w:behavior w:val="content"/>
        </w:behaviors>
        <w:guid w:val="{89A81220-F63B-4962-B3AA-F150FDC64CB2}"/>
      </w:docPartPr>
      <w:docPartBody>
        <w:p w:rsidR="00000000" w:rsidRDefault="002A6FE7" w:rsidP="002A6FE7">
          <w:pPr>
            <w:pStyle w:val="08B8383AE0D648A18895B1FBA3854FCF"/>
          </w:pPr>
          <w:r>
            <w:t>Location</w:t>
          </w:r>
        </w:p>
      </w:docPartBody>
    </w:docPart>
    <w:docPart>
      <w:docPartPr>
        <w:name w:val="0EFFE0C287F44E7BB73E0CBB533F00DE"/>
        <w:category>
          <w:name w:val="General"/>
          <w:gallery w:val="placeholder"/>
        </w:category>
        <w:types>
          <w:type w:val="bbPlcHdr"/>
        </w:types>
        <w:behaviors>
          <w:behavior w:val="content"/>
        </w:behaviors>
        <w:guid w:val="{D6137662-1546-4081-A296-668423ADC7EB}"/>
      </w:docPartPr>
      <w:docPartBody>
        <w:p w:rsidR="00000000" w:rsidRDefault="002A6FE7" w:rsidP="002A6FE7">
          <w:pPr>
            <w:pStyle w:val="0EFFE0C287F44E7BB73E0CBB533F00DE"/>
          </w:pPr>
          <w:r w:rsidRPr="00E048B4">
            <w:t>Meeting called by:</w:t>
          </w:r>
        </w:p>
      </w:docPartBody>
    </w:docPart>
    <w:docPart>
      <w:docPartPr>
        <w:name w:val="8136ADAC7BAD463B96709472B9D762FC"/>
        <w:category>
          <w:name w:val="General"/>
          <w:gallery w:val="placeholder"/>
        </w:category>
        <w:types>
          <w:type w:val="bbPlcHdr"/>
        </w:types>
        <w:behaviors>
          <w:behavior w:val="content"/>
        </w:behaviors>
        <w:guid w:val="{B088E9ED-4C24-4B85-83BB-6B8EED373F46}"/>
      </w:docPartPr>
      <w:docPartBody>
        <w:p w:rsidR="00000000" w:rsidRDefault="002A6FE7" w:rsidP="002A6FE7">
          <w:pPr>
            <w:pStyle w:val="8136ADAC7BAD463B96709472B9D762FC"/>
          </w:pPr>
          <w:r w:rsidRPr="00E048B4">
            <w:t>Type of meeting:</w:t>
          </w:r>
        </w:p>
      </w:docPartBody>
    </w:docPart>
    <w:docPart>
      <w:docPartPr>
        <w:name w:val="5024911A4FD34B20A53FFABDA37933C8"/>
        <w:category>
          <w:name w:val="General"/>
          <w:gallery w:val="placeholder"/>
        </w:category>
        <w:types>
          <w:type w:val="bbPlcHdr"/>
        </w:types>
        <w:behaviors>
          <w:behavior w:val="content"/>
        </w:behaviors>
        <w:guid w:val="{2B8566FF-7675-4EBC-869B-DEC3C3DE5E78}"/>
      </w:docPartPr>
      <w:docPartBody>
        <w:p w:rsidR="00000000" w:rsidRDefault="002A6FE7" w:rsidP="002A6FE7">
          <w:pPr>
            <w:pStyle w:val="5024911A4FD34B20A53FFABDA37933C8"/>
          </w:pPr>
          <w:r w:rsidRPr="00E048B4">
            <w:t>Facilitator:</w:t>
          </w:r>
        </w:p>
      </w:docPartBody>
    </w:docPart>
    <w:docPart>
      <w:docPartPr>
        <w:name w:val="FC23C9D68908418CB5E613F7E60D8C1A"/>
        <w:category>
          <w:name w:val="General"/>
          <w:gallery w:val="placeholder"/>
        </w:category>
        <w:types>
          <w:type w:val="bbPlcHdr"/>
        </w:types>
        <w:behaviors>
          <w:behavior w:val="content"/>
        </w:behaviors>
        <w:guid w:val="{D8351BD8-BA79-450F-A7B5-3CC0F58A294F}"/>
      </w:docPartPr>
      <w:docPartBody>
        <w:p w:rsidR="00000000" w:rsidRDefault="002A6FE7" w:rsidP="002A6FE7">
          <w:pPr>
            <w:pStyle w:val="FC23C9D68908418CB5E613F7E60D8C1A"/>
          </w:pPr>
          <w:r w:rsidRPr="00E048B4">
            <w:t>Note taker:</w:t>
          </w:r>
        </w:p>
      </w:docPartBody>
    </w:docPart>
    <w:docPart>
      <w:docPartPr>
        <w:name w:val="5298A305C03A4DFEAEF6C7A5BEE85F78"/>
        <w:category>
          <w:name w:val="General"/>
          <w:gallery w:val="placeholder"/>
        </w:category>
        <w:types>
          <w:type w:val="bbPlcHdr"/>
        </w:types>
        <w:behaviors>
          <w:behavior w:val="content"/>
        </w:behaviors>
        <w:guid w:val="{5F4EC07E-4750-4310-B911-D99EE8FF159A}"/>
      </w:docPartPr>
      <w:docPartBody>
        <w:p w:rsidR="00000000" w:rsidRDefault="002A6FE7" w:rsidP="002A6FE7">
          <w:pPr>
            <w:pStyle w:val="5298A305C03A4DFEAEF6C7A5BEE85F78"/>
          </w:pPr>
          <w:r w:rsidRPr="00E048B4">
            <w:t>Timekeeper:</w:t>
          </w:r>
        </w:p>
      </w:docPartBody>
    </w:docPart>
    <w:docPart>
      <w:docPartPr>
        <w:name w:val="719D78890C74459AB64C5EB20C739810"/>
        <w:category>
          <w:name w:val="General"/>
          <w:gallery w:val="placeholder"/>
        </w:category>
        <w:types>
          <w:type w:val="bbPlcHdr"/>
        </w:types>
        <w:behaviors>
          <w:behavior w:val="content"/>
        </w:behaviors>
        <w:guid w:val="{92F8C26A-AF49-4AFE-B453-F6F5D580C2DD}"/>
      </w:docPartPr>
      <w:docPartBody>
        <w:p w:rsidR="00000000" w:rsidRDefault="002A6FE7" w:rsidP="002A6FE7">
          <w:pPr>
            <w:pStyle w:val="719D78890C74459AB64C5EB20C739810"/>
          </w:pPr>
          <w:r>
            <w:t>Attendees:</w:t>
          </w:r>
        </w:p>
      </w:docPartBody>
    </w:docPart>
    <w:docPart>
      <w:docPartPr>
        <w:name w:val="300FF58141574E78A85B445E57D0CBFD"/>
        <w:category>
          <w:name w:val="General"/>
          <w:gallery w:val="placeholder"/>
        </w:category>
        <w:types>
          <w:type w:val="bbPlcHdr"/>
        </w:types>
        <w:behaviors>
          <w:behavior w:val="content"/>
        </w:behaviors>
        <w:guid w:val="{382B1D64-D277-482D-B373-C3C737BD5174}"/>
      </w:docPartPr>
      <w:docPartBody>
        <w:p w:rsidR="00000000" w:rsidRDefault="002A6FE7" w:rsidP="002A6FE7">
          <w:pPr>
            <w:pStyle w:val="300FF58141574E78A85B445E57D0CBFD"/>
          </w:pPr>
          <w:r>
            <w:t>Please read:</w:t>
          </w:r>
        </w:p>
      </w:docPartBody>
    </w:docPart>
    <w:docPart>
      <w:docPartPr>
        <w:name w:val="AD74FF5A412944998BDB0D90C84714A1"/>
        <w:category>
          <w:name w:val="General"/>
          <w:gallery w:val="placeholder"/>
        </w:category>
        <w:types>
          <w:type w:val="bbPlcHdr"/>
        </w:types>
        <w:behaviors>
          <w:behavior w:val="content"/>
        </w:behaviors>
        <w:guid w:val="{FED2FF07-7708-429C-AD7C-D7A2656BE0C8}"/>
      </w:docPartPr>
      <w:docPartBody>
        <w:p w:rsidR="00000000" w:rsidRDefault="002A6FE7" w:rsidP="002A6FE7">
          <w:pPr>
            <w:pStyle w:val="AD74FF5A412944998BDB0D90C84714A1"/>
          </w:pPr>
          <w:r>
            <w:t>Please bring:</w:t>
          </w:r>
        </w:p>
      </w:docPartBody>
    </w:docPart>
    <w:docPart>
      <w:docPartPr>
        <w:name w:val="7D1302FA0C9B4D49810E2797C9CD216D"/>
        <w:category>
          <w:name w:val="General"/>
          <w:gallery w:val="placeholder"/>
        </w:category>
        <w:types>
          <w:type w:val="bbPlcHdr"/>
        </w:types>
        <w:behaviors>
          <w:behavior w:val="content"/>
        </w:behaviors>
        <w:guid w:val="{46B47A32-07FC-4F42-884F-18DAF1EEF1FC}"/>
      </w:docPartPr>
      <w:docPartBody>
        <w:p w:rsidR="00000000" w:rsidRDefault="002A6FE7" w:rsidP="002A6FE7">
          <w:pPr>
            <w:pStyle w:val="7D1302FA0C9B4D49810E2797C9CD216D"/>
          </w:pPr>
          <w:r>
            <w:t>Minutes</w:t>
          </w:r>
        </w:p>
      </w:docPartBody>
    </w:docPart>
    <w:docPart>
      <w:docPartPr>
        <w:name w:val="F7972C22E8844844B96E57FDC2EB67D7"/>
        <w:category>
          <w:name w:val="General"/>
          <w:gallery w:val="placeholder"/>
        </w:category>
        <w:types>
          <w:type w:val="bbPlcHdr"/>
        </w:types>
        <w:behaviors>
          <w:behavior w:val="content"/>
        </w:behaviors>
        <w:guid w:val="{49186A26-5FC7-4060-B5C5-7BE6284C21C1}"/>
      </w:docPartPr>
      <w:docPartBody>
        <w:p w:rsidR="00000000" w:rsidRDefault="002A6FE7" w:rsidP="002A6FE7">
          <w:pPr>
            <w:pStyle w:val="F7972C22E8844844B96E57FDC2EB67D7"/>
          </w:pPr>
          <w:r>
            <w:t>Agenda item:</w:t>
          </w:r>
        </w:p>
      </w:docPartBody>
    </w:docPart>
    <w:docPart>
      <w:docPartPr>
        <w:name w:val="EBA24995D944402FBBB75739E029425E"/>
        <w:category>
          <w:name w:val="General"/>
          <w:gallery w:val="placeholder"/>
        </w:category>
        <w:types>
          <w:type w:val="bbPlcHdr"/>
        </w:types>
        <w:behaviors>
          <w:behavior w:val="content"/>
        </w:behaviors>
        <w:guid w:val="{306BB25F-0552-42AC-A629-ACFA2683DFCE}"/>
      </w:docPartPr>
      <w:docPartBody>
        <w:p w:rsidR="00000000" w:rsidRDefault="002A6FE7" w:rsidP="002A6FE7">
          <w:pPr>
            <w:pStyle w:val="EBA24995D944402FBBB75739E029425E"/>
          </w:pPr>
          <w:r>
            <w:t>Presenter:</w:t>
          </w:r>
        </w:p>
      </w:docPartBody>
    </w:docPart>
    <w:docPart>
      <w:docPartPr>
        <w:name w:val="4E3CA414278D4F2A8FD2276DA589DC24"/>
        <w:category>
          <w:name w:val="General"/>
          <w:gallery w:val="placeholder"/>
        </w:category>
        <w:types>
          <w:type w:val="bbPlcHdr"/>
        </w:types>
        <w:behaviors>
          <w:behavior w:val="content"/>
        </w:behaviors>
        <w:guid w:val="{ACFB997E-9212-4705-AD38-1718142FBC83}"/>
      </w:docPartPr>
      <w:docPartBody>
        <w:p w:rsidR="00000000" w:rsidRDefault="002A6FE7" w:rsidP="002A6FE7">
          <w:pPr>
            <w:pStyle w:val="4E3CA414278D4F2A8FD2276DA589DC24"/>
          </w:pPr>
          <w:r>
            <w:t>Discussion:</w:t>
          </w:r>
        </w:p>
      </w:docPartBody>
    </w:docPart>
    <w:docPart>
      <w:docPartPr>
        <w:name w:val="25304BAC89B74844B0F7DAEC2F18615C"/>
        <w:category>
          <w:name w:val="General"/>
          <w:gallery w:val="placeholder"/>
        </w:category>
        <w:types>
          <w:type w:val="bbPlcHdr"/>
        </w:types>
        <w:behaviors>
          <w:behavior w:val="content"/>
        </w:behaviors>
        <w:guid w:val="{30FE8707-1947-4021-ADAE-4AEF0658B841}"/>
      </w:docPartPr>
      <w:docPartBody>
        <w:p w:rsidR="00000000" w:rsidRDefault="002A6FE7" w:rsidP="002A6FE7">
          <w:pPr>
            <w:pStyle w:val="25304BAC89B74844B0F7DAEC2F18615C"/>
          </w:pPr>
          <w:r>
            <w:t>Conclusions:</w:t>
          </w:r>
        </w:p>
      </w:docPartBody>
    </w:docPart>
    <w:docPart>
      <w:docPartPr>
        <w:name w:val="392C93272707477DA9E038A314467220"/>
        <w:category>
          <w:name w:val="General"/>
          <w:gallery w:val="placeholder"/>
        </w:category>
        <w:types>
          <w:type w:val="bbPlcHdr"/>
        </w:types>
        <w:behaviors>
          <w:behavior w:val="content"/>
        </w:behaviors>
        <w:guid w:val="{C598757E-71B1-4E31-A801-3556E990C8F3}"/>
      </w:docPartPr>
      <w:docPartBody>
        <w:p w:rsidR="00000000" w:rsidRDefault="002A6FE7" w:rsidP="002A6FE7">
          <w:pPr>
            <w:pStyle w:val="392C93272707477DA9E038A314467220"/>
          </w:pPr>
          <w:r>
            <w:t>Action items</w:t>
          </w:r>
        </w:p>
      </w:docPartBody>
    </w:docPart>
    <w:docPart>
      <w:docPartPr>
        <w:name w:val="FE8CFE2B73664D8E8F39779CF6DAF5EA"/>
        <w:category>
          <w:name w:val="General"/>
          <w:gallery w:val="placeholder"/>
        </w:category>
        <w:types>
          <w:type w:val="bbPlcHdr"/>
        </w:types>
        <w:behaviors>
          <w:behavior w:val="content"/>
        </w:behaviors>
        <w:guid w:val="{F236427C-E54C-42A3-9987-3EEA0779F956}"/>
      </w:docPartPr>
      <w:docPartBody>
        <w:p w:rsidR="00000000" w:rsidRDefault="002A6FE7" w:rsidP="002A6FE7">
          <w:pPr>
            <w:pStyle w:val="FE8CFE2B73664D8E8F39779CF6DAF5EA"/>
          </w:pPr>
          <w:r>
            <w:t>Person responsible</w:t>
          </w:r>
        </w:p>
      </w:docPartBody>
    </w:docPart>
    <w:docPart>
      <w:docPartPr>
        <w:name w:val="170C9B7302B240A6B642EC4600536FF8"/>
        <w:category>
          <w:name w:val="General"/>
          <w:gallery w:val="placeholder"/>
        </w:category>
        <w:types>
          <w:type w:val="bbPlcHdr"/>
        </w:types>
        <w:behaviors>
          <w:behavior w:val="content"/>
        </w:behaviors>
        <w:guid w:val="{FBEB3668-48E8-4FF9-A415-2C05F4491AF9}"/>
      </w:docPartPr>
      <w:docPartBody>
        <w:p w:rsidR="00000000" w:rsidRDefault="002A6FE7" w:rsidP="002A6FE7">
          <w:pPr>
            <w:pStyle w:val="170C9B7302B240A6B642EC4600536FF8"/>
          </w:pPr>
          <w:r>
            <w:t>Deadline</w:t>
          </w:r>
        </w:p>
      </w:docPartBody>
    </w:docPart>
    <w:docPart>
      <w:docPartPr>
        <w:name w:val="D84B8B2303A5470BB4A31131E2737ABD"/>
        <w:category>
          <w:name w:val="General"/>
          <w:gallery w:val="placeholder"/>
        </w:category>
        <w:types>
          <w:type w:val="bbPlcHdr"/>
        </w:types>
        <w:behaviors>
          <w:behavior w:val="content"/>
        </w:behaviors>
        <w:guid w:val="{4B0864B4-55CF-4362-918E-C4E27D91EEFE}"/>
      </w:docPartPr>
      <w:docPartBody>
        <w:p w:rsidR="00000000" w:rsidRDefault="002A6FE7" w:rsidP="002A6FE7">
          <w:pPr>
            <w:pStyle w:val="D84B8B2303A5470BB4A31131E2737ABD"/>
          </w:pPr>
          <w:r>
            <w:t>Agenda item:</w:t>
          </w:r>
        </w:p>
      </w:docPartBody>
    </w:docPart>
    <w:docPart>
      <w:docPartPr>
        <w:name w:val="17EE841A70DE498B9D0CF2EEF3DD0986"/>
        <w:category>
          <w:name w:val="General"/>
          <w:gallery w:val="placeholder"/>
        </w:category>
        <w:types>
          <w:type w:val="bbPlcHdr"/>
        </w:types>
        <w:behaviors>
          <w:behavior w:val="content"/>
        </w:behaviors>
        <w:guid w:val="{EA323EF8-0261-4A64-BFA8-CFF35F5EFA33}"/>
      </w:docPartPr>
      <w:docPartBody>
        <w:p w:rsidR="00000000" w:rsidRDefault="002A6FE7" w:rsidP="002A6FE7">
          <w:pPr>
            <w:pStyle w:val="17EE841A70DE498B9D0CF2EEF3DD0986"/>
          </w:pPr>
          <w:r>
            <w:t>Presenter:</w:t>
          </w:r>
        </w:p>
      </w:docPartBody>
    </w:docPart>
    <w:docPart>
      <w:docPartPr>
        <w:name w:val="63B559E2D2484200BF0AD704F9E8EB15"/>
        <w:category>
          <w:name w:val="General"/>
          <w:gallery w:val="placeholder"/>
        </w:category>
        <w:types>
          <w:type w:val="bbPlcHdr"/>
        </w:types>
        <w:behaviors>
          <w:behavior w:val="content"/>
        </w:behaviors>
        <w:guid w:val="{A965AE39-7674-4A5C-8185-D6BD8F364CCC}"/>
      </w:docPartPr>
      <w:docPartBody>
        <w:p w:rsidR="00000000" w:rsidRDefault="002A6FE7" w:rsidP="002A6FE7">
          <w:pPr>
            <w:pStyle w:val="63B559E2D2484200BF0AD704F9E8EB15"/>
          </w:pPr>
          <w:r>
            <w:t>Discussion:</w:t>
          </w:r>
        </w:p>
      </w:docPartBody>
    </w:docPart>
    <w:docPart>
      <w:docPartPr>
        <w:name w:val="E2BF5E551B944B478274FBA55B7DBDA0"/>
        <w:category>
          <w:name w:val="General"/>
          <w:gallery w:val="placeholder"/>
        </w:category>
        <w:types>
          <w:type w:val="bbPlcHdr"/>
        </w:types>
        <w:behaviors>
          <w:behavior w:val="content"/>
        </w:behaviors>
        <w:guid w:val="{7E2E9F58-19B3-408E-9276-787998031016}"/>
      </w:docPartPr>
      <w:docPartBody>
        <w:p w:rsidR="00000000" w:rsidRDefault="002A6FE7" w:rsidP="002A6FE7">
          <w:pPr>
            <w:pStyle w:val="E2BF5E551B944B478274FBA55B7DBDA0"/>
          </w:pPr>
          <w:r>
            <w:t>Conclusions:</w:t>
          </w:r>
        </w:p>
      </w:docPartBody>
    </w:docPart>
    <w:docPart>
      <w:docPartPr>
        <w:name w:val="9FF23624F1CC4520B5FC3B2E494EA6F1"/>
        <w:category>
          <w:name w:val="General"/>
          <w:gallery w:val="placeholder"/>
        </w:category>
        <w:types>
          <w:type w:val="bbPlcHdr"/>
        </w:types>
        <w:behaviors>
          <w:behavior w:val="content"/>
        </w:behaviors>
        <w:guid w:val="{618547A9-C74E-499B-B392-4BD1D0714654}"/>
      </w:docPartPr>
      <w:docPartBody>
        <w:p w:rsidR="00000000" w:rsidRDefault="002A6FE7" w:rsidP="002A6FE7">
          <w:pPr>
            <w:pStyle w:val="9FF23624F1CC4520B5FC3B2E494EA6F1"/>
          </w:pPr>
          <w:r>
            <w:t>Action items</w:t>
          </w:r>
        </w:p>
      </w:docPartBody>
    </w:docPart>
    <w:docPart>
      <w:docPartPr>
        <w:name w:val="A4310273D1AA40CAB3B2F89E19BFAC7B"/>
        <w:category>
          <w:name w:val="General"/>
          <w:gallery w:val="placeholder"/>
        </w:category>
        <w:types>
          <w:type w:val="bbPlcHdr"/>
        </w:types>
        <w:behaviors>
          <w:behavior w:val="content"/>
        </w:behaviors>
        <w:guid w:val="{FE5CD3B0-6BE8-4976-A178-268409F22015}"/>
      </w:docPartPr>
      <w:docPartBody>
        <w:p w:rsidR="00000000" w:rsidRDefault="002A6FE7" w:rsidP="002A6FE7">
          <w:pPr>
            <w:pStyle w:val="A4310273D1AA40CAB3B2F89E19BFAC7B"/>
          </w:pPr>
          <w:r>
            <w:t>Person responsible</w:t>
          </w:r>
        </w:p>
      </w:docPartBody>
    </w:docPart>
    <w:docPart>
      <w:docPartPr>
        <w:name w:val="9B8BA712B42D46119EC39ACD18EE8FE6"/>
        <w:category>
          <w:name w:val="General"/>
          <w:gallery w:val="placeholder"/>
        </w:category>
        <w:types>
          <w:type w:val="bbPlcHdr"/>
        </w:types>
        <w:behaviors>
          <w:behavior w:val="content"/>
        </w:behaviors>
        <w:guid w:val="{E82314E2-EA57-4743-B778-17C0654DDEDF}"/>
      </w:docPartPr>
      <w:docPartBody>
        <w:p w:rsidR="00000000" w:rsidRDefault="002A6FE7" w:rsidP="002A6FE7">
          <w:pPr>
            <w:pStyle w:val="9B8BA712B42D46119EC39ACD18EE8FE6"/>
          </w:pPr>
          <w:r>
            <w:t>Deadline</w:t>
          </w:r>
        </w:p>
      </w:docPartBody>
    </w:docPart>
    <w:docPart>
      <w:docPartPr>
        <w:name w:val="0239A0CB02AE458AA8A6AF5E285DAA5A"/>
        <w:category>
          <w:name w:val="General"/>
          <w:gallery w:val="placeholder"/>
        </w:category>
        <w:types>
          <w:type w:val="bbPlcHdr"/>
        </w:types>
        <w:behaviors>
          <w:behavior w:val="content"/>
        </w:behaviors>
        <w:guid w:val="{E87D0249-7CAE-4826-9C87-C1869C230266}"/>
      </w:docPartPr>
      <w:docPartBody>
        <w:p w:rsidR="00000000" w:rsidRDefault="002A6FE7" w:rsidP="002A6FE7">
          <w:pPr>
            <w:pStyle w:val="0239A0CB02AE458AA8A6AF5E285DAA5A"/>
          </w:pPr>
          <w:r>
            <w:t>Agenda item:</w:t>
          </w:r>
        </w:p>
      </w:docPartBody>
    </w:docPart>
    <w:docPart>
      <w:docPartPr>
        <w:name w:val="0FCF5C4A741C46AE92CED0BE08D0F7D3"/>
        <w:category>
          <w:name w:val="General"/>
          <w:gallery w:val="placeholder"/>
        </w:category>
        <w:types>
          <w:type w:val="bbPlcHdr"/>
        </w:types>
        <w:behaviors>
          <w:behavior w:val="content"/>
        </w:behaviors>
        <w:guid w:val="{BD5EAE81-43E0-4D16-BD65-E81B67CB32D7}"/>
      </w:docPartPr>
      <w:docPartBody>
        <w:p w:rsidR="00000000" w:rsidRDefault="002A6FE7" w:rsidP="002A6FE7">
          <w:pPr>
            <w:pStyle w:val="0FCF5C4A741C46AE92CED0BE08D0F7D3"/>
          </w:pPr>
          <w:r>
            <w:t>Presenter:</w:t>
          </w:r>
        </w:p>
      </w:docPartBody>
    </w:docPart>
    <w:docPart>
      <w:docPartPr>
        <w:name w:val="A7E325C9A6C74D29AD29B8EAA853F843"/>
        <w:category>
          <w:name w:val="General"/>
          <w:gallery w:val="placeholder"/>
        </w:category>
        <w:types>
          <w:type w:val="bbPlcHdr"/>
        </w:types>
        <w:behaviors>
          <w:behavior w:val="content"/>
        </w:behaviors>
        <w:guid w:val="{5A481792-A361-4DE1-877F-52D2B8459F76}"/>
      </w:docPartPr>
      <w:docPartBody>
        <w:p w:rsidR="00000000" w:rsidRDefault="002A6FE7" w:rsidP="002A6FE7">
          <w:pPr>
            <w:pStyle w:val="A7E325C9A6C74D29AD29B8EAA853F843"/>
          </w:pPr>
          <w:r>
            <w:t>Discussion:</w:t>
          </w:r>
        </w:p>
      </w:docPartBody>
    </w:docPart>
    <w:docPart>
      <w:docPartPr>
        <w:name w:val="7A975D8D304742D6A8E495465D726AA8"/>
        <w:category>
          <w:name w:val="General"/>
          <w:gallery w:val="placeholder"/>
        </w:category>
        <w:types>
          <w:type w:val="bbPlcHdr"/>
        </w:types>
        <w:behaviors>
          <w:behavior w:val="content"/>
        </w:behaviors>
        <w:guid w:val="{7599A91E-FE8A-4A49-8D79-3E076D49345D}"/>
      </w:docPartPr>
      <w:docPartBody>
        <w:p w:rsidR="00000000" w:rsidRDefault="002A6FE7" w:rsidP="002A6FE7">
          <w:pPr>
            <w:pStyle w:val="7A975D8D304742D6A8E495465D726AA8"/>
          </w:pPr>
          <w:r>
            <w:t>Conclusions:</w:t>
          </w:r>
        </w:p>
      </w:docPartBody>
    </w:docPart>
    <w:docPart>
      <w:docPartPr>
        <w:name w:val="27C61F59FD73442186D49DF395C61618"/>
        <w:category>
          <w:name w:val="General"/>
          <w:gallery w:val="placeholder"/>
        </w:category>
        <w:types>
          <w:type w:val="bbPlcHdr"/>
        </w:types>
        <w:behaviors>
          <w:behavior w:val="content"/>
        </w:behaviors>
        <w:guid w:val="{CAA4EB07-23B9-45DD-8E25-F7B0626268B0}"/>
      </w:docPartPr>
      <w:docPartBody>
        <w:p w:rsidR="00000000" w:rsidRDefault="002A6FE7" w:rsidP="002A6FE7">
          <w:pPr>
            <w:pStyle w:val="27C61F59FD73442186D49DF395C61618"/>
          </w:pPr>
          <w:r>
            <w:t>Action items</w:t>
          </w:r>
        </w:p>
      </w:docPartBody>
    </w:docPart>
    <w:docPart>
      <w:docPartPr>
        <w:name w:val="F7297A1287414A25A0758A48A1D20C2F"/>
        <w:category>
          <w:name w:val="General"/>
          <w:gallery w:val="placeholder"/>
        </w:category>
        <w:types>
          <w:type w:val="bbPlcHdr"/>
        </w:types>
        <w:behaviors>
          <w:behavior w:val="content"/>
        </w:behaviors>
        <w:guid w:val="{46991EE8-AC93-482F-8F85-632D9DBADE25}"/>
      </w:docPartPr>
      <w:docPartBody>
        <w:p w:rsidR="00000000" w:rsidRDefault="002A6FE7" w:rsidP="002A6FE7">
          <w:pPr>
            <w:pStyle w:val="F7297A1287414A25A0758A48A1D20C2F"/>
          </w:pPr>
          <w:r>
            <w:t>Person responsible</w:t>
          </w:r>
        </w:p>
      </w:docPartBody>
    </w:docPart>
    <w:docPart>
      <w:docPartPr>
        <w:name w:val="004A79476BF9449EA1EF7786393024BD"/>
        <w:category>
          <w:name w:val="General"/>
          <w:gallery w:val="placeholder"/>
        </w:category>
        <w:types>
          <w:type w:val="bbPlcHdr"/>
        </w:types>
        <w:behaviors>
          <w:behavior w:val="content"/>
        </w:behaviors>
        <w:guid w:val="{5F8347DA-C88A-44A5-A2BE-949DBD341651}"/>
      </w:docPartPr>
      <w:docPartBody>
        <w:p w:rsidR="00000000" w:rsidRDefault="002A6FE7" w:rsidP="002A6FE7">
          <w:pPr>
            <w:pStyle w:val="004A79476BF9449EA1EF7786393024BD"/>
          </w:pPr>
          <w:r>
            <w:t>Deadline</w:t>
          </w:r>
        </w:p>
      </w:docPartBody>
    </w:docPart>
    <w:docPart>
      <w:docPartPr>
        <w:name w:val="E819CB1EFF6A49A68EA6A6D731DDFE53"/>
        <w:category>
          <w:name w:val="General"/>
          <w:gallery w:val="placeholder"/>
        </w:category>
        <w:types>
          <w:type w:val="bbPlcHdr"/>
        </w:types>
        <w:behaviors>
          <w:behavior w:val="content"/>
        </w:behaviors>
        <w:guid w:val="{9554B5A7-5051-46FD-A07D-8FACC9AF923E}"/>
      </w:docPartPr>
      <w:docPartBody>
        <w:p w:rsidR="00000000" w:rsidRDefault="002A6FE7" w:rsidP="002A6FE7">
          <w:pPr>
            <w:pStyle w:val="E819CB1EFF6A49A68EA6A6D731DDFE53"/>
          </w:pPr>
          <w:r>
            <w:t>Agenda item:</w:t>
          </w:r>
        </w:p>
      </w:docPartBody>
    </w:docPart>
    <w:docPart>
      <w:docPartPr>
        <w:name w:val="DD1A49B693C14CABB7F0749B91D8F0A8"/>
        <w:category>
          <w:name w:val="General"/>
          <w:gallery w:val="placeholder"/>
        </w:category>
        <w:types>
          <w:type w:val="bbPlcHdr"/>
        </w:types>
        <w:behaviors>
          <w:behavior w:val="content"/>
        </w:behaviors>
        <w:guid w:val="{9C9FB13D-1724-40F4-833A-A1DCEAF3F825}"/>
      </w:docPartPr>
      <w:docPartBody>
        <w:p w:rsidR="00000000" w:rsidRDefault="002A6FE7" w:rsidP="002A6FE7">
          <w:pPr>
            <w:pStyle w:val="DD1A49B693C14CABB7F0749B91D8F0A8"/>
          </w:pPr>
          <w:r>
            <w:t>Presenter:</w:t>
          </w:r>
        </w:p>
      </w:docPartBody>
    </w:docPart>
    <w:docPart>
      <w:docPartPr>
        <w:name w:val="3D9C83BBF2B54683A146A589E7BC7317"/>
        <w:category>
          <w:name w:val="General"/>
          <w:gallery w:val="placeholder"/>
        </w:category>
        <w:types>
          <w:type w:val="bbPlcHdr"/>
        </w:types>
        <w:behaviors>
          <w:behavior w:val="content"/>
        </w:behaviors>
        <w:guid w:val="{1736370D-D67F-4B58-98D8-0610D266F04F}"/>
      </w:docPartPr>
      <w:docPartBody>
        <w:p w:rsidR="00000000" w:rsidRDefault="002A6FE7" w:rsidP="002A6FE7">
          <w:pPr>
            <w:pStyle w:val="3D9C83BBF2B54683A146A589E7BC7317"/>
          </w:pPr>
          <w:r>
            <w:t>Discussion:</w:t>
          </w:r>
        </w:p>
      </w:docPartBody>
    </w:docPart>
    <w:docPart>
      <w:docPartPr>
        <w:name w:val="4D582B7411DF49919D2B796ECCC47F61"/>
        <w:category>
          <w:name w:val="General"/>
          <w:gallery w:val="placeholder"/>
        </w:category>
        <w:types>
          <w:type w:val="bbPlcHdr"/>
        </w:types>
        <w:behaviors>
          <w:behavior w:val="content"/>
        </w:behaviors>
        <w:guid w:val="{A8C11FEA-0FC1-4F5C-AD73-62784583EA37}"/>
      </w:docPartPr>
      <w:docPartBody>
        <w:p w:rsidR="00000000" w:rsidRDefault="002A6FE7" w:rsidP="002A6FE7">
          <w:pPr>
            <w:pStyle w:val="4D582B7411DF49919D2B796ECCC47F61"/>
          </w:pPr>
          <w:r>
            <w:t>Conclusions:</w:t>
          </w:r>
        </w:p>
      </w:docPartBody>
    </w:docPart>
    <w:docPart>
      <w:docPartPr>
        <w:name w:val="2E45B1C623094D8EAFDB82A6B99A4B0F"/>
        <w:category>
          <w:name w:val="General"/>
          <w:gallery w:val="placeholder"/>
        </w:category>
        <w:types>
          <w:type w:val="bbPlcHdr"/>
        </w:types>
        <w:behaviors>
          <w:behavior w:val="content"/>
        </w:behaviors>
        <w:guid w:val="{C9949D1B-E718-4D8F-96FB-00EB8E7ACEF6}"/>
      </w:docPartPr>
      <w:docPartBody>
        <w:p w:rsidR="00000000" w:rsidRDefault="002A6FE7" w:rsidP="002A6FE7">
          <w:pPr>
            <w:pStyle w:val="2E45B1C623094D8EAFDB82A6B99A4B0F"/>
          </w:pPr>
          <w:r>
            <w:t>Action items</w:t>
          </w:r>
        </w:p>
      </w:docPartBody>
    </w:docPart>
    <w:docPart>
      <w:docPartPr>
        <w:name w:val="8ACE5946B8654604A7CA2E264D07E497"/>
        <w:category>
          <w:name w:val="General"/>
          <w:gallery w:val="placeholder"/>
        </w:category>
        <w:types>
          <w:type w:val="bbPlcHdr"/>
        </w:types>
        <w:behaviors>
          <w:behavior w:val="content"/>
        </w:behaviors>
        <w:guid w:val="{689D02FA-DA6E-4CAB-9635-5EF02EE5C0A2}"/>
      </w:docPartPr>
      <w:docPartBody>
        <w:p w:rsidR="00000000" w:rsidRDefault="002A6FE7" w:rsidP="002A6FE7">
          <w:pPr>
            <w:pStyle w:val="8ACE5946B8654604A7CA2E264D07E497"/>
          </w:pPr>
          <w:r>
            <w:t>Person responsible</w:t>
          </w:r>
        </w:p>
      </w:docPartBody>
    </w:docPart>
    <w:docPart>
      <w:docPartPr>
        <w:name w:val="C13CC4A6A28940E292AE9683E1E7EC8E"/>
        <w:category>
          <w:name w:val="General"/>
          <w:gallery w:val="placeholder"/>
        </w:category>
        <w:types>
          <w:type w:val="bbPlcHdr"/>
        </w:types>
        <w:behaviors>
          <w:behavior w:val="content"/>
        </w:behaviors>
        <w:guid w:val="{177CAB21-54B5-4399-8E65-10AAD2DA755C}"/>
      </w:docPartPr>
      <w:docPartBody>
        <w:p w:rsidR="00000000" w:rsidRDefault="002A6FE7" w:rsidP="002A6FE7">
          <w:pPr>
            <w:pStyle w:val="C13CC4A6A28940E292AE9683E1E7EC8E"/>
          </w:pPr>
          <w:r>
            <w:t>Deadline</w:t>
          </w:r>
        </w:p>
      </w:docPartBody>
    </w:docPart>
    <w:docPart>
      <w:docPartPr>
        <w:name w:val="368D325601D64FC780D73FC6B298F13C"/>
        <w:category>
          <w:name w:val="General"/>
          <w:gallery w:val="placeholder"/>
        </w:category>
        <w:types>
          <w:type w:val="bbPlcHdr"/>
        </w:types>
        <w:behaviors>
          <w:behavior w:val="content"/>
        </w:behaviors>
        <w:guid w:val="{FE97333E-6F30-430C-BB31-8BFFB711D290}"/>
      </w:docPartPr>
      <w:docPartBody>
        <w:p w:rsidR="00000000" w:rsidRDefault="002A6FE7" w:rsidP="002A6FE7">
          <w:pPr>
            <w:pStyle w:val="368D325601D64FC780D73FC6B298F13C"/>
          </w:pPr>
          <w:r>
            <w:t>Agenda item:</w:t>
          </w:r>
        </w:p>
      </w:docPartBody>
    </w:docPart>
    <w:docPart>
      <w:docPartPr>
        <w:name w:val="BB927F4AAF854A39857E79B09C1EEE60"/>
        <w:category>
          <w:name w:val="General"/>
          <w:gallery w:val="placeholder"/>
        </w:category>
        <w:types>
          <w:type w:val="bbPlcHdr"/>
        </w:types>
        <w:behaviors>
          <w:behavior w:val="content"/>
        </w:behaviors>
        <w:guid w:val="{C5DADE8F-3758-4693-88E1-C6211830747E}"/>
      </w:docPartPr>
      <w:docPartBody>
        <w:p w:rsidR="00000000" w:rsidRDefault="002A6FE7" w:rsidP="002A6FE7">
          <w:pPr>
            <w:pStyle w:val="BB927F4AAF854A39857E79B09C1EEE60"/>
          </w:pPr>
          <w:r>
            <w:t>Presenter:</w:t>
          </w:r>
        </w:p>
      </w:docPartBody>
    </w:docPart>
    <w:docPart>
      <w:docPartPr>
        <w:name w:val="29E8DF4730E243DC8623527E1D783120"/>
        <w:category>
          <w:name w:val="General"/>
          <w:gallery w:val="placeholder"/>
        </w:category>
        <w:types>
          <w:type w:val="bbPlcHdr"/>
        </w:types>
        <w:behaviors>
          <w:behavior w:val="content"/>
        </w:behaviors>
        <w:guid w:val="{3EB237D5-E1FB-4477-9D5A-5E15F9680E5F}"/>
      </w:docPartPr>
      <w:docPartBody>
        <w:p w:rsidR="00000000" w:rsidRDefault="002A6FE7" w:rsidP="002A6FE7">
          <w:pPr>
            <w:pStyle w:val="29E8DF4730E243DC8623527E1D783120"/>
          </w:pPr>
          <w:r>
            <w:t>Discussion:</w:t>
          </w:r>
        </w:p>
      </w:docPartBody>
    </w:docPart>
    <w:docPart>
      <w:docPartPr>
        <w:name w:val="D9BCA6C98C3A40BEB90C267B8723436A"/>
        <w:category>
          <w:name w:val="General"/>
          <w:gallery w:val="placeholder"/>
        </w:category>
        <w:types>
          <w:type w:val="bbPlcHdr"/>
        </w:types>
        <w:behaviors>
          <w:behavior w:val="content"/>
        </w:behaviors>
        <w:guid w:val="{CBA16FEB-0C97-4815-B118-FD21E27B4BC1}"/>
      </w:docPartPr>
      <w:docPartBody>
        <w:p w:rsidR="00000000" w:rsidRDefault="002A6FE7" w:rsidP="002A6FE7">
          <w:pPr>
            <w:pStyle w:val="D9BCA6C98C3A40BEB90C267B8723436A"/>
          </w:pPr>
          <w:r>
            <w:t>Conclusions:</w:t>
          </w:r>
        </w:p>
      </w:docPartBody>
    </w:docPart>
    <w:docPart>
      <w:docPartPr>
        <w:name w:val="CF0DDB53D58247B5894DCE078CBF95D1"/>
        <w:category>
          <w:name w:val="General"/>
          <w:gallery w:val="placeholder"/>
        </w:category>
        <w:types>
          <w:type w:val="bbPlcHdr"/>
        </w:types>
        <w:behaviors>
          <w:behavior w:val="content"/>
        </w:behaviors>
        <w:guid w:val="{A968F22B-1A33-41AE-8759-13C626861D1B}"/>
      </w:docPartPr>
      <w:docPartBody>
        <w:p w:rsidR="00000000" w:rsidRDefault="002A6FE7" w:rsidP="002A6FE7">
          <w:pPr>
            <w:pStyle w:val="CF0DDB53D58247B5894DCE078CBF95D1"/>
          </w:pPr>
          <w:r>
            <w:t>Action items</w:t>
          </w:r>
        </w:p>
      </w:docPartBody>
    </w:docPart>
    <w:docPart>
      <w:docPartPr>
        <w:name w:val="8CFD647C06A2446591A9D83E5CE0A54D"/>
        <w:category>
          <w:name w:val="General"/>
          <w:gallery w:val="placeholder"/>
        </w:category>
        <w:types>
          <w:type w:val="bbPlcHdr"/>
        </w:types>
        <w:behaviors>
          <w:behavior w:val="content"/>
        </w:behaviors>
        <w:guid w:val="{97F142E7-C887-4831-8444-4A7CD90CA403}"/>
      </w:docPartPr>
      <w:docPartBody>
        <w:p w:rsidR="00000000" w:rsidRDefault="002A6FE7" w:rsidP="002A6FE7">
          <w:pPr>
            <w:pStyle w:val="8CFD647C06A2446591A9D83E5CE0A54D"/>
          </w:pPr>
          <w:r>
            <w:t>Person responsible</w:t>
          </w:r>
        </w:p>
      </w:docPartBody>
    </w:docPart>
    <w:docPart>
      <w:docPartPr>
        <w:name w:val="25EC6F26F8644024802D92AED2120BC7"/>
        <w:category>
          <w:name w:val="General"/>
          <w:gallery w:val="placeholder"/>
        </w:category>
        <w:types>
          <w:type w:val="bbPlcHdr"/>
        </w:types>
        <w:behaviors>
          <w:behavior w:val="content"/>
        </w:behaviors>
        <w:guid w:val="{37DEFE97-8B33-4280-BCDC-A7A9A872D8A4}"/>
      </w:docPartPr>
      <w:docPartBody>
        <w:p w:rsidR="00000000" w:rsidRDefault="002A6FE7" w:rsidP="002A6FE7">
          <w:pPr>
            <w:pStyle w:val="25EC6F26F8644024802D92AED2120BC7"/>
          </w:pPr>
          <w:r>
            <w:t>Deadline</w:t>
          </w:r>
        </w:p>
      </w:docPartBody>
    </w:docPart>
    <w:docPart>
      <w:docPartPr>
        <w:name w:val="0312804A67E44B01A51CABF984A7E916"/>
        <w:category>
          <w:name w:val="General"/>
          <w:gallery w:val="placeholder"/>
        </w:category>
        <w:types>
          <w:type w:val="bbPlcHdr"/>
        </w:types>
        <w:behaviors>
          <w:behavior w:val="content"/>
        </w:behaviors>
        <w:guid w:val="{C12CA4EB-5114-4304-A501-E1E2AFA816D4}"/>
      </w:docPartPr>
      <w:docPartBody>
        <w:p w:rsidR="00000000" w:rsidRDefault="002A6FE7" w:rsidP="002A6FE7">
          <w:pPr>
            <w:pStyle w:val="0312804A67E44B01A51CABF984A7E916"/>
          </w:pPr>
          <w:r>
            <w:t>Agenda item:</w:t>
          </w:r>
        </w:p>
      </w:docPartBody>
    </w:docPart>
    <w:docPart>
      <w:docPartPr>
        <w:name w:val="2529DE0305B144D287D8FE4075536193"/>
        <w:category>
          <w:name w:val="General"/>
          <w:gallery w:val="placeholder"/>
        </w:category>
        <w:types>
          <w:type w:val="bbPlcHdr"/>
        </w:types>
        <w:behaviors>
          <w:behavior w:val="content"/>
        </w:behaviors>
        <w:guid w:val="{711EB231-4BC8-4B7D-BC60-C2C2F69A5A9B}"/>
      </w:docPartPr>
      <w:docPartBody>
        <w:p w:rsidR="00000000" w:rsidRDefault="002A6FE7" w:rsidP="002A6FE7">
          <w:pPr>
            <w:pStyle w:val="2529DE0305B144D287D8FE4075536193"/>
          </w:pPr>
          <w:r>
            <w:t>Presenter:</w:t>
          </w:r>
        </w:p>
      </w:docPartBody>
    </w:docPart>
    <w:docPart>
      <w:docPartPr>
        <w:name w:val="EF95E171AE91466DB23DFCF88058F5C2"/>
        <w:category>
          <w:name w:val="General"/>
          <w:gallery w:val="placeholder"/>
        </w:category>
        <w:types>
          <w:type w:val="bbPlcHdr"/>
        </w:types>
        <w:behaviors>
          <w:behavior w:val="content"/>
        </w:behaviors>
        <w:guid w:val="{A360F01B-E04F-41B9-903A-0EBDF19CEAFA}"/>
      </w:docPartPr>
      <w:docPartBody>
        <w:p w:rsidR="00000000" w:rsidRDefault="002A6FE7" w:rsidP="002A6FE7">
          <w:pPr>
            <w:pStyle w:val="EF95E171AE91466DB23DFCF88058F5C2"/>
          </w:pPr>
          <w:r>
            <w:t>Discussion:</w:t>
          </w:r>
        </w:p>
      </w:docPartBody>
    </w:docPart>
    <w:docPart>
      <w:docPartPr>
        <w:name w:val="1AE0480D2D3049AAB5CC0D7EC73150A1"/>
        <w:category>
          <w:name w:val="General"/>
          <w:gallery w:val="placeholder"/>
        </w:category>
        <w:types>
          <w:type w:val="bbPlcHdr"/>
        </w:types>
        <w:behaviors>
          <w:behavior w:val="content"/>
        </w:behaviors>
        <w:guid w:val="{334C232C-A23E-4088-9495-7AFFF67851A4}"/>
      </w:docPartPr>
      <w:docPartBody>
        <w:p w:rsidR="00000000" w:rsidRDefault="002A6FE7" w:rsidP="002A6FE7">
          <w:pPr>
            <w:pStyle w:val="1AE0480D2D3049AAB5CC0D7EC73150A1"/>
          </w:pPr>
          <w:r>
            <w:t>Conclusions:</w:t>
          </w:r>
        </w:p>
      </w:docPartBody>
    </w:docPart>
    <w:docPart>
      <w:docPartPr>
        <w:name w:val="030421BAAED742BA812CF61B48F75961"/>
        <w:category>
          <w:name w:val="General"/>
          <w:gallery w:val="placeholder"/>
        </w:category>
        <w:types>
          <w:type w:val="bbPlcHdr"/>
        </w:types>
        <w:behaviors>
          <w:behavior w:val="content"/>
        </w:behaviors>
        <w:guid w:val="{F0AB916C-FFE0-4CF5-B1B8-7CA1595F4D8F}"/>
      </w:docPartPr>
      <w:docPartBody>
        <w:p w:rsidR="00000000" w:rsidRDefault="002A6FE7" w:rsidP="002A6FE7">
          <w:pPr>
            <w:pStyle w:val="030421BAAED742BA812CF61B48F75961"/>
          </w:pPr>
          <w:r>
            <w:t>Action items</w:t>
          </w:r>
        </w:p>
      </w:docPartBody>
    </w:docPart>
    <w:docPart>
      <w:docPartPr>
        <w:name w:val="1D809F7EA0044DDBBCC8CB7184FD09E5"/>
        <w:category>
          <w:name w:val="General"/>
          <w:gallery w:val="placeholder"/>
        </w:category>
        <w:types>
          <w:type w:val="bbPlcHdr"/>
        </w:types>
        <w:behaviors>
          <w:behavior w:val="content"/>
        </w:behaviors>
        <w:guid w:val="{1FD60F0D-31A2-4EB9-8D69-1D74590CFDDA}"/>
      </w:docPartPr>
      <w:docPartBody>
        <w:p w:rsidR="00000000" w:rsidRDefault="002A6FE7" w:rsidP="002A6FE7">
          <w:pPr>
            <w:pStyle w:val="1D809F7EA0044DDBBCC8CB7184FD09E5"/>
          </w:pPr>
          <w:r>
            <w:t>Person responsible</w:t>
          </w:r>
        </w:p>
      </w:docPartBody>
    </w:docPart>
    <w:docPart>
      <w:docPartPr>
        <w:name w:val="E442C2717E5F4551BD03830D8D4FBD97"/>
        <w:category>
          <w:name w:val="General"/>
          <w:gallery w:val="placeholder"/>
        </w:category>
        <w:types>
          <w:type w:val="bbPlcHdr"/>
        </w:types>
        <w:behaviors>
          <w:behavior w:val="content"/>
        </w:behaviors>
        <w:guid w:val="{5C590565-2BA4-4BB1-854A-A61A82CE5B15}"/>
      </w:docPartPr>
      <w:docPartBody>
        <w:p w:rsidR="00000000" w:rsidRDefault="002A6FE7" w:rsidP="002A6FE7">
          <w:pPr>
            <w:pStyle w:val="E442C2717E5F4551BD03830D8D4FBD97"/>
          </w:pPr>
          <w:r>
            <w:t>Deadline</w:t>
          </w:r>
        </w:p>
      </w:docPartBody>
    </w:docPart>
    <w:docPart>
      <w:docPartPr>
        <w:name w:val="1FF81532635742599814B37E46EB0215"/>
        <w:category>
          <w:name w:val="General"/>
          <w:gallery w:val="placeholder"/>
        </w:category>
        <w:types>
          <w:type w:val="bbPlcHdr"/>
        </w:types>
        <w:behaviors>
          <w:behavior w:val="content"/>
        </w:behaviors>
        <w:guid w:val="{AFE5BA9D-E7AD-459B-A30C-8661120D1CB3}"/>
      </w:docPartPr>
      <w:docPartBody>
        <w:p w:rsidR="00000000" w:rsidRDefault="002A6FE7" w:rsidP="002A6FE7">
          <w:pPr>
            <w:pStyle w:val="1FF81532635742599814B37E46EB0215"/>
          </w:pPr>
          <w:r>
            <w:t>Other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65"/>
    <w:rsid w:val="0007327E"/>
    <w:rsid w:val="00207C5F"/>
    <w:rsid w:val="002A6FE7"/>
    <w:rsid w:val="00400BCB"/>
    <w:rsid w:val="00BD2BD4"/>
    <w:rsid w:val="00DD00C6"/>
    <w:rsid w:val="00EB3165"/>
    <w:rsid w:val="00F358D0"/>
    <w:rsid w:val="00FB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94E6CB6A94394AD0C40B9AD8C76F1">
    <w:name w:val="8E594E6CB6A94394AD0C40B9AD8C76F1"/>
  </w:style>
  <w:style w:type="paragraph" w:customStyle="1" w:styleId="A778F8F4F9724B088E1979A5CCEB05C0">
    <w:name w:val="A778F8F4F9724B088E1979A5CCEB05C0"/>
  </w:style>
  <w:style w:type="paragraph" w:customStyle="1" w:styleId="970EE271D49341098D5413A9BEBEA6A9">
    <w:name w:val="970EE271D49341098D5413A9BEBEA6A9"/>
  </w:style>
  <w:style w:type="paragraph" w:customStyle="1" w:styleId="22FCC5CDC2BE4C1BAF5879253DF1D64C">
    <w:name w:val="22FCC5CDC2BE4C1BAF5879253DF1D64C"/>
  </w:style>
  <w:style w:type="paragraph" w:customStyle="1" w:styleId="5255395E70BF41CFBCF9D99B883BEB25">
    <w:name w:val="5255395E70BF41CFBCF9D99B883BEB25"/>
  </w:style>
  <w:style w:type="paragraph" w:customStyle="1" w:styleId="63534DACE2E34FE09B535924767C2FD8">
    <w:name w:val="63534DACE2E34FE09B535924767C2FD8"/>
  </w:style>
  <w:style w:type="paragraph" w:customStyle="1" w:styleId="9EA7562703694A4B8F5D6D1B28EDF183">
    <w:name w:val="9EA7562703694A4B8F5D6D1B28EDF183"/>
  </w:style>
  <w:style w:type="paragraph" w:customStyle="1" w:styleId="3A546A46D73141E7BE5AA65C8DC679F2">
    <w:name w:val="3A546A46D73141E7BE5AA65C8DC679F2"/>
  </w:style>
  <w:style w:type="paragraph" w:customStyle="1" w:styleId="DDBE31C27B5948CBBE9C6ABC55D59B14">
    <w:name w:val="DDBE31C27B5948CBBE9C6ABC55D59B14"/>
  </w:style>
  <w:style w:type="paragraph" w:customStyle="1" w:styleId="55FCD677F5D7487091FEED0FA823B13F">
    <w:name w:val="55FCD677F5D7487091FEED0FA823B13F"/>
  </w:style>
  <w:style w:type="paragraph" w:customStyle="1" w:styleId="6A28E8A18AB74C958569576A2ED759B2">
    <w:name w:val="6A28E8A18AB74C958569576A2ED759B2"/>
  </w:style>
  <w:style w:type="paragraph" w:customStyle="1" w:styleId="4EA0FA9F18DE4F8F9CCA9389C988A359">
    <w:name w:val="4EA0FA9F18DE4F8F9CCA9389C988A359"/>
  </w:style>
  <w:style w:type="paragraph" w:customStyle="1" w:styleId="F967FFBA25F4483EB06CF13396B26F4E">
    <w:name w:val="F967FFBA25F4483EB06CF13396B26F4E"/>
  </w:style>
  <w:style w:type="paragraph" w:customStyle="1" w:styleId="295E0AD1C5E446CCA975CC84497AC93F">
    <w:name w:val="295E0AD1C5E446CCA975CC84497AC93F"/>
  </w:style>
  <w:style w:type="paragraph" w:customStyle="1" w:styleId="A8ECFE0B3DD6463AA647DC33357AD2D4">
    <w:name w:val="A8ECFE0B3DD6463AA647DC33357AD2D4"/>
  </w:style>
  <w:style w:type="paragraph" w:customStyle="1" w:styleId="CD2F1C1AA3E8443BB0802DA3C47707BA">
    <w:name w:val="CD2F1C1AA3E8443BB0802DA3C47707BA"/>
  </w:style>
  <w:style w:type="paragraph" w:customStyle="1" w:styleId="5371462986914966A388C43F209E88D4">
    <w:name w:val="5371462986914966A388C43F209E88D4"/>
  </w:style>
  <w:style w:type="paragraph" w:customStyle="1" w:styleId="7E1A6478AC7B4A2785CFEC5DBCB1D828">
    <w:name w:val="7E1A6478AC7B4A2785CFEC5DBCB1D828"/>
  </w:style>
  <w:style w:type="paragraph" w:customStyle="1" w:styleId="6DD638BAC0874402A930AA2DDA8C8C30">
    <w:name w:val="6DD638BAC0874402A930AA2DDA8C8C30"/>
  </w:style>
  <w:style w:type="paragraph" w:customStyle="1" w:styleId="54DEC180E1C04425B92889E4836FD2CE">
    <w:name w:val="54DEC180E1C04425B92889E4836FD2CE"/>
  </w:style>
  <w:style w:type="paragraph" w:customStyle="1" w:styleId="0F4CEFA8D11849568D87863FE6418BCD">
    <w:name w:val="0F4CEFA8D11849568D87863FE6418BCD"/>
  </w:style>
  <w:style w:type="paragraph" w:customStyle="1" w:styleId="8309E20F8DBB49A89E7FC44B950EB344">
    <w:name w:val="8309E20F8DBB49A89E7FC44B950EB344"/>
  </w:style>
  <w:style w:type="paragraph" w:customStyle="1" w:styleId="E93162748733471A8077E6F49AF67917">
    <w:name w:val="E93162748733471A8077E6F49AF67917"/>
  </w:style>
  <w:style w:type="paragraph" w:customStyle="1" w:styleId="7404FDE090AC47E6B54EB35A3E037217">
    <w:name w:val="7404FDE090AC47E6B54EB35A3E037217"/>
  </w:style>
  <w:style w:type="paragraph" w:customStyle="1" w:styleId="96539773AAF943648E2DC823E9BAABE8">
    <w:name w:val="96539773AAF943648E2DC823E9BAABE8"/>
  </w:style>
  <w:style w:type="paragraph" w:customStyle="1" w:styleId="38BC687E5ED442FCA54DC5BF6F032017">
    <w:name w:val="38BC687E5ED442FCA54DC5BF6F032017"/>
  </w:style>
  <w:style w:type="paragraph" w:customStyle="1" w:styleId="5BE5C4A1D84745E7B8E98F8A305C6C56">
    <w:name w:val="5BE5C4A1D84745E7B8E98F8A305C6C56"/>
  </w:style>
  <w:style w:type="paragraph" w:customStyle="1" w:styleId="ECF78822A55E41E9ACC1F5BCFC155ED0">
    <w:name w:val="ECF78822A55E41E9ACC1F5BCFC155ED0"/>
  </w:style>
  <w:style w:type="paragraph" w:customStyle="1" w:styleId="B60656FDB4AF47C8AB754729E2B48CBB">
    <w:name w:val="B60656FDB4AF47C8AB754729E2B48CBB"/>
  </w:style>
  <w:style w:type="paragraph" w:customStyle="1" w:styleId="AD79760FDECD4E65BC5E18FEBF3C4F24">
    <w:name w:val="AD79760FDECD4E65BC5E18FEBF3C4F24"/>
  </w:style>
  <w:style w:type="paragraph" w:customStyle="1" w:styleId="5A5C3866280645DC820E4B9BCA3EAFA5">
    <w:name w:val="5A5C3866280645DC820E4B9BCA3EAFA5"/>
  </w:style>
  <w:style w:type="paragraph" w:customStyle="1" w:styleId="99A8D201605A4969AD584027959C5EA9">
    <w:name w:val="99A8D201605A4969AD584027959C5EA9"/>
  </w:style>
  <w:style w:type="paragraph" w:customStyle="1" w:styleId="014DDBEAA429432A86AE4A0C02026118">
    <w:name w:val="014DDBEAA429432A86AE4A0C02026118"/>
  </w:style>
  <w:style w:type="paragraph" w:customStyle="1" w:styleId="EDE000E1AFD04D56B3AD006905A87540">
    <w:name w:val="EDE000E1AFD04D56B3AD006905A87540"/>
  </w:style>
  <w:style w:type="paragraph" w:customStyle="1" w:styleId="AEEE1AE34224400AB4DDB421A0AF4C91">
    <w:name w:val="AEEE1AE34224400AB4DDB421A0AF4C91"/>
  </w:style>
  <w:style w:type="paragraph" w:customStyle="1" w:styleId="777D6F67A2D84B629E77691D4B02B962">
    <w:name w:val="777D6F67A2D84B629E77691D4B02B962"/>
  </w:style>
  <w:style w:type="paragraph" w:customStyle="1" w:styleId="5AF07A60A76F4B29B2B9FDA302806A07">
    <w:name w:val="5AF07A60A76F4B29B2B9FDA302806A07"/>
  </w:style>
  <w:style w:type="paragraph" w:customStyle="1" w:styleId="FCEE3695B80E4489B6C2051FFFAF0409">
    <w:name w:val="FCEE3695B80E4489B6C2051FFFAF0409"/>
  </w:style>
  <w:style w:type="paragraph" w:customStyle="1" w:styleId="6F3DD6F7DDD844A79DE6F1ECEFAA0FA4">
    <w:name w:val="6F3DD6F7DDD844A79DE6F1ECEFAA0FA4"/>
  </w:style>
  <w:style w:type="paragraph" w:customStyle="1" w:styleId="7C5EAC15D6FC44998D0D2816C8BD699C">
    <w:name w:val="7C5EAC15D6FC44998D0D2816C8BD699C"/>
  </w:style>
  <w:style w:type="paragraph" w:customStyle="1" w:styleId="14A28922991D47F98D588A9C60CE5555">
    <w:name w:val="14A28922991D47F98D588A9C60CE5555"/>
  </w:style>
  <w:style w:type="paragraph" w:customStyle="1" w:styleId="60E7E89E67CD4A83BBE5A6604CA374C9">
    <w:name w:val="60E7E89E67CD4A83BBE5A6604CA374C9"/>
  </w:style>
  <w:style w:type="paragraph" w:customStyle="1" w:styleId="9471EB46D68A489884A96BD0F8CBE8D1">
    <w:name w:val="9471EB46D68A489884A96BD0F8CBE8D1"/>
  </w:style>
  <w:style w:type="paragraph" w:customStyle="1" w:styleId="8E6AE73E784E4B00906A9DC30F7A02BD">
    <w:name w:val="8E6AE73E784E4B00906A9DC30F7A02BD"/>
  </w:style>
  <w:style w:type="paragraph" w:customStyle="1" w:styleId="C6A0BB8737244EBF95740ABA7B2FA3FE">
    <w:name w:val="C6A0BB8737244EBF95740ABA7B2FA3FE"/>
  </w:style>
  <w:style w:type="paragraph" w:customStyle="1" w:styleId="EA8CCC2C9AE4481B869657120614663F">
    <w:name w:val="EA8CCC2C9AE4481B869657120614663F"/>
  </w:style>
  <w:style w:type="paragraph" w:customStyle="1" w:styleId="C9532ABBF2A24AABBFFE7523EE395B1F">
    <w:name w:val="C9532ABBF2A24AABBFFE7523EE395B1F"/>
  </w:style>
  <w:style w:type="paragraph" w:customStyle="1" w:styleId="3BBE92631D0F43A2B919823301F9FA42">
    <w:name w:val="3BBE92631D0F43A2B919823301F9FA42"/>
  </w:style>
  <w:style w:type="paragraph" w:customStyle="1" w:styleId="441CBF5761CD416498D249C7638C23A2">
    <w:name w:val="441CBF5761CD416498D249C7638C23A2"/>
  </w:style>
  <w:style w:type="paragraph" w:customStyle="1" w:styleId="45A70D42C81C47F1AAFAB653EEB0958F">
    <w:name w:val="45A70D42C81C47F1AAFAB653EEB0958F"/>
  </w:style>
  <w:style w:type="paragraph" w:customStyle="1" w:styleId="1DFDB227FFFA4C468258405D09B206BF">
    <w:name w:val="1DFDB227FFFA4C468258405D09B206BF"/>
  </w:style>
  <w:style w:type="paragraph" w:customStyle="1" w:styleId="6764790581684A60AB6867781E6D3888">
    <w:name w:val="6764790581684A60AB6867781E6D3888"/>
  </w:style>
  <w:style w:type="paragraph" w:customStyle="1" w:styleId="47DF4F170CA141F39BE627B3C3149883">
    <w:name w:val="47DF4F170CA141F39BE627B3C3149883"/>
  </w:style>
  <w:style w:type="paragraph" w:customStyle="1" w:styleId="1EF1C67D0A7A4B8CBFE00A660FE89103">
    <w:name w:val="1EF1C67D0A7A4B8CBFE00A660FE89103"/>
  </w:style>
  <w:style w:type="paragraph" w:customStyle="1" w:styleId="A411130AE22542A6AD3D468C50651638">
    <w:name w:val="A411130AE22542A6AD3D468C50651638"/>
  </w:style>
  <w:style w:type="paragraph" w:customStyle="1" w:styleId="94BFDECFC249433D9C54184EA3EEB570">
    <w:name w:val="94BFDECFC249433D9C54184EA3EEB570"/>
  </w:style>
  <w:style w:type="paragraph" w:customStyle="1" w:styleId="31B8A6F264A142FBA14E293D8E7AB35F">
    <w:name w:val="31B8A6F264A142FBA14E293D8E7AB35F"/>
  </w:style>
  <w:style w:type="paragraph" w:customStyle="1" w:styleId="C882D18B3B3742BB866BC4CC09107946">
    <w:name w:val="C882D18B3B3742BB866BC4CC09107946"/>
  </w:style>
  <w:style w:type="paragraph" w:customStyle="1" w:styleId="32158089D8F0476490F59F222B01D9A5">
    <w:name w:val="32158089D8F0476490F59F222B01D9A5"/>
  </w:style>
  <w:style w:type="paragraph" w:customStyle="1" w:styleId="9FD925F630654D4B90C907047CE6CBC0">
    <w:name w:val="9FD925F630654D4B90C907047CE6CBC0"/>
  </w:style>
  <w:style w:type="paragraph" w:customStyle="1" w:styleId="89FD61F38D1640D286C48609B95A4DED">
    <w:name w:val="89FD61F38D1640D286C48609B95A4DED"/>
  </w:style>
  <w:style w:type="paragraph" w:customStyle="1" w:styleId="A62589B4B8864B11B712764FFB2A703A">
    <w:name w:val="A62589B4B8864B11B712764FFB2A703A"/>
  </w:style>
  <w:style w:type="paragraph" w:customStyle="1" w:styleId="BB429A2F211F4D609EB63A9A1F12CDD5">
    <w:name w:val="BB429A2F211F4D609EB63A9A1F12CDD5"/>
  </w:style>
  <w:style w:type="paragraph" w:customStyle="1" w:styleId="3887EBB8F58549BA8321D4E74AE323B7">
    <w:name w:val="3887EBB8F58549BA8321D4E74AE323B7"/>
  </w:style>
  <w:style w:type="paragraph" w:customStyle="1" w:styleId="822A5761EB564418ACE87F33BAB32AFF">
    <w:name w:val="822A5761EB564418ACE87F33BAB32AFF"/>
  </w:style>
  <w:style w:type="paragraph" w:customStyle="1" w:styleId="EED7082CAEDC4108B6F8DF8ABC1B42DD">
    <w:name w:val="EED7082CAEDC4108B6F8DF8ABC1B42DD"/>
  </w:style>
  <w:style w:type="paragraph" w:customStyle="1" w:styleId="2C81EDFAD7B7459CB5051EE012F6069F">
    <w:name w:val="2C81EDFAD7B7459CB5051EE012F6069F"/>
  </w:style>
  <w:style w:type="paragraph" w:customStyle="1" w:styleId="78734B15436C4C2A8603FA32F4D7B60F">
    <w:name w:val="78734B15436C4C2A8603FA32F4D7B60F"/>
  </w:style>
  <w:style w:type="paragraph" w:customStyle="1" w:styleId="2130B88FA9564789B2A9DAC2B1531B6E">
    <w:name w:val="2130B88FA9564789B2A9DAC2B1531B6E"/>
  </w:style>
  <w:style w:type="paragraph" w:customStyle="1" w:styleId="B07F9ED037DF497D88C407020B57796D">
    <w:name w:val="B07F9ED037DF497D88C407020B57796D"/>
  </w:style>
  <w:style w:type="paragraph" w:customStyle="1" w:styleId="CA4369FB102E402497D9C3F5795E4E4A">
    <w:name w:val="CA4369FB102E402497D9C3F5795E4E4A"/>
  </w:style>
  <w:style w:type="paragraph" w:customStyle="1" w:styleId="E6BBB3E4A3544430B3EE335A51AA67F1">
    <w:name w:val="E6BBB3E4A3544430B3EE335A51AA67F1"/>
  </w:style>
  <w:style w:type="paragraph" w:customStyle="1" w:styleId="2038C9E883E44E9187FB5CF06CDD3022">
    <w:name w:val="2038C9E883E44E9187FB5CF06CDD3022"/>
  </w:style>
  <w:style w:type="paragraph" w:customStyle="1" w:styleId="C40BA5115F7D402899F5FB3E1FBB9044">
    <w:name w:val="C40BA5115F7D402899F5FB3E1FBB9044"/>
  </w:style>
  <w:style w:type="paragraph" w:customStyle="1" w:styleId="270CFFD074904AB9A7E9F20B92326A87">
    <w:name w:val="270CFFD074904AB9A7E9F20B92326A87"/>
  </w:style>
  <w:style w:type="paragraph" w:customStyle="1" w:styleId="1E7E9CECAF0040A797B79423E44DB968">
    <w:name w:val="1E7E9CECAF0040A797B79423E44DB968"/>
  </w:style>
  <w:style w:type="paragraph" w:customStyle="1" w:styleId="6295A5C004934253A05DA37129020E51">
    <w:name w:val="6295A5C004934253A05DA37129020E51"/>
  </w:style>
  <w:style w:type="paragraph" w:customStyle="1" w:styleId="654DA125DC22426285FFDB0CAC969DCD">
    <w:name w:val="654DA125DC22426285FFDB0CAC969DCD"/>
  </w:style>
  <w:style w:type="paragraph" w:customStyle="1" w:styleId="D0995AED4BB94BA2B5E2729ADBDCC79E">
    <w:name w:val="D0995AED4BB94BA2B5E2729ADBDCC79E"/>
  </w:style>
  <w:style w:type="paragraph" w:customStyle="1" w:styleId="53C6FD0664E44FC3B707A837924273D9">
    <w:name w:val="53C6FD0664E44FC3B707A837924273D9"/>
  </w:style>
  <w:style w:type="paragraph" w:customStyle="1" w:styleId="6040509D01E9480E8A84C3324EFA3E5E">
    <w:name w:val="6040509D01E9480E8A84C3324EFA3E5E"/>
  </w:style>
  <w:style w:type="paragraph" w:customStyle="1" w:styleId="A26C4B1F3CC54AE982397BF13D184F79">
    <w:name w:val="A26C4B1F3CC54AE982397BF13D184F79"/>
  </w:style>
  <w:style w:type="paragraph" w:customStyle="1" w:styleId="B01FC23512E14D0D84268BBC61C76B76">
    <w:name w:val="B01FC23512E14D0D84268BBC61C76B76"/>
  </w:style>
  <w:style w:type="paragraph" w:customStyle="1" w:styleId="F27BECD160F9467C987670B0CC14E256">
    <w:name w:val="F27BECD160F9467C987670B0CC14E256"/>
  </w:style>
  <w:style w:type="paragraph" w:customStyle="1" w:styleId="5FF9C8B8BDFA4CC59ECDA57F2D54BBAB">
    <w:name w:val="5FF9C8B8BDFA4CC59ECDA57F2D54BBAB"/>
  </w:style>
  <w:style w:type="paragraph" w:customStyle="1" w:styleId="AA7D356D2C1445448A69A7731BA9F9AA">
    <w:name w:val="AA7D356D2C1445448A69A7731BA9F9AA"/>
  </w:style>
  <w:style w:type="paragraph" w:customStyle="1" w:styleId="445CFB01900544D7BA7E239B536AE42D">
    <w:name w:val="445CFB01900544D7BA7E239B536AE42D"/>
  </w:style>
  <w:style w:type="paragraph" w:customStyle="1" w:styleId="821DB2259B724D168697EEB984A4019D">
    <w:name w:val="821DB2259B724D168697EEB984A4019D"/>
  </w:style>
  <w:style w:type="paragraph" w:customStyle="1" w:styleId="5F905895C6634041AFF71080411F1686">
    <w:name w:val="5F905895C6634041AFF71080411F1686"/>
    <w:rsid w:val="00EB3165"/>
  </w:style>
  <w:style w:type="paragraph" w:customStyle="1" w:styleId="9EF17AC7C1B846A1810E94DD0988FDDB">
    <w:name w:val="9EF17AC7C1B846A1810E94DD0988FDDB"/>
    <w:rsid w:val="00EB3165"/>
  </w:style>
  <w:style w:type="paragraph" w:customStyle="1" w:styleId="CE4D8C9714214979B7A2F4BC2094143D">
    <w:name w:val="CE4D8C9714214979B7A2F4BC2094143D"/>
    <w:rsid w:val="00EB3165"/>
  </w:style>
  <w:style w:type="paragraph" w:customStyle="1" w:styleId="CC5E107A62E04B9CACC58C211545F00F">
    <w:name w:val="CC5E107A62E04B9CACC58C211545F00F"/>
    <w:rsid w:val="00EB3165"/>
  </w:style>
  <w:style w:type="paragraph" w:customStyle="1" w:styleId="2D845DF48F544229803B5075433C5B86">
    <w:name w:val="2D845DF48F544229803B5075433C5B86"/>
    <w:rsid w:val="00EB3165"/>
  </w:style>
  <w:style w:type="paragraph" w:customStyle="1" w:styleId="D402D3F8ED3D4BBDA6F91F0D2DFE7405">
    <w:name w:val="D402D3F8ED3D4BBDA6F91F0D2DFE7405"/>
    <w:rsid w:val="00EB3165"/>
  </w:style>
  <w:style w:type="paragraph" w:customStyle="1" w:styleId="89B63F63C1BC4CB7BA2296D6BDD9C55D">
    <w:name w:val="89B63F63C1BC4CB7BA2296D6BDD9C55D"/>
    <w:rsid w:val="00EB3165"/>
  </w:style>
  <w:style w:type="paragraph" w:customStyle="1" w:styleId="004802B5C5154ABFB4F7E706E2C41F80">
    <w:name w:val="004802B5C5154ABFB4F7E706E2C41F80"/>
    <w:rsid w:val="00FB6F74"/>
  </w:style>
  <w:style w:type="paragraph" w:customStyle="1" w:styleId="987CC080C5324EBC8600128B6426561D">
    <w:name w:val="987CC080C5324EBC8600128B6426561D"/>
    <w:rsid w:val="00FB6F74"/>
  </w:style>
  <w:style w:type="paragraph" w:customStyle="1" w:styleId="783DC4B5AFCB404980346E74C44F2667">
    <w:name w:val="783DC4B5AFCB404980346E74C44F2667"/>
    <w:rsid w:val="00FB6F74"/>
  </w:style>
  <w:style w:type="paragraph" w:customStyle="1" w:styleId="86F53C2FD02A49F89E833B5BCBDDB5B3">
    <w:name w:val="86F53C2FD02A49F89E833B5BCBDDB5B3"/>
    <w:rsid w:val="00FB6F74"/>
  </w:style>
  <w:style w:type="paragraph" w:customStyle="1" w:styleId="49AA31B40F5B46A287482D583A86DC70">
    <w:name w:val="49AA31B40F5B46A287482D583A86DC70"/>
    <w:rsid w:val="00FB6F74"/>
  </w:style>
  <w:style w:type="paragraph" w:customStyle="1" w:styleId="4BA02B1B9E9A4EC0A7BC4CF753444A3F">
    <w:name w:val="4BA02B1B9E9A4EC0A7BC4CF753444A3F"/>
    <w:rsid w:val="00FB6F74"/>
  </w:style>
  <w:style w:type="paragraph" w:customStyle="1" w:styleId="8A10DF2E7C5C442EA9977EFE6442A51C">
    <w:name w:val="8A10DF2E7C5C442EA9977EFE6442A51C"/>
    <w:rsid w:val="00FB6F74"/>
  </w:style>
  <w:style w:type="paragraph" w:customStyle="1" w:styleId="94CC6F85906544B18CA8BD422F471155">
    <w:name w:val="94CC6F85906544B18CA8BD422F471155"/>
    <w:rsid w:val="00FB6F74"/>
  </w:style>
  <w:style w:type="paragraph" w:customStyle="1" w:styleId="9BB09C3CE89F4B4395FC63C38680E9E7">
    <w:name w:val="9BB09C3CE89F4B4395FC63C38680E9E7"/>
    <w:rsid w:val="00FB6F74"/>
  </w:style>
  <w:style w:type="paragraph" w:customStyle="1" w:styleId="69C89F10629945E2AEFAD9AEE8164B74">
    <w:name w:val="69C89F10629945E2AEFAD9AEE8164B74"/>
    <w:rsid w:val="00FB6F74"/>
  </w:style>
  <w:style w:type="paragraph" w:customStyle="1" w:styleId="96430F59FBAD435C873626A83C4D33C4">
    <w:name w:val="96430F59FBAD435C873626A83C4D33C4"/>
    <w:rsid w:val="00FB6F74"/>
  </w:style>
  <w:style w:type="paragraph" w:customStyle="1" w:styleId="4052F6BF4CEC4836AD4D18BE563725EF">
    <w:name w:val="4052F6BF4CEC4836AD4D18BE563725EF"/>
    <w:rsid w:val="00FB6F74"/>
  </w:style>
  <w:style w:type="paragraph" w:customStyle="1" w:styleId="F2067C7BA98E4C238A6C23077AB7F585">
    <w:name w:val="F2067C7BA98E4C238A6C23077AB7F585"/>
    <w:rsid w:val="00FB6F74"/>
  </w:style>
  <w:style w:type="paragraph" w:customStyle="1" w:styleId="451109E500344137BCE65288B26B3DD1">
    <w:name w:val="451109E500344137BCE65288B26B3DD1"/>
    <w:rsid w:val="00FB6F74"/>
  </w:style>
  <w:style w:type="paragraph" w:customStyle="1" w:styleId="4054C2C709254059A30CF1A0F08E2E46">
    <w:name w:val="4054C2C709254059A30CF1A0F08E2E46"/>
    <w:rsid w:val="00FB6F74"/>
  </w:style>
  <w:style w:type="paragraph" w:customStyle="1" w:styleId="6955A3E392064747A220B48B7BC4330C">
    <w:name w:val="6955A3E392064747A220B48B7BC4330C"/>
    <w:rsid w:val="00FB6F74"/>
  </w:style>
  <w:style w:type="paragraph" w:customStyle="1" w:styleId="DEE39FC4C57F444A996B104417E05444">
    <w:name w:val="DEE39FC4C57F444A996B104417E05444"/>
    <w:rsid w:val="00FB6F74"/>
  </w:style>
  <w:style w:type="paragraph" w:customStyle="1" w:styleId="C396704F5C21431FAE78B131D9F69845">
    <w:name w:val="C396704F5C21431FAE78B131D9F69845"/>
    <w:rsid w:val="00FB6F74"/>
  </w:style>
  <w:style w:type="paragraph" w:customStyle="1" w:styleId="C43144DB0A584210AF62E627669A31BE">
    <w:name w:val="C43144DB0A584210AF62E627669A31BE"/>
    <w:rsid w:val="00FB6F74"/>
  </w:style>
  <w:style w:type="paragraph" w:customStyle="1" w:styleId="FCA93E312B3544CF991E1EACA8BC3F20">
    <w:name w:val="FCA93E312B3544CF991E1EACA8BC3F20"/>
    <w:rsid w:val="00FB6F74"/>
  </w:style>
  <w:style w:type="paragraph" w:customStyle="1" w:styleId="EB056AA8F5644DFE8C897271239FA122">
    <w:name w:val="EB056AA8F5644DFE8C897271239FA122"/>
    <w:rsid w:val="00FB6F74"/>
  </w:style>
  <w:style w:type="paragraph" w:customStyle="1" w:styleId="BE118B46D0AC44AA90CBBC1CC24D7372">
    <w:name w:val="BE118B46D0AC44AA90CBBC1CC24D7372"/>
    <w:rsid w:val="00FB6F74"/>
  </w:style>
  <w:style w:type="paragraph" w:customStyle="1" w:styleId="E15A103C92E14BB4AD98B95670732DE3">
    <w:name w:val="E15A103C92E14BB4AD98B95670732DE3"/>
    <w:rsid w:val="00FB6F74"/>
  </w:style>
  <w:style w:type="paragraph" w:customStyle="1" w:styleId="DAEAD3F3C0FE45CF862DF69A5847255A">
    <w:name w:val="DAEAD3F3C0FE45CF862DF69A5847255A"/>
    <w:rsid w:val="00FB6F74"/>
  </w:style>
  <w:style w:type="paragraph" w:customStyle="1" w:styleId="C4F2EB2AB33248319DD7F4762064206B">
    <w:name w:val="C4F2EB2AB33248319DD7F4762064206B"/>
    <w:rsid w:val="00FB6F74"/>
  </w:style>
  <w:style w:type="paragraph" w:customStyle="1" w:styleId="946F859BDB634EF087BC0B024BC207F4">
    <w:name w:val="946F859BDB634EF087BC0B024BC207F4"/>
    <w:rsid w:val="00FB6F74"/>
  </w:style>
  <w:style w:type="paragraph" w:customStyle="1" w:styleId="7C18D79E4302467597F4B5635392E78F">
    <w:name w:val="7C18D79E4302467597F4B5635392E78F"/>
    <w:rsid w:val="00FB6F74"/>
  </w:style>
  <w:style w:type="paragraph" w:customStyle="1" w:styleId="CDB3521637EB4D1488EEFCA435243A63">
    <w:name w:val="CDB3521637EB4D1488EEFCA435243A63"/>
    <w:rsid w:val="00FB6F74"/>
  </w:style>
  <w:style w:type="paragraph" w:customStyle="1" w:styleId="0BFE39B6696D4AC6A2765A0E93DE473E">
    <w:name w:val="0BFE39B6696D4AC6A2765A0E93DE473E"/>
    <w:rsid w:val="00FB6F74"/>
  </w:style>
  <w:style w:type="paragraph" w:customStyle="1" w:styleId="2F2BFBAC553C44EDACEE196F2FAA763C">
    <w:name w:val="2F2BFBAC553C44EDACEE196F2FAA763C"/>
    <w:rsid w:val="00FB6F74"/>
  </w:style>
  <w:style w:type="paragraph" w:customStyle="1" w:styleId="CFFD34B4A0274DE995E1347391620643">
    <w:name w:val="CFFD34B4A0274DE995E1347391620643"/>
    <w:rsid w:val="00FB6F74"/>
  </w:style>
  <w:style w:type="paragraph" w:customStyle="1" w:styleId="92D414A74480421CA23A1D3A522C8C8D">
    <w:name w:val="92D414A74480421CA23A1D3A522C8C8D"/>
    <w:rsid w:val="00FB6F74"/>
  </w:style>
  <w:style w:type="paragraph" w:customStyle="1" w:styleId="C0D2C59411FA4E00932F53FD698D3A29">
    <w:name w:val="C0D2C59411FA4E00932F53FD698D3A29"/>
    <w:rsid w:val="00FB6F74"/>
  </w:style>
  <w:style w:type="paragraph" w:customStyle="1" w:styleId="8F51D35E59D043038F0E40EB95291F91">
    <w:name w:val="8F51D35E59D043038F0E40EB95291F91"/>
    <w:rsid w:val="00FB6F74"/>
  </w:style>
  <w:style w:type="paragraph" w:customStyle="1" w:styleId="5135638F7BF3401B86B1763432D1EF2D">
    <w:name w:val="5135638F7BF3401B86B1763432D1EF2D"/>
    <w:rsid w:val="00FB6F74"/>
  </w:style>
  <w:style w:type="paragraph" w:customStyle="1" w:styleId="CBC106E00BE44F428E78045288A3587A">
    <w:name w:val="CBC106E00BE44F428E78045288A3587A"/>
    <w:rsid w:val="00FB6F74"/>
  </w:style>
  <w:style w:type="paragraph" w:customStyle="1" w:styleId="6A3F8CF88152489097BC27391B18AC41">
    <w:name w:val="6A3F8CF88152489097BC27391B18AC41"/>
    <w:rsid w:val="00FB6F74"/>
  </w:style>
  <w:style w:type="paragraph" w:customStyle="1" w:styleId="A290198A50014304B245A0029779B4EC">
    <w:name w:val="A290198A50014304B245A0029779B4EC"/>
    <w:rsid w:val="00FB6F74"/>
  </w:style>
  <w:style w:type="paragraph" w:customStyle="1" w:styleId="B5801703EE7F447E8602065E2B86FE39">
    <w:name w:val="B5801703EE7F447E8602065E2B86FE39"/>
    <w:rsid w:val="00FB6F74"/>
  </w:style>
  <w:style w:type="paragraph" w:customStyle="1" w:styleId="6F397A6639EE4B958C6B48CAD55BC9EB">
    <w:name w:val="6F397A6639EE4B958C6B48CAD55BC9EB"/>
    <w:rsid w:val="00FB6F74"/>
  </w:style>
  <w:style w:type="paragraph" w:customStyle="1" w:styleId="A6D5E8EEBC7C4B1CB4E20A147308433F">
    <w:name w:val="A6D5E8EEBC7C4B1CB4E20A147308433F"/>
    <w:rsid w:val="00FB6F74"/>
  </w:style>
  <w:style w:type="paragraph" w:customStyle="1" w:styleId="4A20848145DC42138C3B749DEC2737C7">
    <w:name w:val="4A20848145DC42138C3B749DEC2737C7"/>
    <w:rsid w:val="00FB6F74"/>
  </w:style>
  <w:style w:type="paragraph" w:customStyle="1" w:styleId="14B1C98DAD3B4485B43E657C329F084A">
    <w:name w:val="14B1C98DAD3B4485B43E657C329F084A"/>
    <w:rsid w:val="00FB6F74"/>
  </w:style>
  <w:style w:type="paragraph" w:customStyle="1" w:styleId="EE5B510BEC364B929AE156D8DDC3AC3B">
    <w:name w:val="EE5B510BEC364B929AE156D8DDC3AC3B"/>
    <w:rsid w:val="00FB6F74"/>
  </w:style>
  <w:style w:type="paragraph" w:customStyle="1" w:styleId="E07C6B2C622748109E99D0AAE876B1E3">
    <w:name w:val="E07C6B2C622748109E99D0AAE876B1E3"/>
    <w:rsid w:val="00FB6F74"/>
  </w:style>
  <w:style w:type="paragraph" w:customStyle="1" w:styleId="F060EF523B8E4DE59F95934DA33030E6">
    <w:name w:val="F060EF523B8E4DE59F95934DA33030E6"/>
    <w:rsid w:val="00FB6F74"/>
  </w:style>
  <w:style w:type="paragraph" w:customStyle="1" w:styleId="EE7ADD4255B8495A8954185F40CC6E84">
    <w:name w:val="EE7ADD4255B8495A8954185F40CC6E84"/>
    <w:rsid w:val="00FB6F74"/>
  </w:style>
  <w:style w:type="paragraph" w:customStyle="1" w:styleId="CA15D5FAC7F14DB59A256C83A81D0ED2">
    <w:name w:val="CA15D5FAC7F14DB59A256C83A81D0ED2"/>
    <w:rsid w:val="00FB6F74"/>
  </w:style>
  <w:style w:type="paragraph" w:customStyle="1" w:styleId="C71274E4819240A1BC313388AAE90453">
    <w:name w:val="C71274E4819240A1BC313388AAE90453"/>
    <w:rsid w:val="00FB6F74"/>
  </w:style>
  <w:style w:type="paragraph" w:customStyle="1" w:styleId="1DE400E7B7DC4805B757C60D7565048D">
    <w:name w:val="1DE400E7B7DC4805B757C60D7565048D"/>
    <w:rsid w:val="00FB6F74"/>
  </w:style>
  <w:style w:type="paragraph" w:customStyle="1" w:styleId="09859E80DD0E43F19AB4544C5D3748AC">
    <w:name w:val="09859E80DD0E43F19AB4544C5D3748AC"/>
    <w:rsid w:val="00FB6F74"/>
  </w:style>
  <w:style w:type="paragraph" w:customStyle="1" w:styleId="2D53B3A0312546DCB0E5FBB368D93DCE">
    <w:name w:val="2D53B3A0312546DCB0E5FBB368D93DCE"/>
    <w:rsid w:val="00FB6F74"/>
  </w:style>
  <w:style w:type="paragraph" w:customStyle="1" w:styleId="37C8CA2AEE1641DFB339615722D09A3B">
    <w:name w:val="37C8CA2AEE1641DFB339615722D09A3B"/>
    <w:rsid w:val="00FB6F74"/>
  </w:style>
  <w:style w:type="paragraph" w:customStyle="1" w:styleId="8CFA11FCD11E4C8E9C038C378BCE6746">
    <w:name w:val="8CFA11FCD11E4C8E9C038C378BCE6746"/>
    <w:rsid w:val="00207C5F"/>
    <w:rPr>
      <w:lang w:val="en-US" w:eastAsia="en-US"/>
    </w:rPr>
  </w:style>
  <w:style w:type="paragraph" w:customStyle="1" w:styleId="C7D259E557644CFABA8716DF194ABAE6">
    <w:name w:val="C7D259E557644CFABA8716DF194ABAE6"/>
    <w:rsid w:val="00207C5F"/>
    <w:rPr>
      <w:lang w:val="en-US" w:eastAsia="en-US"/>
    </w:rPr>
  </w:style>
  <w:style w:type="paragraph" w:customStyle="1" w:styleId="A3BB789BBCFB485FA77FBE419D3C4CBB">
    <w:name w:val="A3BB789BBCFB485FA77FBE419D3C4CBB"/>
    <w:rsid w:val="00207C5F"/>
    <w:rPr>
      <w:lang w:val="en-US" w:eastAsia="en-US"/>
    </w:rPr>
  </w:style>
  <w:style w:type="paragraph" w:customStyle="1" w:styleId="C9A40254B74E4DE08E05A2A8F20032B3">
    <w:name w:val="C9A40254B74E4DE08E05A2A8F20032B3"/>
    <w:rsid w:val="00207C5F"/>
    <w:rPr>
      <w:lang w:val="en-US" w:eastAsia="en-US"/>
    </w:rPr>
  </w:style>
  <w:style w:type="paragraph" w:customStyle="1" w:styleId="C57FB6A735294D93B77166775F88E039">
    <w:name w:val="C57FB6A735294D93B77166775F88E039"/>
    <w:rsid w:val="00207C5F"/>
    <w:rPr>
      <w:lang w:val="en-US" w:eastAsia="en-US"/>
    </w:rPr>
  </w:style>
  <w:style w:type="paragraph" w:customStyle="1" w:styleId="88E6458B46B84DBBB28EB24333F9BC25">
    <w:name w:val="88E6458B46B84DBBB28EB24333F9BC25"/>
    <w:rsid w:val="00207C5F"/>
    <w:rPr>
      <w:lang w:val="en-US" w:eastAsia="en-US"/>
    </w:rPr>
  </w:style>
  <w:style w:type="paragraph" w:customStyle="1" w:styleId="29AD119F42A047628F28606AA456F284">
    <w:name w:val="29AD119F42A047628F28606AA456F284"/>
    <w:rsid w:val="00207C5F"/>
    <w:rPr>
      <w:lang w:val="en-US" w:eastAsia="en-US"/>
    </w:rPr>
  </w:style>
  <w:style w:type="paragraph" w:customStyle="1" w:styleId="349B94AE42EF44719B4BB86B33C1F75F">
    <w:name w:val="349B94AE42EF44719B4BB86B33C1F75F"/>
    <w:rsid w:val="00207C5F"/>
    <w:rPr>
      <w:lang w:val="en-US" w:eastAsia="en-US"/>
    </w:rPr>
  </w:style>
  <w:style w:type="paragraph" w:customStyle="1" w:styleId="E32AFCDC17474C4384A1402D6ED610B6">
    <w:name w:val="E32AFCDC17474C4384A1402D6ED610B6"/>
    <w:rsid w:val="00207C5F"/>
    <w:rPr>
      <w:lang w:val="en-US" w:eastAsia="en-US"/>
    </w:rPr>
  </w:style>
  <w:style w:type="paragraph" w:customStyle="1" w:styleId="B3CCBA7E697C4D93939FF2D5AD43A2F0">
    <w:name w:val="B3CCBA7E697C4D93939FF2D5AD43A2F0"/>
    <w:rsid w:val="00207C5F"/>
    <w:rPr>
      <w:lang w:val="en-US" w:eastAsia="en-US"/>
    </w:rPr>
  </w:style>
  <w:style w:type="paragraph" w:customStyle="1" w:styleId="08FF1967EF3E4203AE7DB0AA11D73586">
    <w:name w:val="08FF1967EF3E4203AE7DB0AA11D73586"/>
    <w:rsid w:val="00207C5F"/>
    <w:rPr>
      <w:lang w:val="en-US" w:eastAsia="en-US"/>
    </w:rPr>
  </w:style>
  <w:style w:type="paragraph" w:customStyle="1" w:styleId="E31BA1B699754549B3323F5D9FD7BAA5">
    <w:name w:val="E31BA1B699754549B3323F5D9FD7BAA5"/>
    <w:rsid w:val="00207C5F"/>
    <w:rPr>
      <w:lang w:val="en-US" w:eastAsia="en-US"/>
    </w:rPr>
  </w:style>
  <w:style w:type="paragraph" w:customStyle="1" w:styleId="4859311776F143759808781416FEEF88">
    <w:name w:val="4859311776F143759808781416FEEF88"/>
    <w:rsid w:val="00207C5F"/>
    <w:rPr>
      <w:lang w:val="en-US" w:eastAsia="en-US"/>
    </w:rPr>
  </w:style>
  <w:style w:type="paragraph" w:customStyle="1" w:styleId="E380CF789B9046958E222B2D0C0E65E7">
    <w:name w:val="E380CF789B9046958E222B2D0C0E65E7"/>
    <w:rsid w:val="00207C5F"/>
    <w:rPr>
      <w:lang w:val="en-US" w:eastAsia="en-US"/>
    </w:rPr>
  </w:style>
  <w:style w:type="paragraph" w:customStyle="1" w:styleId="999E8041AA6843BBA26913EEC233C5B7">
    <w:name w:val="999E8041AA6843BBA26913EEC233C5B7"/>
    <w:rsid w:val="00207C5F"/>
    <w:rPr>
      <w:lang w:val="en-US" w:eastAsia="en-US"/>
    </w:rPr>
  </w:style>
  <w:style w:type="paragraph" w:customStyle="1" w:styleId="7EE4F60FFF7E4AB2A648487E55728CB3">
    <w:name w:val="7EE4F60FFF7E4AB2A648487E55728CB3"/>
    <w:rsid w:val="00207C5F"/>
    <w:rPr>
      <w:lang w:val="en-US" w:eastAsia="en-US"/>
    </w:rPr>
  </w:style>
  <w:style w:type="paragraph" w:customStyle="1" w:styleId="7272C1FCF60F427792CFF1068052F2AC">
    <w:name w:val="7272C1FCF60F427792CFF1068052F2AC"/>
    <w:rsid w:val="00207C5F"/>
    <w:rPr>
      <w:lang w:val="en-US" w:eastAsia="en-US"/>
    </w:rPr>
  </w:style>
  <w:style w:type="paragraph" w:customStyle="1" w:styleId="FFA62969EBBC4D069A6370CCDB7FC260">
    <w:name w:val="FFA62969EBBC4D069A6370CCDB7FC260"/>
    <w:rsid w:val="00207C5F"/>
    <w:rPr>
      <w:lang w:val="en-US" w:eastAsia="en-US"/>
    </w:rPr>
  </w:style>
  <w:style w:type="paragraph" w:customStyle="1" w:styleId="5AFC6A99AF5540C39A58B344941A4998">
    <w:name w:val="5AFC6A99AF5540C39A58B344941A4998"/>
    <w:rsid w:val="00207C5F"/>
    <w:rPr>
      <w:lang w:val="en-US" w:eastAsia="en-US"/>
    </w:rPr>
  </w:style>
  <w:style w:type="paragraph" w:customStyle="1" w:styleId="9C45B29F909E489987B265B78E9967B3">
    <w:name w:val="9C45B29F909E489987B265B78E9967B3"/>
    <w:rsid w:val="00207C5F"/>
    <w:rPr>
      <w:lang w:val="en-US" w:eastAsia="en-US"/>
    </w:rPr>
  </w:style>
  <w:style w:type="paragraph" w:customStyle="1" w:styleId="854B667D1AF843849C77E08F0343A4A7">
    <w:name w:val="854B667D1AF843849C77E08F0343A4A7"/>
    <w:rsid w:val="00207C5F"/>
    <w:rPr>
      <w:lang w:val="en-US" w:eastAsia="en-US"/>
    </w:rPr>
  </w:style>
  <w:style w:type="paragraph" w:customStyle="1" w:styleId="929452AFAC574D369CEA3053520D8E25">
    <w:name w:val="929452AFAC574D369CEA3053520D8E25"/>
    <w:rsid w:val="00207C5F"/>
    <w:rPr>
      <w:lang w:val="en-US" w:eastAsia="en-US"/>
    </w:rPr>
  </w:style>
  <w:style w:type="paragraph" w:customStyle="1" w:styleId="4984CFEB648B44799BA4BE9972C23C5B">
    <w:name w:val="4984CFEB648B44799BA4BE9972C23C5B"/>
    <w:rsid w:val="00207C5F"/>
    <w:rPr>
      <w:lang w:val="en-US" w:eastAsia="en-US"/>
    </w:rPr>
  </w:style>
  <w:style w:type="paragraph" w:customStyle="1" w:styleId="8090F82FA5B0454EBFDE04770551EC39">
    <w:name w:val="8090F82FA5B0454EBFDE04770551EC39"/>
    <w:rsid w:val="00207C5F"/>
    <w:rPr>
      <w:lang w:val="en-US" w:eastAsia="en-US"/>
    </w:rPr>
  </w:style>
  <w:style w:type="paragraph" w:customStyle="1" w:styleId="9E1D461BCB1D418681C8C9BE301FBEA6">
    <w:name w:val="9E1D461BCB1D418681C8C9BE301FBEA6"/>
    <w:rsid w:val="00207C5F"/>
    <w:rPr>
      <w:lang w:val="en-US" w:eastAsia="en-US"/>
    </w:rPr>
  </w:style>
  <w:style w:type="paragraph" w:customStyle="1" w:styleId="94D67B4F7E1446F3A80F5B6360E282D1">
    <w:name w:val="94D67B4F7E1446F3A80F5B6360E282D1"/>
    <w:rsid w:val="00207C5F"/>
    <w:rPr>
      <w:lang w:val="en-US" w:eastAsia="en-US"/>
    </w:rPr>
  </w:style>
  <w:style w:type="paragraph" w:customStyle="1" w:styleId="95D7E9AC962146C48E3F2335A668362D">
    <w:name w:val="95D7E9AC962146C48E3F2335A668362D"/>
    <w:rsid w:val="00207C5F"/>
    <w:rPr>
      <w:lang w:val="en-US" w:eastAsia="en-US"/>
    </w:rPr>
  </w:style>
  <w:style w:type="paragraph" w:customStyle="1" w:styleId="BB11BB19DAD547A780107522271F9E9E">
    <w:name w:val="BB11BB19DAD547A780107522271F9E9E"/>
    <w:rsid w:val="00207C5F"/>
    <w:rPr>
      <w:lang w:val="en-US" w:eastAsia="en-US"/>
    </w:rPr>
  </w:style>
  <w:style w:type="paragraph" w:customStyle="1" w:styleId="230629898E6D4332A678D94CFAC12447">
    <w:name w:val="230629898E6D4332A678D94CFAC12447"/>
    <w:rsid w:val="00207C5F"/>
    <w:rPr>
      <w:lang w:val="en-US" w:eastAsia="en-US"/>
    </w:rPr>
  </w:style>
  <w:style w:type="paragraph" w:customStyle="1" w:styleId="F3B94A57D8544E16B1107B228B8E2FCC">
    <w:name w:val="F3B94A57D8544E16B1107B228B8E2FCC"/>
    <w:rsid w:val="00207C5F"/>
    <w:rPr>
      <w:lang w:val="en-US" w:eastAsia="en-US"/>
    </w:rPr>
  </w:style>
  <w:style w:type="paragraph" w:customStyle="1" w:styleId="1D767CBC92C7416F9CC5CBDB258BD6C0">
    <w:name w:val="1D767CBC92C7416F9CC5CBDB258BD6C0"/>
    <w:rsid w:val="00207C5F"/>
    <w:rPr>
      <w:lang w:val="en-US" w:eastAsia="en-US"/>
    </w:rPr>
  </w:style>
  <w:style w:type="paragraph" w:customStyle="1" w:styleId="80A2CCA59EF24B039A7EF8C56E562449">
    <w:name w:val="80A2CCA59EF24B039A7EF8C56E562449"/>
    <w:rsid w:val="00207C5F"/>
    <w:rPr>
      <w:lang w:val="en-US" w:eastAsia="en-US"/>
    </w:rPr>
  </w:style>
  <w:style w:type="paragraph" w:customStyle="1" w:styleId="AA917A415AE14D9C8714867888B7DFE2">
    <w:name w:val="AA917A415AE14D9C8714867888B7DFE2"/>
    <w:rsid w:val="00207C5F"/>
    <w:rPr>
      <w:lang w:val="en-US" w:eastAsia="en-US"/>
    </w:rPr>
  </w:style>
  <w:style w:type="paragraph" w:customStyle="1" w:styleId="701224A911554463A32F1DDCD6D617F3">
    <w:name w:val="701224A911554463A32F1DDCD6D617F3"/>
    <w:rsid w:val="00207C5F"/>
    <w:rPr>
      <w:lang w:val="en-US" w:eastAsia="en-US"/>
    </w:rPr>
  </w:style>
  <w:style w:type="paragraph" w:customStyle="1" w:styleId="DC35019336F7472D8FBEBDB33F333880">
    <w:name w:val="DC35019336F7472D8FBEBDB33F333880"/>
    <w:rsid w:val="00207C5F"/>
    <w:rPr>
      <w:lang w:val="en-US" w:eastAsia="en-US"/>
    </w:rPr>
  </w:style>
  <w:style w:type="paragraph" w:customStyle="1" w:styleId="E30414724DC24F328C9914811804A7F8">
    <w:name w:val="E30414724DC24F328C9914811804A7F8"/>
    <w:rsid w:val="00207C5F"/>
    <w:rPr>
      <w:lang w:val="en-US" w:eastAsia="en-US"/>
    </w:rPr>
  </w:style>
  <w:style w:type="paragraph" w:customStyle="1" w:styleId="4ECECF919D3B485CA8AF995BC691208C">
    <w:name w:val="4ECECF919D3B485CA8AF995BC691208C"/>
    <w:rsid w:val="00207C5F"/>
    <w:rPr>
      <w:lang w:val="en-US" w:eastAsia="en-US"/>
    </w:rPr>
  </w:style>
  <w:style w:type="paragraph" w:customStyle="1" w:styleId="B6751112864B478ABBF5D8E0FE2A2755">
    <w:name w:val="B6751112864B478ABBF5D8E0FE2A2755"/>
    <w:rsid w:val="00207C5F"/>
    <w:rPr>
      <w:lang w:val="en-US" w:eastAsia="en-US"/>
    </w:rPr>
  </w:style>
  <w:style w:type="paragraph" w:customStyle="1" w:styleId="F3DA4D7CA8024F1289A5CF4CF6F371AB">
    <w:name w:val="F3DA4D7CA8024F1289A5CF4CF6F371AB"/>
    <w:rsid w:val="00207C5F"/>
    <w:rPr>
      <w:lang w:val="en-US" w:eastAsia="en-US"/>
    </w:rPr>
  </w:style>
  <w:style w:type="paragraph" w:customStyle="1" w:styleId="B916A4D8E5DB43F9BF8AD312F859F145">
    <w:name w:val="B916A4D8E5DB43F9BF8AD312F859F145"/>
    <w:rsid w:val="00207C5F"/>
    <w:rPr>
      <w:lang w:val="en-US" w:eastAsia="en-US"/>
    </w:rPr>
  </w:style>
  <w:style w:type="paragraph" w:customStyle="1" w:styleId="BEA04CB78A164E11853FCF4CA2956E70">
    <w:name w:val="BEA04CB78A164E11853FCF4CA2956E70"/>
    <w:rsid w:val="00207C5F"/>
    <w:rPr>
      <w:lang w:val="en-US" w:eastAsia="en-US"/>
    </w:rPr>
  </w:style>
  <w:style w:type="paragraph" w:customStyle="1" w:styleId="AFDF229595664889BF7FD52968009BCE">
    <w:name w:val="AFDF229595664889BF7FD52968009BCE"/>
    <w:rsid w:val="00207C5F"/>
    <w:rPr>
      <w:lang w:val="en-US" w:eastAsia="en-US"/>
    </w:rPr>
  </w:style>
  <w:style w:type="paragraph" w:customStyle="1" w:styleId="DD95633661DE4FA2B3544FD04E70A8BE">
    <w:name w:val="DD95633661DE4FA2B3544FD04E70A8BE"/>
    <w:rsid w:val="00207C5F"/>
    <w:rPr>
      <w:lang w:val="en-US" w:eastAsia="en-US"/>
    </w:rPr>
  </w:style>
  <w:style w:type="paragraph" w:customStyle="1" w:styleId="71D2EC18934F42A8B925051549FE5152">
    <w:name w:val="71D2EC18934F42A8B925051549FE5152"/>
    <w:rsid w:val="00207C5F"/>
    <w:rPr>
      <w:lang w:val="en-US" w:eastAsia="en-US"/>
    </w:rPr>
  </w:style>
  <w:style w:type="paragraph" w:customStyle="1" w:styleId="4830A2F61ABE4935A9068F0F2CEF2E62">
    <w:name w:val="4830A2F61ABE4935A9068F0F2CEF2E62"/>
    <w:rsid w:val="00207C5F"/>
    <w:rPr>
      <w:lang w:val="en-US" w:eastAsia="en-US"/>
    </w:rPr>
  </w:style>
  <w:style w:type="paragraph" w:customStyle="1" w:styleId="B0CAA36411CA4E379C052D7469FFB072">
    <w:name w:val="B0CAA36411CA4E379C052D7469FFB072"/>
    <w:rsid w:val="00207C5F"/>
    <w:rPr>
      <w:lang w:val="en-US" w:eastAsia="en-US"/>
    </w:rPr>
  </w:style>
  <w:style w:type="paragraph" w:customStyle="1" w:styleId="141C74BBA750414FBBCE2D2FF981F28A">
    <w:name w:val="141C74BBA750414FBBCE2D2FF981F28A"/>
    <w:rsid w:val="00207C5F"/>
    <w:rPr>
      <w:lang w:val="en-US" w:eastAsia="en-US"/>
    </w:rPr>
  </w:style>
  <w:style w:type="paragraph" w:customStyle="1" w:styleId="7E8986BB44C34CD5B4674311A7394CA5">
    <w:name w:val="7E8986BB44C34CD5B4674311A7394CA5"/>
    <w:rsid w:val="00207C5F"/>
    <w:rPr>
      <w:lang w:val="en-US" w:eastAsia="en-US"/>
    </w:rPr>
  </w:style>
  <w:style w:type="paragraph" w:customStyle="1" w:styleId="559C32238FB1463B836E14DEAF4AE3A3">
    <w:name w:val="559C32238FB1463B836E14DEAF4AE3A3"/>
    <w:rsid w:val="00207C5F"/>
    <w:rPr>
      <w:lang w:val="en-US" w:eastAsia="en-US"/>
    </w:rPr>
  </w:style>
  <w:style w:type="paragraph" w:customStyle="1" w:styleId="DF5C0C0EE48C45719EDD5A16C1AAC939">
    <w:name w:val="DF5C0C0EE48C45719EDD5A16C1AAC939"/>
    <w:rsid w:val="00207C5F"/>
    <w:rPr>
      <w:lang w:val="en-US" w:eastAsia="en-US"/>
    </w:rPr>
  </w:style>
  <w:style w:type="paragraph" w:customStyle="1" w:styleId="518403BF0B234950B9BAEC883E4E4D1B">
    <w:name w:val="518403BF0B234950B9BAEC883E4E4D1B"/>
    <w:rsid w:val="00207C5F"/>
    <w:rPr>
      <w:lang w:val="en-US" w:eastAsia="en-US"/>
    </w:rPr>
  </w:style>
  <w:style w:type="paragraph" w:customStyle="1" w:styleId="142FECE66BDB4E11A66D1AD5930EC9E8">
    <w:name w:val="142FECE66BDB4E11A66D1AD5930EC9E8"/>
    <w:rsid w:val="00207C5F"/>
    <w:rPr>
      <w:lang w:val="en-US" w:eastAsia="en-US"/>
    </w:rPr>
  </w:style>
  <w:style w:type="paragraph" w:customStyle="1" w:styleId="E451B5E138E249C4922EAC8E952510ED">
    <w:name w:val="E451B5E138E249C4922EAC8E952510ED"/>
    <w:rsid w:val="00207C5F"/>
    <w:rPr>
      <w:lang w:val="en-US" w:eastAsia="en-US"/>
    </w:rPr>
  </w:style>
  <w:style w:type="paragraph" w:customStyle="1" w:styleId="58FD130D38A54C86AD6C6176420484D4">
    <w:name w:val="58FD130D38A54C86AD6C6176420484D4"/>
    <w:rsid w:val="00207C5F"/>
    <w:rPr>
      <w:lang w:val="en-US" w:eastAsia="en-US"/>
    </w:rPr>
  </w:style>
  <w:style w:type="paragraph" w:customStyle="1" w:styleId="DB75BCF4580E47BE80BF6BC50C386130">
    <w:name w:val="DB75BCF4580E47BE80BF6BC50C386130"/>
    <w:rsid w:val="00207C5F"/>
    <w:rPr>
      <w:lang w:val="en-US" w:eastAsia="en-US"/>
    </w:rPr>
  </w:style>
  <w:style w:type="paragraph" w:customStyle="1" w:styleId="89C5A6EA6EBD4B36BE8BA197C60B3C1A">
    <w:name w:val="89C5A6EA6EBD4B36BE8BA197C60B3C1A"/>
    <w:rsid w:val="00207C5F"/>
    <w:rPr>
      <w:lang w:val="en-US" w:eastAsia="en-US"/>
    </w:rPr>
  </w:style>
  <w:style w:type="paragraph" w:customStyle="1" w:styleId="9E9A15FFB79B469D83E36ABF5CB9D75C">
    <w:name w:val="9E9A15FFB79B469D83E36ABF5CB9D75C"/>
    <w:rsid w:val="00400BCB"/>
    <w:rPr>
      <w:lang w:val="en-US" w:eastAsia="en-US"/>
    </w:rPr>
  </w:style>
  <w:style w:type="paragraph" w:customStyle="1" w:styleId="56C64956404D431288500D5BCA3FAB20">
    <w:name w:val="56C64956404D431288500D5BCA3FAB20"/>
    <w:rsid w:val="00400BCB"/>
    <w:rPr>
      <w:lang w:val="en-US" w:eastAsia="en-US"/>
    </w:rPr>
  </w:style>
  <w:style w:type="paragraph" w:customStyle="1" w:styleId="BD718B02DF264D218E314D4F91573274">
    <w:name w:val="BD718B02DF264D218E314D4F91573274"/>
    <w:rsid w:val="00400BCB"/>
    <w:rPr>
      <w:lang w:val="en-US" w:eastAsia="en-US"/>
    </w:rPr>
  </w:style>
  <w:style w:type="paragraph" w:customStyle="1" w:styleId="A18D9BDE1F3749E788FABD6D3ECAA4AE">
    <w:name w:val="A18D9BDE1F3749E788FABD6D3ECAA4AE"/>
    <w:rsid w:val="00400BCB"/>
    <w:rPr>
      <w:lang w:val="en-US" w:eastAsia="en-US"/>
    </w:rPr>
  </w:style>
  <w:style w:type="paragraph" w:customStyle="1" w:styleId="82244DF1DFAD4129906E9D1732D0C0E7">
    <w:name w:val="82244DF1DFAD4129906E9D1732D0C0E7"/>
    <w:rsid w:val="00400BCB"/>
    <w:rPr>
      <w:lang w:val="en-US" w:eastAsia="en-US"/>
    </w:rPr>
  </w:style>
  <w:style w:type="paragraph" w:customStyle="1" w:styleId="6BA7F56B991A4D5E97C3647598EBBFB0">
    <w:name w:val="6BA7F56B991A4D5E97C3647598EBBFB0"/>
    <w:rsid w:val="00400BCB"/>
    <w:rPr>
      <w:lang w:val="en-US" w:eastAsia="en-US"/>
    </w:rPr>
  </w:style>
  <w:style w:type="paragraph" w:customStyle="1" w:styleId="352937C70A2E43D59F523B6904665633">
    <w:name w:val="352937C70A2E43D59F523B6904665633"/>
    <w:rsid w:val="00400BCB"/>
    <w:rPr>
      <w:lang w:val="en-US" w:eastAsia="en-US"/>
    </w:rPr>
  </w:style>
  <w:style w:type="paragraph" w:customStyle="1" w:styleId="CA8764F0BE8B480A9B9BBFA771D1BB2B">
    <w:name w:val="CA8764F0BE8B480A9B9BBFA771D1BB2B"/>
    <w:rsid w:val="00400BCB"/>
    <w:rPr>
      <w:lang w:val="en-US" w:eastAsia="en-US"/>
    </w:rPr>
  </w:style>
  <w:style w:type="paragraph" w:customStyle="1" w:styleId="20566DD0701B4337929AEA6837B42E45">
    <w:name w:val="20566DD0701B4337929AEA6837B42E45"/>
    <w:rsid w:val="00400BCB"/>
    <w:rPr>
      <w:lang w:val="en-US" w:eastAsia="en-US"/>
    </w:rPr>
  </w:style>
  <w:style w:type="paragraph" w:customStyle="1" w:styleId="7A146779A6DC41E392E88504938543D3">
    <w:name w:val="7A146779A6DC41E392E88504938543D3"/>
    <w:rsid w:val="00400BCB"/>
    <w:rPr>
      <w:lang w:val="en-US" w:eastAsia="en-US"/>
    </w:rPr>
  </w:style>
  <w:style w:type="paragraph" w:customStyle="1" w:styleId="733F1C2DA9194EA69709365DC873E253">
    <w:name w:val="733F1C2DA9194EA69709365DC873E253"/>
    <w:rsid w:val="00400BCB"/>
    <w:rPr>
      <w:lang w:val="en-US" w:eastAsia="en-US"/>
    </w:rPr>
  </w:style>
  <w:style w:type="paragraph" w:customStyle="1" w:styleId="E871FE3BE74F42D4B232DBD8EAC207B4">
    <w:name w:val="E871FE3BE74F42D4B232DBD8EAC207B4"/>
    <w:rsid w:val="00400BCB"/>
    <w:rPr>
      <w:lang w:val="en-US" w:eastAsia="en-US"/>
    </w:rPr>
  </w:style>
  <w:style w:type="paragraph" w:customStyle="1" w:styleId="7C011CD4A3BD40ADBAB68A1F9F231B0D">
    <w:name w:val="7C011CD4A3BD40ADBAB68A1F9F231B0D"/>
    <w:rsid w:val="00400BCB"/>
    <w:rPr>
      <w:lang w:val="en-US" w:eastAsia="en-US"/>
    </w:rPr>
  </w:style>
  <w:style w:type="paragraph" w:customStyle="1" w:styleId="BD46659C306B4ECF97E96E0C6C2FCA86">
    <w:name w:val="BD46659C306B4ECF97E96E0C6C2FCA86"/>
    <w:rsid w:val="00400BCB"/>
    <w:rPr>
      <w:lang w:val="en-US" w:eastAsia="en-US"/>
    </w:rPr>
  </w:style>
  <w:style w:type="paragraph" w:customStyle="1" w:styleId="31FE43720F014823A86DA54D4BCE126A">
    <w:name w:val="31FE43720F014823A86DA54D4BCE126A"/>
    <w:rsid w:val="00400BCB"/>
    <w:rPr>
      <w:lang w:val="en-US" w:eastAsia="en-US"/>
    </w:rPr>
  </w:style>
  <w:style w:type="paragraph" w:customStyle="1" w:styleId="BA03A5A44A3A4CF9844FAE14EEFEC00A">
    <w:name w:val="BA03A5A44A3A4CF9844FAE14EEFEC00A"/>
    <w:rsid w:val="00400BCB"/>
    <w:rPr>
      <w:lang w:val="en-US" w:eastAsia="en-US"/>
    </w:rPr>
  </w:style>
  <w:style w:type="paragraph" w:customStyle="1" w:styleId="858A9A6859EC4D83BDF75E0196595412">
    <w:name w:val="858A9A6859EC4D83BDF75E0196595412"/>
    <w:rsid w:val="00400BCB"/>
    <w:rPr>
      <w:lang w:val="en-US" w:eastAsia="en-US"/>
    </w:rPr>
  </w:style>
  <w:style w:type="paragraph" w:customStyle="1" w:styleId="ADA9A8EFAD8C4B8FBD3202D444BCF8CC">
    <w:name w:val="ADA9A8EFAD8C4B8FBD3202D444BCF8CC"/>
    <w:rsid w:val="00400BCB"/>
    <w:rPr>
      <w:lang w:val="en-US" w:eastAsia="en-US"/>
    </w:rPr>
  </w:style>
  <w:style w:type="paragraph" w:customStyle="1" w:styleId="84717B9593514424A5C9A5D6816E709E">
    <w:name w:val="84717B9593514424A5C9A5D6816E709E"/>
    <w:rsid w:val="00400BCB"/>
    <w:rPr>
      <w:lang w:val="en-US" w:eastAsia="en-US"/>
    </w:rPr>
  </w:style>
  <w:style w:type="paragraph" w:customStyle="1" w:styleId="26A011C2A5AC40988C6F767FC630F69F">
    <w:name w:val="26A011C2A5AC40988C6F767FC630F69F"/>
    <w:rsid w:val="00400BCB"/>
    <w:rPr>
      <w:lang w:val="en-US" w:eastAsia="en-US"/>
    </w:rPr>
  </w:style>
  <w:style w:type="paragraph" w:customStyle="1" w:styleId="884C0A98BDF1457AA5AAEAA82FAE8EB8">
    <w:name w:val="884C0A98BDF1457AA5AAEAA82FAE8EB8"/>
    <w:rsid w:val="00400BCB"/>
    <w:rPr>
      <w:lang w:val="en-US" w:eastAsia="en-US"/>
    </w:rPr>
  </w:style>
  <w:style w:type="paragraph" w:customStyle="1" w:styleId="5A7AF647835744BA849C9A1BF4FBE8A2">
    <w:name w:val="5A7AF647835744BA849C9A1BF4FBE8A2"/>
    <w:rsid w:val="00400BCB"/>
    <w:rPr>
      <w:lang w:val="en-US" w:eastAsia="en-US"/>
    </w:rPr>
  </w:style>
  <w:style w:type="paragraph" w:customStyle="1" w:styleId="C994142349CE4C49B56AFE93A2BD252C">
    <w:name w:val="C994142349CE4C49B56AFE93A2BD252C"/>
    <w:rsid w:val="00400BCB"/>
    <w:rPr>
      <w:lang w:val="en-US" w:eastAsia="en-US"/>
    </w:rPr>
  </w:style>
  <w:style w:type="paragraph" w:customStyle="1" w:styleId="924A26B52C1F44C6BB99A45935ACCC1F">
    <w:name w:val="924A26B52C1F44C6BB99A45935ACCC1F"/>
    <w:rsid w:val="00400BCB"/>
    <w:rPr>
      <w:lang w:val="en-US" w:eastAsia="en-US"/>
    </w:rPr>
  </w:style>
  <w:style w:type="paragraph" w:customStyle="1" w:styleId="7DA5154715A04631B1631CD247102BA4">
    <w:name w:val="7DA5154715A04631B1631CD247102BA4"/>
    <w:rsid w:val="00400BCB"/>
    <w:rPr>
      <w:lang w:val="en-US" w:eastAsia="en-US"/>
    </w:rPr>
  </w:style>
  <w:style w:type="paragraph" w:customStyle="1" w:styleId="B83F5CEEBEEC4A0E90A4ED4EF8680A62">
    <w:name w:val="B83F5CEEBEEC4A0E90A4ED4EF8680A62"/>
    <w:rsid w:val="00400BCB"/>
    <w:rPr>
      <w:lang w:val="en-US" w:eastAsia="en-US"/>
    </w:rPr>
  </w:style>
  <w:style w:type="paragraph" w:customStyle="1" w:styleId="EB66C57548154409A10CB430BFCE56E3">
    <w:name w:val="EB66C57548154409A10CB430BFCE56E3"/>
    <w:rsid w:val="00400BCB"/>
    <w:rPr>
      <w:lang w:val="en-US" w:eastAsia="en-US"/>
    </w:rPr>
  </w:style>
  <w:style w:type="paragraph" w:customStyle="1" w:styleId="641E471873E14D2DB15312D86FA46D8D">
    <w:name w:val="641E471873E14D2DB15312D86FA46D8D"/>
    <w:rsid w:val="00400BCB"/>
    <w:rPr>
      <w:lang w:val="en-US" w:eastAsia="en-US"/>
    </w:rPr>
  </w:style>
  <w:style w:type="paragraph" w:customStyle="1" w:styleId="73E853CA88D9499FBC52541711A75D4C">
    <w:name w:val="73E853CA88D9499FBC52541711A75D4C"/>
    <w:rsid w:val="00400BCB"/>
    <w:rPr>
      <w:lang w:val="en-US" w:eastAsia="en-US"/>
    </w:rPr>
  </w:style>
  <w:style w:type="paragraph" w:customStyle="1" w:styleId="5F7DB7FC20A84913BBF7229681283144">
    <w:name w:val="5F7DB7FC20A84913BBF7229681283144"/>
    <w:rsid w:val="00400BCB"/>
    <w:rPr>
      <w:lang w:val="en-US" w:eastAsia="en-US"/>
    </w:rPr>
  </w:style>
  <w:style w:type="paragraph" w:customStyle="1" w:styleId="01D6B82454E24E2783E90EF3B64352AE">
    <w:name w:val="01D6B82454E24E2783E90EF3B64352AE"/>
    <w:rsid w:val="00400BCB"/>
    <w:rPr>
      <w:lang w:val="en-US" w:eastAsia="en-US"/>
    </w:rPr>
  </w:style>
  <w:style w:type="paragraph" w:customStyle="1" w:styleId="3ABF3FA13529424BAA2DD3A5D96194FE">
    <w:name w:val="3ABF3FA13529424BAA2DD3A5D96194FE"/>
    <w:rsid w:val="00400BCB"/>
    <w:rPr>
      <w:lang w:val="en-US" w:eastAsia="en-US"/>
    </w:rPr>
  </w:style>
  <w:style w:type="paragraph" w:customStyle="1" w:styleId="84D5869B85FA4DD4943AEE1034E80E69">
    <w:name w:val="84D5869B85FA4DD4943AEE1034E80E69"/>
    <w:rsid w:val="00400BCB"/>
    <w:rPr>
      <w:lang w:val="en-US" w:eastAsia="en-US"/>
    </w:rPr>
  </w:style>
  <w:style w:type="paragraph" w:customStyle="1" w:styleId="D188BA918B80471F980952A6E598FD34">
    <w:name w:val="D188BA918B80471F980952A6E598FD34"/>
    <w:rsid w:val="00400BCB"/>
    <w:rPr>
      <w:lang w:val="en-US" w:eastAsia="en-US"/>
    </w:rPr>
  </w:style>
  <w:style w:type="paragraph" w:customStyle="1" w:styleId="19D95ADEAC1648FE8880EEBDFA38F458">
    <w:name w:val="19D95ADEAC1648FE8880EEBDFA38F458"/>
    <w:rsid w:val="00400BCB"/>
    <w:rPr>
      <w:lang w:val="en-US" w:eastAsia="en-US"/>
    </w:rPr>
  </w:style>
  <w:style w:type="paragraph" w:customStyle="1" w:styleId="3F878BDD69A6457CBAA6C77CD9DB33F7">
    <w:name w:val="3F878BDD69A6457CBAA6C77CD9DB33F7"/>
    <w:rsid w:val="00400BCB"/>
    <w:rPr>
      <w:lang w:val="en-US" w:eastAsia="en-US"/>
    </w:rPr>
  </w:style>
  <w:style w:type="paragraph" w:customStyle="1" w:styleId="6DA8BC7AEB4244FBB9CF4E26AB3D25BE">
    <w:name w:val="6DA8BC7AEB4244FBB9CF4E26AB3D25BE"/>
    <w:rsid w:val="00400BCB"/>
    <w:rPr>
      <w:lang w:val="en-US" w:eastAsia="en-US"/>
    </w:rPr>
  </w:style>
  <w:style w:type="paragraph" w:customStyle="1" w:styleId="ABA9168561EF4D43A9109E409209FB6B">
    <w:name w:val="ABA9168561EF4D43A9109E409209FB6B"/>
    <w:rsid w:val="00400BCB"/>
    <w:rPr>
      <w:lang w:val="en-US" w:eastAsia="en-US"/>
    </w:rPr>
  </w:style>
  <w:style w:type="paragraph" w:customStyle="1" w:styleId="EA464A0804B94A94B78B3B62C12B672F">
    <w:name w:val="EA464A0804B94A94B78B3B62C12B672F"/>
    <w:rsid w:val="00400BCB"/>
    <w:rPr>
      <w:lang w:val="en-US" w:eastAsia="en-US"/>
    </w:rPr>
  </w:style>
  <w:style w:type="paragraph" w:customStyle="1" w:styleId="1E4C5C25F2944EF8808A7F57137E0BFE">
    <w:name w:val="1E4C5C25F2944EF8808A7F57137E0BFE"/>
    <w:rsid w:val="00400BCB"/>
    <w:rPr>
      <w:lang w:val="en-US" w:eastAsia="en-US"/>
    </w:rPr>
  </w:style>
  <w:style w:type="paragraph" w:customStyle="1" w:styleId="96BE267654DC4329BAD1954DD1C318FC">
    <w:name w:val="96BE267654DC4329BAD1954DD1C318FC"/>
    <w:rsid w:val="00400BCB"/>
    <w:rPr>
      <w:lang w:val="en-US" w:eastAsia="en-US"/>
    </w:rPr>
  </w:style>
  <w:style w:type="paragraph" w:customStyle="1" w:styleId="9B67B4EC643840718EA0472D4B2D4DC5">
    <w:name w:val="9B67B4EC643840718EA0472D4B2D4DC5"/>
    <w:rsid w:val="00400BCB"/>
    <w:rPr>
      <w:lang w:val="en-US" w:eastAsia="en-US"/>
    </w:rPr>
  </w:style>
  <w:style w:type="paragraph" w:customStyle="1" w:styleId="7ED57CFC4D0447D2985A10F5079F967A">
    <w:name w:val="7ED57CFC4D0447D2985A10F5079F967A"/>
    <w:rsid w:val="00400BCB"/>
    <w:rPr>
      <w:lang w:val="en-US" w:eastAsia="en-US"/>
    </w:rPr>
  </w:style>
  <w:style w:type="paragraph" w:customStyle="1" w:styleId="F4837D076AD6451AA935F0752146E15B">
    <w:name w:val="F4837D076AD6451AA935F0752146E15B"/>
    <w:rsid w:val="00400BCB"/>
    <w:rPr>
      <w:lang w:val="en-US" w:eastAsia="en-US"/>
    </w:rPr>
  </w:style>
  <w:style w:type="paragraph" w:customStyle="1" w:styleId="0EBD2B2DE7434A9CB436F94CE1395063">
    <w:name w:val="0EBD2B2DE7434A9CB436F94CE1395063"/>
    <w:rsid w:val="00400BCB"/>
    <w:rPr>
      <w:lang w:val="en-US" w:eastAsia="en-US"/>
    </w:rPr>
  </w:style>
  <w:style w:type="paragraph" w:customStyle="1" w:styleId="5030E977A3D54744BFF5E99E6EA39BA3">
    <w:name w:val="5030E977A3D54744BFF5E99E6EA39BA3"/>
    <w:rsid w:val="00400BCB"/>
    <w:rPr>
      <w:lang w:val="en-US" w:eastAsia="en-US"/>
    </w:rPr>
  </w:style>
  <w:style w:type="paragraph" w:customStyle="1" w:styleId="A6F51D7365C3476680B4FB974672905B">
    <w:name w:val="A6F51D7365C3476680B4FB974672905B"/>
    <w:rsid w:val="00400BCB"/>
    <w:rPr>
      <w:lang w:val="en-US" w:eastAsia="en-US"/>
    </w:rPr>
  </w:style>
  <w:style w:type="paragraph" w:customStyle="1" w:styleId="A5936D6676C044C5929718F25771C7CD">
    <w:name w:val="A5936D6676C044C5929718F25771C7CD"/>
    <w:rsid w:val="00400BCB"/>
    <w:rPr>
      <w:lang w:val="en-US" w:eastAsia="en-US"/>
    </w:rPr>
  </w:style>
  <w:style w:type="paragraph" w:customStyle="1" w:styleId="6F80F0F46B974D4A80AD194DAEAA0275">
    <w:name w:val="6F80F0F46B974D4A80AD194DAEAA0275"/>
    <w:rsid w:val="00400BCB"/>
    <w:rPr>
      <w:lang w:val="en-US" w:eastAsia="en-US"/>
    </w:rPr>
  </w:style>
  <w:style w:type="paragraph" w:customStyle="1" w:styleId="CE8E15DF30D5472AAC5ED3ED71FEC983">
    <w:name w:val="CE8E15DF30D5472AAC5ED3ED71FEC983"/>
    <w:rsid w:val="00400BCB"/>
    <w:rPr>
      <w:lang w:val="en-US" w:eastAsia="en-US"/>
    </w:rPr>
  </w:style>
  <w:style w:type="paragraph" w:customStyle="1" w:styleId="B37196E9EFBE4AABA2F43734F35A1EB3">
    <w:name w:val="B37196E9EFBE4AABA2F43734F35A1EB3"/>
    <w:rsid w:val="00400BCB"/>
    <w:rPr>
      <w:lang w:val="en-US" w:eastAsia="en-US"/>
    </w:rPr>
  </w:style>
  <w:style w:type="paragraph" w:customStyle="1" w:styleId="A6142A16105946DAACC7497E575D6347">
    <w:name w:val="A6142A16105946DAACC7497E575D6347"/>
    <w:rsid w:val="00400BCB"/>
    <w:rPr>
      <w:lang w:val="en-US" w:eastAsia="en-US"/>
    </w:rPr>
  </w:style>
  <w:style w:type="paragraph" w:customStyle="1" w:styleId="1A0F1F52BBBB4EACBF48B6B5E242B091">
    <w:name w:val="1A0F1F52BBBB4EACBF48B6B5E242B091"/>
    <w:rsid w:val="00400BCB"/>
    <w:rPr>
      <w:lang w:val="en-US" w:eastAsia="en-US"/>
    </w:rPr>
  </w:style>
  <w:style w:type="paragraph" w:customStyle="1" w:styleId="B397EE0E25FE4DA5917472A703506286">
    <w:name w:val="B397EE0E25FE4DA5917472A703506286"/>
    <w:rsid w:val="00400BCB"/>
    <w:rPr>
      <w:lang w:val="en-US" w:eastAsia="en-US"/>
    </w:rPr>
  </w:style>
  <w:style w:type="paragraph" w:customStyle="1" w:styleId="A8668CBD9255496AA3C2A5CB75F68ABB">
    <w:name w:val="A8668CBD9255496AA3C2A5CB75F68ABB"/>
    <w:rsid w:val="00400BCB"/>
    <w:rPr>
      <w:lang w:val="en-US" w:eastAsia="en-US"/>
    </w:rPr>
  </w:style>
  <w:style w:type="paragraph" w:customStyle="1" w:styleId="4A697D043692440F8017A3F575D9478A">
    <w:name w:val="4A697D043692440F8017A3F575D9478A"/>
    <w:rsid w:val="00400BCB"/>
    <w:rPr>
      <w:lang w:val="en-US" w:eastAsia="en-US"/>
    </w:rPr>
  </w:style>
  <w:style w:type="paragraph" w:customStyle="1" w:styleId="7E90D55C51D44CE1B3CE3D8E9A20900A">
    <w:name w:val="7E90D55C51D44CE1B3CE3D8E9A20900A"/>
    <w:rsid w:val="00F358D0"/>
    <w:rPr>
      <w:lang w:val="en-US" w:eastAsia="en-US"/>
    </w:rPr>
  </w:style>
  <w:style w:type="paragraph" w:customStyle="1" w:styleId="5CB75F17BB794FC6B6ED7E75161EFED2">
    <w:name w:val="5CB75F17BB794FC6B6ED7E75161EFED2"/>
    <w:rsid w:val="00F358D0"/>
    <w:rPr>
      <w:lang w:val="en-US" w:eastAsia="en-US"/>
    </w:rPr>
  </w:style>
  <w:style w:type="paragraph" w:customStyle="1" w:styleId="F94BC2786F324FF296DC37CA21FC6256">
    <w:name w:val="F94BC2786F324FF296DC37CA21FC6256"/>
    <w:rsid w:val="00F358D0"/>
    <w:rPr>
      <w:lang w:val="en-US" w:eastAsia="en-US"/>
    </w:rPr>
  </w:style>
  <w:style w:type="paragraph" w:customStyle="1" w:styleId="DD0D0A23F8E54DB2B0846CF55C0C323F">
    <w:name w:val="DD0D0A23F8E54DB2B0846CF55C0C323F"/>
    <w:rsid w:val="00F358D0"/>
    <w:rPr>
      <w:lang w:val="en-US" w:eastAsia="en-US"/>
    </w:rPr>
  </w:style>
  <w:style w:type="paragraph" w:customStyle="1" w:styleId="928B0056E16C4B3AAC88EE0EC078748B">
    <w:name w:val="928B0056E16C4B3AAC88EE0EC078748B"/>
    <w:rsid w:val="00F358D0"/>
    <w:rPr>
      <w:lang w:val="en-US" w:eastAsia="en-US"/>
    </w:rPr>
  </w:style>
  <w:style w:type="paragraph" w:customStyle="1" w:styleId="D2FED0FCEDD042D6ABD31D13CF249DF9">
    <w:name w:val="D2FED0FCEDD042D6ABD31D13CF249DF9"/>
    <w:rsid w:val="00F358D0"/>
    <w:rPr>
      <w:lang w:val="en-US" w:eastAsia="en-US"/>
    </w:rPr>
  </w:style>
  <w:style w:type="paragraph" w:customStyle="1" w:styleId="3B006AFCBB6543A7AAC857EE7C433BE9">
    <w:name w:val="3B006AFCBB6543A7AAC857EE7C433BE9"/>
    <w:rsid w:val="00F358D0"/>
    <w:rPr>
      <w:lang w:val="en-US" w:eastAsia="en-US"/>
    </w:rPr>
  </w:style>
  <w:style w:type="paragraph" w:customStyle="1" w:styleId="0AE99972B73F46809DB2868FC87E2452">
    <w:name w:val="0AE99972B73F46809DB2868FC87E2452"/>
    <w:rsid w:val="00F358D0"/>
    <w:rPr>
      <w:lang w:val="en-US" w:eastAsia="en-US"/>
    </w:rPr>
  </w:style>
  <w:style w:type="paragraph" w:customStyle="1" w:styleId="8BBE992C64C649F2A28CE997C7E285BA">
    <w:name w:val="8BBE992C64C649F2A28CE997C7E285BA"/>
    <w:rsid w:val="00F358D0"/>
    <w:rPr>
      <w:lang w:val="en-US" w:eastAsia="en-US"/>
    </w:rPr>
  </w:style>
  <w:style w:type="paragraph" w:customStyle="1" w:styleId="91A4CD271C82476A957C3EB621C70C9B">
    <w:name w:val="91A4CD271C82476A957C3EB621C70C9B"/>
    <w:rsid w:val="00F358D0"/>
    <w:rPr>
      <w:lang w:val="en-US" w:eastAsia="en-US"/>
    </w:rPr>
  </w:style>
  <w:style w:type="paragraph" w:customStyle="1" w:styleId="A9B2F37C521F496DBD832353B925A9AC">
    <w:name w:val="A9B2F37C521F496DBD832353B925A9AC"/>
    <w:rsid w:val="00F358D0"/>
    <w:rPr>
      <w:lang w:val="en-US" w:eastAsia="en-US"/>
    </w:rPr>
  </w:style>
  <w:style w:type="paragraph" w:customStyle="1" w:styleId="B98464FAB4984DB289B0429E2CF5E6F6">
    <w:name w:val="B98464FAB4984DB289B0429E2CF5E6F6"/>
    <w:rsid w:val="00F358D0"/>
    <w:rPr>
      <w:lang w:val="en-US" w:eastAsia="en-US"/>
    </w:rPr>
  </w:style>
  <w:style w:type="paragraph" w:customStyle="1" w:styleId="5D23753364804884B2B56502788AF595">
    <w:name w:val="5D23753364804884B2B56502788AF595"/>
    <w:rsid w:val="00F358D0"/>
    <w:rPr>
      <w:lang w:val="en-US" w:eastAsia="en-US"/>
    </w:rPr>
  </w:style>
  <w:style w:type="paragraph" w:customStyle="1" w:styleId="CC25A6627D0D482FB2BA2BB21FCE86CA">
    <w:name w:val="CC25A6627D0D482FB2BA2BB21FCE86CA"/>
    <w:rsid w:val="00F358D0"/>
    <w:rPr>
      <w:lang w:val="en-US" w:eastAsia="en-US"/>
    </w:rPr>
  </w:style>
  <w:style w:type="paragraph" w:customStyle="1" w:styleId="8F25059B00724201B63721FE242DD1D5">
    <w:name w:val="8F25059B00724201B63721FE242DD1D5"/>
    <w:rsid w:val="00F358D0"/>
    <w:rPr>
      <w:lang w:val="en-US" w:eastAsia="en-US"/>
    </w:rPr>
  </w:style>
  <w:style w:type="paragraph" w:customStyle="1" w:styleId="359B5DDE0D3A492098B8C9631E270993">
    <w:name w:val="359B5DDE0D3A492098B8C9631E270993"/>
    <w:rsid w:val="00F358D0"/>
    <w:rPr>
      <w:lang w:val="en-US" w:eastAsia="en-US"/>
    </w:rPr>
  </w:style>
  <w:style w:type="paragraph" w:customStyle="1" w:styleId="6307024CE949489E90BFC4C3BAED7E3F">
    <w:name w:val="6307024CE949489E90BFC4C3BAED7E3F"/>
    <w:rsid w:val="00F358D0"/>
    <w:rPr>
      <w:lang w:val="en-US" w:eastAsia="en-US"/>
    </w:rPr>
  </w:style>
  <w:style w:type="paragraph" w:customStyle="1" w:styleId="0034F8D0711A4A9A8DBEFA2E99A775AF">
    <w:name w:val="0034F8D0711A4A9A8DBEFA2E99A775AF"/>
    <w:rsid w:val="00F358D0"/>
    <w:rPr>
      <w:lang w:val="en-US" w:eastAsia="en-US"/>
    </w:rPr>
  </w:style>
  <w:style w:type="paragraph" w:customStyle="1" w:styleId="4D5DF7F806A54E96A722898D258104D1">
    <w:name w:val="4D5DF7F806A54E96A722898D258104D1"/>
    <w:rsid w:val="00F358D0"/>
    <w:rPr>
      <w:lang w:val="en-US" w:eastAsia="en-US"/>
    </w:rPr>
  </w:style>
  <w:style w:type="paragraph" w:customStyle="1" w:styleId="550A861E01E14EB8A5EF8A463D69FD26">
    <w:name w:val="550A861E01E14EB8A5EF8A463D69FD26"/>
    <w:rsid w:val="00F358D0"/>
    <w:rPr>
      <w:lang w:val="en-US" w:eastAsia="en-US"/>
    </w:rPr>
  </w:style>
  <w:style w:type="paragraph" w:customStyle="1" w:styleId="9720456E82BA4B84BEC6C8525135DB2D">
    <w:name w:val="9720456E82BA4B84BEC6C8525135DB2D"/>
    <w:rsid w:val="00F358D0"/>
    <w:rPr>
      <w:lang w:val="en-US" w:eastAsia="en-US"/>
    </w:rPr>
  </w:style>
  <w:style w:type="paragraph" w:customStyle="1" w:styleId="0873AC7EA80E4BA098415492DF753819">
    <w:name w:val="0873AC7EA80E4BA098415492DF753819"/>
    <w:rsid w:val="00F358D0"/>
    <w:rPr>
      <w:lang w:val="en-US" w:eastAsia="en-US"/>
    </w:rPr>
  </w:style>
  <w:style w:type="paragraph" w:customStyle="1" w:styleId="DB3AD84FA852429B8213A2367057C6BD">
    <w:name w:val="DB3AD84FA852429B8213A2367057C6BD"/>
    <w:rsid w:val="00F358D0"/>
    <w:rPr>
      <w:lang w:val="en-US" w:eastAsia="en-US"/>
    </w:rPr>
  </w:style>
  <w:style w:type="paragraph" w:customStyle="1" w:styleId="97CB747655CC41199F416166266977F7">
    <w:name w:val="97CB747655CC41199F416166266977F7"/>
    <w:rsid w:val="00F358D0"/>
    <w:rPr>
      <w:lang w:val="en-US" w:eastAsia="en-US"/>
    </w:rPr>
  </w:style>
  <w:style w:type="paragraph" w:customStyle="1" w:styleId="E4E03D1969DF41A9A50F500733B3ED81">
    <w:name w:val="E4E03D1969DF41A9A50F500733B3ED81"/>
    <w:rsid w:val="00F358D0"/>
    <w:rPr>
      <w:lang w:val="en-US" w:eastAsia="en-US"/>
    </w:rPr>
  </w:style>
  <w:style w:type="paragraph" w:customStyle="1" w:styleId="2AE4BA70550246AEA648F6EA33BA3146">
    <w:name w:val="2AE4BA70550246AEA648F6EA33BA3146"/>
    <w:rsid w:val="00F358D0"/>
    <w:rPr>
      <w:lang w:val="en-US" w:eastAsia="en-US"/>
    </w:rPr>
  </w:style>
  <w:style w:type="paragraph" w:customStyle="1" w:styleId="E58DE1E9B0CE42118AF6BC6943775A51">
    <w:name w:val="E58DE1E9B0CE42118AF6BC6943775A51"/>
    <w:rsid w:val="00F358D0"/>
    <w:rPr>
      <w:lang w:val="en-US" w:eastAsia="en-US"/>
    </w:rPr>
  </w:style>
  <w:style w:type="paragraph" w:customStyle="1" w:styleId="46918856743F45DBAFB6DE5AE9282AC8">
    <w:name w:val="46918856743F45DBAFB6DE5AE9282AC8"/>
    <w:rsid w:val="00F358D0"/>
    <w:rPr>
      <w:lang w:val="en-US" w:eastAsia="en-US"/>
    </w:rPr>
  </w:style>
  <w:style w:type="paragraph" w:customStyle="1" w:styleId="171BA32A68B54779B61E0B9C30B9FD15">
    <w:name w:val="171BA32A68B54779B61E0B9C30B9FD15"/>
    <w:rsid w:val="00F358D0"/>
    <w:rPr>
      <w:lang w:val="en-US" w:eastAsia="en-US"/>
    </w:rPr>
  </w:style>
  <w:style w:type="paragraph" w:customStyle="1" w:styleId="1D2851DB6EBC45A0BD994E74F65C4EC5">
    <w:name w:val="1D2851DB6EBC45A0BD994E74F65C4EC5"/>
    <w:rsid w:val="00F358D0"/>
    <w:rPr>
      <w:lang w:val="en-US" w:eastAsia="en-US"/>
    </w:rPr>
  </w:style>
  <w:style w:type="paragraph" w:customStyle="1" w:styleId="BBDF72EA403147D99C57B5EDD058FFAD">
    <w:name w:val="BBDF72EA403147D99C57B5EDD058FFAD"/>
    <w:rsid w:val="00F358D0"/>
    <w:rPr>
      <w:lang w:val="en-US" w:eastAsia="en-US"/>
    </w:rPr>
  </w:style>
  <w:style w:type="paragraph" w:customStyle="1" w:styleId="EEC25EFFD16C49028884FF14A8C740E2">
    <w:name w:val="EEC25EFFD16C49028884FF14A8C740E2"/>
    <w:rsid w:val="00F358D0"/>
    <w:rPr>
      <w:lang w:val="en-US" w:eastAsia="en-US"/>
    </w:rPr>
  </w:style>
  <w:style w:type="paragraph" w:customStyle="1" w:styleId="4040FF40DCB84409880BF9216A3997B2">
    <w:name w:val="4040FF40DCB84409880BF9216A3997B2"/>
    <w:rsid w:val="00F358D0"/>
    <w:rPr>
      <w:lang w:val="en-US" w:eastAsia="en-US"/>
    </w:rPr>
  </w:style>
  <w:style w:type="paragraph" w:customStyle="1" w:styleId="C035594D3C0143E5B33D87E37AAC02DE">
    <w:name w:val="C035594D3C0143E5B33D87E37AAC02DE"/>
    <w:rsid w:val="00F358D0"/>
    <w:rPr>
      <w:lang w:val="en-US" w:eastAsia="en-US"/>
    </w:rPr>
  </w:style>
  <w:style w:type="paragraph" w:customStyle="1" w:styleId="BB72D86115084542A39F77ACDCFC8598">
    <w:name w:val="BB72D86115084542A39F77ACDCFC8598"/>
    <w:rsid w:val="00F358D0"/>
    <w:rPr>
      <w:lang w:val="en-US" w:eastAsia="en-US"/>
    </w:rPr>
  </w:style>
  <w:style w:type="paragraph" w:customStyle="1" w:styleId="CD7C05B7AC774B70B3A69A981F4D281D">
    <w:name w:val="CD7C05B7AC774B70B3A69A981F4D281D"/>
    <w:rsid w:val="00F358D0"/>
    <w:rPr>
      <w:lang w:val="en-US" w:eastAsia="en-US"/>
    </w:rPr>
  </w:style>
  <w:style w:type="paragraph" w:customStyle="1" w:styleId="49AFAF07ABC4445B8C4E816492393763">
    <w:name w:val="49AFAF07ABC4445B8C4E816492393763"/>
    <w:rsid w:val="00F358D0"/>
    <w:rPr>
      <w:lang w:val="en-US" w:eastAsia="en-US"/>
    </w:rPr>
  </w:style>
  <w:style w:type="paragraph" w:customStyle="1" w:styleId="B2DCC129948A477486294C839E65D899">
    <w:name w:val="B2DCC129948A477486294C839E65D899"/>
    <w:rsid w:val="00F358D0"/>
    <w:rPr>
      <w:lang w:val="en-US" w:eastAsia="en-US"/>
    </w:rPr>
  </w:style>
  <w:style w:type="paragraph" w:customStyle="1" w:styleId="0EC8B5CEA0974EEDACCCE8A7B87396B5">
    <w:name w:val="0EC8B5CEA0974EEDACCCE8A7B87396B5"/>
    <w:rsid w:val="00F358D0"/>
    <w:rPr>
      <w:lang w:val="en-US" w:eastAsia="en-US"/>
    </w:rPr>
  </w:style>
  <w:style w:type="paragraph" w:customStyle="1" w:styleId="1A29B83B174C4F2483A14B66963066ED">
    <w:name w:val="1A29B83B174C4F2483A14B66963066ED"/>
    <w:rsid w:val="00F358D0"/>
    <w:rPr>
      <w:lang w:val="en-US" w:eastAsia="en-US"/>
    </w:rPr>
  </w:style>
  <w:style w:type="paragraph" w:customStyle="1" w:styleId="A520B54F335D4819A9F336B366CEA724">
    <w:name w:val="A520B54F335D4819A9F336B366CEA724"/>
    <w:rsid w:val="00F358D0"/>
    <w:rPr>
      <w:lang w:val="en-US" w:eastAsia="en-US"/>
    </w:rPr>
  </w:style>
  <w:style w:type="paragraph" w:customStyle="1" w:styleId="4A247324039C45CCB9C2DF2940DF475F">
    <w:name w:val="4A247324039C45CCB9C2DF2940DF475F"/>
    <w:rsid w:val="00F358D0"/>
    <w:rPr>
      <w:lang w:val="en-US" w:eastAsia="en-US"/>
    </w:rPr>
  </w:style>
  <w:style w:type="paragraph" w:customStyle="1" w:styleId="E7A7CE350534462A8D2CADD5BB9F860F">
    <w:name w:val="E7A7CE350534462A8D2CADD5BB9F860F"/>
    <w:rsid w:val="00F358D0"/>
    <w:rPr>
      <w:lang w:val="en-US" w:eastAsia="en-US"/>
    </w:rPr>
  </w:style>
  <w:style w:type="paragraph" w:customStyle="1" w:styleId="59970A902A1A4B978986B7D98E285FA1">
    <w:name w:val="59970A902A1A4B978986B7D98E285FA1"/>
    <w:rsid w:val="00F358D0"/>
    <w:rPr>
      <w:lang w:val="en-US" w:eastAsia="en-US"/>
    </w:rPr>
  </w:style>
  <w:style w:type="paragraph" w:customStyle="1" w:styleId="36B45853500D41F39026EA3411CABDB2">
    <w:name w:val="36B45853500D41F39026EA3411CABDB2"/>
    <w:rsid w:val="00F358D0"/>
    <w:rPr>
      <w:lang w:val="en-US" w:eastAsia="en-US"/>
    </w:rPr>
  </w:style>
  <w:style w:type="paragraph" w:customStyle="1" w:styleId="A8DE6B4118A34D249C7ABB1F43111D7F">
    <w:name w:val="A8DE6B4118A34D249C7ABB1F43111D7F"/>
    <w:rsid w:val="00F358D0"/>
    <w:rPr>
      <w:lang w:val="en-US" w:eastAsia="en-US"/>
    </w:rPr>
  </w:style>
  <w:style w:type="paragraph" w:customStyle="1" w:styleId="296306A43A974F159BE69915B2699112">
    <w:name w:val="296306A43A974F159BE69915B2699112"/>
    <w:rsid w:val="00F358D0"/>
    <w:rPr>
      <w:lang w:val="en-US" w:eastAsia="en-US"/>
    </w:rPr>
  </w:style>
  <w:style w:type="paragraph" w:customStyle="1" w:styleId="08810E3D136448728D831204A364137E">
    <w:name w:val="08810E3D136448728D831204A364137E"/>
    <w:rsid w:val="00F358D0"/>
    <w:rPr>
      <w:lang w:val="en-US" w:eastAsia="en-US"/>
    </w:rPr>
  </w:style>
  <w:style w:type="paragraph" w:customStyle="1" w:styleId="9E092A9D54C6494893879EEE96F77D0D">
    <w:name w:val="9E092A9D54C6494893879EEE96F77D0D"/>
    <w:rsid w:val="00F358D0"/>
    <w:rPr>
      <w:lang w:val="en-US" w:eastAsia="en-US"/>
    </w:rPr>
  </w:style>
  <w:style w:type="paragraph" w:customStyle="1" w:styleId="79241E92C5514E78B8ED698A0C9A00A8">
    <w:name w:val="79241E92C5514E78B8ED698A0C9A00A8"/>
    <w:rsid w:val="00F358D0"/>
    <w:rPr>
      <w:lang w:val="en-US" w:eastAsia="en-US"/>
    </w:rPr>
  </w:style>
  <w:style w:type="paragraph" w:customStyle="1" w:styleId="A514296F28E64C0BA1E4B479992482E5">
    <w:name w:val="A514296F28E64C0BA1E4B479992482E5"/>
    <w:rsid w:val="00F358D0"/>
    <w:rPr>
      <w:lang w:val="en-US" w:eastAsia="en-US"/>
    </w:rPr>
  </w:style>
  <w:style w:type="paragraph" w:customStyle="1" w:styleId="259A566C1F994B648C2C41FCB337F5C4">
    <w:name w:val="259A566C1F994B648C2C41FCB337F5C4"/>
    <w:rsid w:val="00F358D0"/>
    <w:rPr>
      <w:lang w:val="en-US" w:eastAsia="en-US"/>
    </w:rPr>
  </w:style>
  <w:style w:type="paragraph" w:customStyle="1" w:styleId="80483D8EC1544EA88F547E54FD97790A">
    <w:name w:val="80483D8EC1544EA88F547E54FD97790A"/>
    <w:rsid w:val="00F358D0"/>
    <w:rPr>
      <w:lang w:val="en-US" w:eastAsia="en-US"/>
    </w:rPr>
  </w:style>
  <w:style w:type="paragraph" w:customStyle="1" w:styleId="BBE56E9208514C7098E2E6C241812BFE">
    <w:name w:val="BBE56E9208514C7098E2E6C241812BFE"/>
    <w:rsid w:val="00F358D0"/>
    <w:rPr>
      <w:lang w:val="en-US" w:eastAsia="en-US"/>
    </w:rPr>
  </w:style>
  <w:style w:type="paragraph" w:customStyle="1" w:styleId="9E7351EAAD8E4840886298DA29BFE2B5">
    <w:name w:val="9E7351EAAD8E4840886298DA29BFE2B5"/>
    <w:rsid w:val="00F358D0"/>
    <w:rPr>
      <w:lang w:val="en-US" w:eastAsia="en-US"/>
    </w:rPr>
  </w:style>
  <w:style w:type="paragraph" w:customStyle="1" w:styleId="070A241165C9478DB53582A1F35D9108">
    <w:name w:val="070A241165C9478DB53582A1F35D9108"/>
    <w:rsid w:val="00F358D0"/>
    <w:rPr>
      <w:lang w:val="en-US" w:eastAsia="en-US"/>
    </w:rPr>
  </w:style>
  <w:style w:type="paragraph" w:customStyle="1" w:styleId="DF63644F0B26452E98167F89F0076B45">
    <w:name w:val="DF63644F0B26452E98167F89F0076B45"/>
    <w:rsid w:val="00BD2BD4"/>
    <w:rPr>
      <w:lang w:val="en-US" w:eastAsia="en-US"/>
    </w:rPr>
  </w:style>
  <w:style w:type="paragraph" w:customStyle="1" w:styleId="E9B90B4FA7EF4EFCA2730281195DDF53">
    <w:name w:val="E9B90B4FA7EF4EFCA2730281195DDF53"/>
    <w:rsid w:val="00BD2BD4"/>
    <w:rPr>
      <w:lang w:val="en-US" w:eastAsia="en-US"/>
    </w:rPr>
  </w:style>
  <w:style w:type="paragraph" w:customStyle="1" w:styleId="5660370B034B4719B79AEC9C787C488B">
    <w:name w:val="5660370B034B4719B79AEC9C787C488B"/>
    <w:rsid w:val="00BD2BD4"/>
    <w:rPr>
      <w:lang w:val="en-US" w:eastAsia="en-US"/>
    </w:rPr>
  </w:style>
  <w:style w:type="paragraph" w:customStyle="1" w:styleId="23A83BC53D5547E0886AC454872CC649">
    <w:name w:val="23A83BC53D5547E0886AC454872CC649"/>
    <w:rsid w:val="00BD2BD4"/>
    <w:rPr>
      <w:lang w:val="en-US" w:eastAsia="en-US"/>
    </w:rPr>
  </w:style>
  <w:style w:type="paragraph" w:customStyle="1" w:styleId="8C4C86E4AB8D4FAFBDB03D8793062F36">
    <w:name w:val="8C4C86E4AB8D4FAFBDB03D8793062F36"/>
    <w:rsid w:val="00BD2BD4"/>
    <w:rPr>
      <w:lang w:val="en-US" w:eastAsia="en-US"/>
    </w:rPr>
  </w:style>
  <w:style w:type="paragraph" w:customStyle="1" w:styleId="4DF41C750E054A07973D037B31FEF72C">
    <w:name w:val="4DF41C750E054A07973D037B31FEF72C"/>
    <w:rsid w:val="00BD2BD4"/>
    <w:rPr>
      <w:lang w:val="en-US" w:eastAsia="en-US"/>
    </w:rPr>
  </w:style>
  <w:style w:type="paragraph" w:customStyle="1" w:styleId="4F01FFACE75043B197BC4C8A834C0427">
    <w:name w:val="4F01FFACE75043B197BC4C8A834C0427"/>
    <w:rsid w:val="00BD2BD4"/>
    <w:rPr>
      <w:lang w:val="en-US" w:eastAsia="en-US"/>
    </w:rPr>
  </w:style>
  <w:style w:type="paragraph" w:customStyle="1" w:styleId="99A8CB3A59804C0AA63ECED9D900F70A">
    <w:name w:val="99A8CB3A59804C0AA63ECED9D900F70A"/>
    <w:rsid w:val="00BD2BD4"/>
    <w:rPr>
      <w:lang w:val="en-US" w:eastAsia="en-US"/>
    </w:rPr>
  </w:style>
  <w:style w:type="paragraph" w:customStyle="1" w:styleId="BCCC02C0B9F246F7B0AC6EBFCD8ACD02">
    <w:name w:val="BCCC02C0B9F246F7B0AC6EBFCD8ACD02"/>
    <w:rsid w:val="00BD2BD4"/>
    <w:rPr>
      <w:lang w:val="en-US" w:eastAsia="en-US"/>
    </w:rPr>
  </w:style>
  <w:style w:type="paragraph" w:customStyle="1" w:styleId="56F6C2DE4E0C48EA98DCAC709EDE09D7">
    <w:name w:val="56F6C2DE4E0C48EA98DCAC709EDE09D7"/>
    <w:rsid w:val="00BD2BD4"/>
    <w:rPr>
      <w:lang w:val="en-US" w:eastAsia="en-US"/>
    </w:rPr>
  </w:style>
  <w:style w:type="paragraph" w:customStyle="1" w:styleId="EE4A5898BDC44EAB889A0AA676E7A93B">
    <w:name w:val="EE4A5898BDC44EAB889A0AA676E7A93B"/>
    <w:rsid w:val="00BD2BD4"/>
    <w:rPr>
      <w:lang w:val="en-US" w:eastAsia="en-US"/>
    </w:rPr>
  </w:style>
  <w:style w:type="paragraph" w:customStyle="1" w:styleId="3F1C6DEB2F2F42D2A297188163C616B9">
    <w:name w:val="3F1C6DEB2F2F42D2A297188163C616B9"/>
    <w:rsid w:val="00BD2BD4"/>
    <w:rPr>
      <w:lang w:val="en-US" w:eastAsia="en-US"/>
    </w:rPr>
  </w:style>
  <w:style w:type="paragraph" w:customStyle="1" w:styleId="30CC912B2D284544B7AAA7180F452745">
    <w:name w:val="30CC912B2D284544B7AAA7180F452745"/>
    <w:rsid w:val="00BD2BD4"/>
    <w:rPr>
      <w:lang w:val="en-US" w:eastAsia="en-US"/>
    </w:rPr>
  </w:style>
  <w:style w:type="paragraph" w:customStyle="1" w:styleId="91B681865D92493CBA38CBE100FC4D2C">
    <w:name w:val="91B681865D92493CBA38CBE100FC4D2C"/>
    <w:rsid w:val="00BD2BD4"/>
    <w:rPr>
      <w:lang w:val="en-US" w:eastAsia="en-US"/>
    </w:rPr>
  </w:style>
  <w:style w:type="paragraph" w:customStyle="1" w:styleId="9628BBF1C8CC4287BA4A49F0CB26DF1F">
    <w:name w:val="9628BBF1C8CC4287BA4A49F0CB26DF1F"/>
    <w:rsid w:val="00BD2BD4"/>
    <w:rPr>
      <w:lang w:val="en-US" w:eastAsia="en-US"/>
    </w:rPr>
  </w:style>
  <w:style w:type="paragraph" w:customStyle="1" w:styleId="C92FA7C45942460691F035197EAD3F9E">
    <w:name w:val="C92FA7C45942460691F035197EAD3F9E"/>
    <w:rsid w:val="00BD2BD4"/>
    <w:rPr>
      <w:lang w:val="en-US" w:eastAsia="en-US"/>
    </w:rPr>
  </w:style>
  <w:style w:type="paragraph" w:customStyle="1" w:styleId="D9AA744466A341D8B25C278E0BADB8AA">
    <w:name w:val="D9AA744466A341D8B25C278E0BADB8AA"/>
    <w:rsid w:val="00BD2BD4"/>
    <w:rPr>
      <w:lang w:val="en-US" w:eastAsia="en-US"/>
    </w:rPr>
  </w:style>
  <w:style w:type="paragraph" w:customStyle="1" w:styleId="887E363AF79D4887A4EF91E2B9634946">
    <w:name w:val="887E363AF79D4887A4EF91E2B9634946"/>
    <w:rsid w:val="00BD2BD4"/>
    <w:rPr>
      <w:lang w:val="en-US" w:eastAsia="en-US"/>
    </w:rPr>
  </w:style>
  <w:style w:type="paragraph" w:customStyle="1" w:styleId="C8C7BC4351ED466C8E76A436493955C0">
    <w:name w:val="C8C7BC4351ED466C8E76A436493955C0"/>
    <w:rsid w:val="00BD2BD4"/>
    <w:rPr>
      <w:lang w:val="en-US" w:eastAsia="en-US"/>
    </w:rPr>
  </w:style>
  <w:style w:type="paragraph" w:customStyle="1" w:styleId="2B26509F363048A2B35EF32BB8257B3F">
    <w:name w:val="2B26509F363048A2B35EF32BB8257B3F"/>
    <w:rsid w:val="00BD2BD4"/>
    <w:rPr>
      <w:lang w:val="en-US" w:eastAsia="en-US"/>
    </w:rPr>
  </w:style>
  <w:style w:type="paragraph" w:customStyle="1" w:styleId="8DD584624E9949688BA5828AA49EFD78">
    <w:name w:val="8DD584624E9949688BA5828AA49EFD78"/>
    <w:rsid w:val="00BD2BD4"/>
    <w:rPr>
      <w:lang w:val="en-US" w:eastAsia="en-US"/>
    </w:rPr>
  </w:style>
  <w:style w:type="paragraph" w:customStyle="1" w:styleId="13752CA6ADCF4683BC64E9BC96FAF918">
    <w:name w:val="13752CA6ADCF4683BC64E9BC96FAF918"/>
    <w:rsid w:val="00BD2BD4"/>
    <w:rPr>
      <w:lang w:val="en-US" w:eastAsia="en-US"/>
    </w:rPr>
  </w:style>
  <w:style w:type="paragraph" w:customStyle="1" w:styleId="E0C84626A7B340F69A05DA6AC4DD0E35">
    <w:name w:val="E0C84626A7B340F69A05DA6AC4DD0E35"/>
    <w:rsid w:val="00BD2BD4"/>
    <w:rPr>
      <w:lang w:val="en-US" w:eastAsia="en-US"/>
    </w:rPr>
  </w:style>
  <w:style w:type="paragraph" w:customStyle="1" w:styleId="9A458883DB994629BC0920564648D403">
    <w:name w:val="9A458883DB994629BC0920564648D403"/>
    <w:rsid w:val="00BD2BD4"/>
    <w:rPr>
      <w:lang w:val="en-US" w:eastAsia="en-US"/>
    </w:rPr>
  </w:style>
  <w:style w:type="paragraph" w:customStyle="1" w:styleId="311892D28A2B413A9A23D0C16C93D39A">
    <w:name w:val="311892D28A2B413A9A23D0C16C93D39A"/>
    <w:rsid w:val="00BD2BD4"/>
    <w:rPr>
      <w:lang w:val="en-US" w:eastAsia="en-US"/>
    </w:rPr>
  </w:style>
  <w:style w:type="paragraph" w:customStyle="1" w:styleId="CF0FA18002D542F59FC282ACAC870F32">
    <w:name w:val="CF0FA18002D542F59FC282ACAC870F32"/>
    <w:rsid w:val="00BD2BD4"/>
    <w:rPr>
      <w:lang w:val="en-US" w:eastAsia="en-US"/>
    </w:rPr>
  </w:style>
  <w:style w:type="paragraph" w:customStyle="1" w:styleId="89BEAEBC0A60453584E610CA52A12A6D">
    <w:name w:val="89BEAEBC0A60453584E610CA52A12A6D"/>
    <w:rsid w:val="00BD2BD4"/>
    <w:rPr>
      <w:lang w:val="en-US" w:eastAsia="en-US"/>
    </w:rPr>
  </w:style>
  <w:style w:type="paragraph" w:customStyle="1" w:styleId="CC76988AFC484BF98668717EEBBBB945">
    <w:name w:val="CC76988AFC484BF98668717EEBBBB945"/>
    <w:rsid w:val="00BD2BD4"/>
    <w:rPr>
      <w:lang w:val="en-US" w:eastAsia="en-US"/>
    </w:rPr>
  </w:style>
  <w:style w:type="paragraph" w:customStyle="1" w:styleId="EE946856994043B092CDFA37A0E16C05">
    <w:name w:val="EE946856994043B092CDFA37A0E16C05"/>
    <w:rsid w:val="00BD2BD4"/>
    <w:rPr>
      <w:lang w:val="en-US" w:eastAsia="en-US"/>
    </w:rPr>
  </w:style>
  <w:style w:type="paragraph" w:customStyle="1" w:styleId="2427EB2EB9F04FFB84BED4A592E94568">
    <w:name w:val="2427EB2EB9F04FFB84BED4A592E94568"/>
    <w:rsid w:val="00BD2BD4"/>
    <w:rPr>
      <w:lang w:val="en-US" w:eastAsia="en-US"/>
    </w:rPr>
  </w:style>
  <w:style w:type="paragraph" w:customStyle="1" w:styleId="15DA3822EE2B4B8682B7030FA9D46169">
    <w:name w:val="15DA3822EE2B4B8682B7030FA9D46169"/>
    <w:rsid w:val="00BD2BD4"/>
    <w:rPr>
      <w:lang w:val="en-US" w:eastAsia="en-US"/>
    </w:rPr>
  </w:style>
  <w:style w:type="paragraph" w:customStyle="1" w:styleId="E46E97D3F6814DDC8FC8C484B3CEF770">
    <w:name w:val="E46E97D3F6814DDC8FC8C484B3CEF770"/>
    <w:rsid w:val="00BD2BD4"/>
    <w:rPr>
      <w:lang w:val="en-US" w:eastAsia="en-US"/>
    </w:rPr>
  </w:style>
  <w:style w:type="paragraph" w:customStyle="1" w:styleId="23B0917A36E54411BA626D3F4A726BE4">
    <w:name w:val="23B0917A36E54411BA626D3F4A726BE4"/>
    <w:rsid w:val="00BD2BD4"/>
    <w:rPr>
      <w:lang w:val="en-US" w:eastAsia="en-US"/>
    </w:rPr>
  </w:style>
  <w:style w:type="paragraph" w:customStyle="1" w:styleId="35F66F27C02C42B4863DDB172E2BEC6C">
    <w:name w:val="35F66F27C02C42B4863DDB172E2BEC6C"/>
    <w:rsid w:val="00BD2BD4"/>
    <w:rPr>
      <w:lang w:val="en-US" w:eastAsia="en-US"/>
    </w:rPr>
  </w:style>
  <w:style w:type="paragraph" w:customStyle="1" w:styleId="44F70EED1B0A448492695C6FB42E19B8">
    <w:name w:val="44F70EED1B0A448492695C6FB42E19B8"/>
    <w:rsid w:val="00BD2BD4"/>
    <w:rPr>
      <w:lang w:val="en-US" w:eastAsia="en-US"/>
    </w:rPr>
  </w:style>
  <w:style w:type="paragraph" w:customStyle="1" w:styleId="52FAA7BC18E944D99084B61B1C45FB94">
    <w:name w:val="52FAA7BC18E944D99084B61B1C45FB94"/>
    <w:rsid w:val="00BD2BD4"/>
    <w:rPr>
      <w:lang w:val="en-US" w:eastAsia="en-US"/>
    </w:rPr>
  </w:style>
  <w:style w:type="paragraph" w:customStyle="1" w:styleId="C50C668C5E294A4BBE3822D6B502F000">
    <w:name w:val="C50C668C5E294A4BBE3822D6B502F000"/>
    <w:rsid w:val="00BD2BD4"/>
    <w:rPr>
      <w:lang w:val="en-US" w:eastAsia="en-US"/>
    </w:rPr>
  </w:style>
  <w:style w:type="paragraph" w:customStyle="1" w:styleId="80D74E472FD0416C9C689F9EA44428E3">
    <w:name w:val="80D74E472FD0416C9C689F9EA44428E3"/>
    <w:rsid w:val="00BD2BD4"/>
    <w:rPr>
      <w:lang w:val="en-US" w:eastAsia="en-US"/>
    </w:rPr>
  </w:style>
  <w:style w:type="paragraph" w:customStyle="1" w:styleId="08D527CEAB5B472DB6D0CC694074606A">
    <w:name w:val="08D527CEAB5B472DB6D0CC694074606A"/>
    <w:rsid w:val="00BD2BD4"/>
    <w:rPr>
      <w:lang w:val="en-US" w:eastAsia="en-US"/>
    </w:rPr>
  </w:style>
  <w:style w:type="paragraph" w:customStyle="1" w:styleId="D9590EAA8B9842A8832DA0B4C299A086">
    <w:name w:val="D9590EAA8B9842A8832DA0B4C299A086"/>
    <w:rsid w:val="00BD2BD4"/>
    <w:rPr>
      <w:lang w:val="en-US" w:eastAsia="en-US"/>
    </w:rPr>
  </w:style>
  <w:style w:type="paragraph" w:customStyle="1" w:styleId="D486EAF83C9F4284858766CE190B9463">
    <w:name w:val="D486EAF83C9F4284858766CE190B9463"/>
    <w:rsid w:val="00BD2BD4"/>
    <w:rPr>
      <w:lang w:val="en-US" w:eastAsia="en-US"/>
    </w:rPr>
  </w:style>
  <w:style w:type="paragraph" w:customStyle="1" w:styleId="31C64E0F9EE94B879A89C3DA4A395719">
    <w:name w:val="31C64E0F9EE94B879A89C3DA4A395719"/>
    <w:rsid w:val="00BD2BD4"/>
    <w:rPr>
      <w:lang w:val="en-US" w:eastAsia="en-US"/>
    </w:rPr>
  </w:style>
  <w:style w:type="paragraph" w:customStyle="1" w:styleId="DFE2AAFAB6274AA6BBBC4D1768C0FEAF">
    <w:name w:val="DFE2AAFAB6274AA6BBBC4D1768C0FEAF"/>
    <w:rsid w:val="00BD2BD4"/>
    <w:rPr>
      <w:lang w:val="en-US" w:eastAsia="en-US"/>
    </w:rPr>
  </w:style>
  <w:style w:type="paragraph" w:customStyle="1" w:styleId="1006D9B650C54D2787F0884325D41B64">
    <w:name w:val="1006D9B650C54D2787F0884325D41B64"/>
    <w:rsid w:val="00BD2BD4"/>
    <w:rPr>
      <w:lang w:val="en-US" w:eastAsia="en-US"/>
    </w:rPr>
  </w:style>
  <w:style w:type="paragraph" w:customStyle="1" w:styleId="79A03C9500564EC49B1D4F9ABF8A3F2F">
    <w:name w:val="79A03C9500564EC49B1D4F9ABF8A3F2F"/>
    <w:rsid w:val="00BD2BD4"/>
    <w:rPr>
      <w:lang w:val="en-US" w:eastAsia="en-US"/>
    </w:rPr>
  </w:style>
  <w:style w:type="paragraph" w:customStyle="1" w:styleId="8691410CFB234983877CD0E1018980E1">
    <w:name w:val="8691410CFB234983877CD0E1018980E1"/>
    <w:rsid w:val="00BD2BD4"/>
    <w:rPr>
      <w:lang w:val="en-US" w:eastAsia="en-US"/>
    </w:rPr>
  </w:style>
  <w:style w:type="paragraph" w:customStyle="1" w:styleId="DCBCAC0DB56D4847A932E6F8DDEAF546">
    <w:name w:val="DCBCAC0DB56D4847A932E6F8DDEAF546"/>
    <w:rsid w:val="00BD2BD4"/>
    <w:rPr>
      <w:lang w:val="en-US" w:eastAsia="en-US"/>
    </w:rPr>
  </w:style>
  <w:style w:type="paragraph" w:customStyle="1" w:styleId="52C5F47EE8CD4644A24253A2201454C5">
    <w:name w:val="52C5F47EE8CD4644A24253A2201454C5"/>
    <w:rsid w:val="00BD2BD4"/>
    <w:rPr>
      <w:lang w:val="en-US" w:eastAsia="en-US"/>
    </w:rPr>
  </w:style>
  <w:style w:type="paragraph" w:customStyle="1" w:styleId="396317E8FFFA413896B8D9D5EB2428F3">
    <w:name w:val="396317E8FFFA413896B8D9D5EB2428F3"/>
    <w:rsid w:val="00BD2BD4"/>
    <w:rPr>
      <w:lang w:val="en-US" w:eastAsia="en-US"/>
    </w:rPr>
  </w:style>
  <w:style w:type="paragraph" w:customStyle="1" w:styleId="4709E71E345842EDBFB7E07F13761FEE">
    <w:name w:val="4709E71E345842EDBFB7E07F13761FEE"/>
    <w:rsid w:val="00BD2BD4"/>
    <w:rPr>
      <w:lang w:val="en-US" w:eastAsia="en-US"/>
    </w:rPr>
  </w:style>
  <w:style w:type="paragraph" w:customStyle="1" w:styleId="E7EE33E813A14C2D8F95A54FE33EDE5D">
    <w:name w:val="E7EE33E813A14C2D8F95A54FE33EDE5D"/>
    <w:rsid w:val="00BD2BD4"/>
    <w:rPr>
      <w:lang w:val="en-US" w:eastAsia="en-US"/>
    </w:rPr>
  </w:style>
  <w:style w:type="paragraph" w:customStyle="1" w:styleId="39D3A9405F064AC6A1BEB989C1245BCB">
    <w:name w:val="39D3A9405F064AC6A1BEB989C1245BCB"/>
    <w:rsid w:val="00BD2BD4"/>
    <w:rPr>
      <w:lang w:val="en-US" w:eastAsia="en-US"/>
    </w:rPr>
  </w:style>
  <w:style w:type="paragraph" w:customStyle="1" w:styleId="8414938B93974075BE29BB0326F6A65E">
    <w:name w:val="8414938B93974075BE29BB0326F6A65E"/>
    <w:rsid w:val="00BD2BD4"/>
    <w:rPr>
      <w:lang w:val="en-US" w:eastAsia="en-US"/>
    </w:rPr>
  </w:style>
  <w:style w:type="paragraph" w:customStyle="1" w:styleId="1034A5F89AE645BF9EEE8729044D0B94">
    <w:name w:val="1034A5F89AE645BF9EEE8729044D0B94"/>
    <w:rsid w:val="00BD2BD4"/>
    <w:rPr>
      <w:lang w:val="en-US" w:eastAsia="en-US"/>
    </w:rPr>
  </w:style>
  <w:style w:type="paragraph" w:customStyle="1" w:styleId="47EEB802B7FC4C7588FEC36CFE27FAC9">
    <w:name w:val="47EEB802B7FC4C7588FEC36CFE27FAC9"/>
    <w:rsid w:val="00BD2BD4"/>
    <w:rPr>
      <w:lang w:val="en-US" w:eastAsia="en-US"/>
    </w:rPr>
  </w:style>
  <w:style w:type="paragraph" w:customStyle="1" w:styleId="F0AD7FEC26D048669E84ECF35E690C36">
    <w:name w:val="F0AD7FEC26D048669E84ECF35E690C36"/>
    <w:rsid w:val="00BD2BD4"/>
    <w:rPr>
      <w:lang w:val="en-US" w:eastAsia="en-US"/>
    </w:rPr>
  </w:style>
  <w:style w:type="paragraph" w:customStyle="1" w:styleId="DD109232F3534EB8B80B7DE4F94430E3">
    <w:name w:val="DD109232F3534EB8B80B7DE4F94430E3"/>
    <w:rsid w:val="00DD00C6"/>
    <w:rPr>
      <w:lang w:val="en-US" w:eastAsia="en-US"/>
    </w:rPr>
  </w:style>
  <w:style w:type="paragraph" w:customStyle="1" w:styleId="36C5048F7A254497A38E09A7C721E89B">
    <w:name w:val="36C5048F7A254497A38E09A7C721E89B"/>
    <w:rsid w:val="00DD00C6"/>
    <w:rPr>
      <w:lang w:val="en-US" w:eastAsia="en-US"/>
    </w:rPr>
  </w:style>
  <w:style w:type="paragraph" w:customStyle="1" w:styleId="A2987D69238243688D210DE5F0942E83">
    <w:name w:val="A2987D69238243688D210DE5F0942E83"/>
    <w:rsid w:val="00DD00C6"/>
    <w:rPr>
      <w:lang w:val="en-US" w:eastAsia="en-US"/>
    </w:rPr>
  </w:style>
  <w:style w:type="paragraph" w:customStyle="1" w:styleId="1A829CDB5F324F968FB3C4B988AD122D">
    <w:name w:val="1A829CDB5F324F968FB3C4B988AD122D"/>
    <w:rsid w:val="00DD00C6"/>
    <w:rPr>
      <w:lang w:val="en-US" w:eastAsia="en-US"/>
    </w:rPr>
  </w:style>
  <w:style w:type="paragraph" w:customStyle="1" w:styleId="504CC2A7B29F43FE9238557E8E7623D9">
    <w:name w:val="504CC2A7B29F43FE9238557E8E7623D9"/>
    <w:rsid w:val="00DD00C6"/>
    <w:rPr>
      <w:lang w:val="en-US" w:eastAsia="en-US"/>
    </w:rPr>
  </w:style>
  <w:style w:type="paragraph" w:customStyle="1" w:styleId="6E16BC935996432797391DDFF4E19217">
    <w:name w:val="6E16BC935996432797391DDFF4E19217"/>
    <w:rsid w:val="00DD00C6"/>
    <w:rPr>
      <w:lang w:val="en-US" w:eastAsia="en-US"/>
    </w:rPr>
  </w:style>
  <w:style w:type="paragraph" w:customStyle="1" w:styleId="B8600A925EB646EE9D2F568C2E1EC8F7">
    <w:name w:val="B8600A925EB646EE9D2F568C2E1EC8F7"/>
    <w:rsid w:val="00DD00C6"/>
    <w:rPr>
      <w:lang w:val="en-US" w:eastAsia="en-US"/>
    </w:rPr>
  </w:style>
  <w:style w:type="paragraph" w:customStyle="1" w:styleId="18906B8A51EC4ABCB7FBB4066FD6BF9B">
    <w:name w:val="18906B8A51EC4ABCB7FBB4066FD6BF9B"/>
    <w:rsid w:val="00DD00C6"/>
    <w:rPr>
      <w:lang w:val="en-US" w:eastAsia="en-US"/>
    </w:rPr>
  </w:style>
  <w:style w:type="paragraph" w:customStyle="1" w:styleId="B0FC72898E0E485683EA74FE41CC17D0">
    <w:name w:val="B0FC72898E0E485683EA74FE41CC17D0"/>
    <w:rsid w:val="00DD00C6"/>
    <w:rPr>
      <w:lang w:val="en-US" w:eastAsia="en-US"/>
    </w:rPr>
  </w:style>
  <w:style w:type="paragraph" w:customStyle="1" w:styleId="616D3AB7A14D45E38627BDB1FA0B2A6A">
    <w:name w:val="616D3AB7A14D45E38627BDB1FA0B2A6A"/>
    <w:rsid w:val="00DD00C6"/>
    <w:rPr>
      <w:lang w:val="en-US" w:eastAsia="en-US"/>
    </w:rPr>
  </w:style>
  <w:style w:type="paragraph" w:customStyle="1" w:styleId="23EDFAD3AB224E6A827FBC3DDF466AB8">
    <w:name w:val="23EDFAD3AB224E6A827FBC3DDF466AB8"/>
    <w:rsid w:val="00DD00C6"/>
    <w:rPr>
      <w:lang w:val="en-US" w:eastAsia="en-US"/>
    </w:rPr>
  </w:style>
  <w:style w:type="paragraph" w:customStyle="1" w:styleId="38C79B8DADFB48FA85694B25006F7098">
    <w:name w:val="38C79B8DADFB48FA85694B25006F7098"/>
    <w:rsid w:val="00DD00C6"/>
    <w:rPr>
      <w:lang w:val="en-US" w:eastAsia="en-US"/>
    </w:rPr>
  </w:style>
  <w:style w:type="paragraph" w:customStyle="1" w:styleId="890331FF3FA146FBB837BA6D7557EF82">
    <w:name w:val="890331FF3FA146FBB837BA6D7557EF82"/>
    <w:rsid w:val="00DD00C6"/>
    <w:rPr>
      <w:lang w:val="en-US" w:eastAsia="en-US"/>
    </w:rPr>
  </w:style>
  <w:style w:type="paragraph" w:customStyle="1" w:styleId="07FD0B59183C4E2C8D7A06FB89861F96">
    <w:name w:val="07FD0B59183C4E2C8D7A06FB89861F96"/>
    <w:rsid w:val="00DD00C6"/>
    <w:rPr>
      <w:lang w:val="en-US" w:eastAsia="en-US"/>
    </w:rPr>
  </w:style>
  <w:style w:type="paragraph" w:customStyle="1" w:styleId="949140B4074348E8B98CD59A25CA94EE">
    <w:name w:val="949140B4074348E8B98CD59A25CA94EE"/>
    <w:rsid w:val="00DD00C6"/>
    <w:rPr>
      <w:lang w:val="en-US" w:eastAsia="en-US"/>
    </w:rPr>
  </w:style>
  <w:style w:type="paragraph" w:customStyle="1" w:styleId="9F2714F1F79347CFBAE79BEFD870695B">
    <w:name w:val="9F2714F1F79347CFBAE79BEFD870695B"/>
    <w:rsid w:val="00DD00C6"/>
    <w:rPr>
      <w:lang w:val="en-US" w:eastAsia="en-US"/>
    </w:rPr>
  </w:style>
  <w:style w:type="paragraph" w:customStyle="1" w:styleId="F770C99BFC5843FC81BE5CC31F8EE752">
    <w:name w:val="F770C99BFC5843FC81BE5CC31F8EE752"/>
    <w:rsid w:val="00DD00C6"/>
    <w:rPr>
      <w:lang w:val="en-US" w:eastAsia="en-US"/>
    </w:rPr>
  </w:style>
  <w:style w:type="paragraph" w:customStyle="1" w:styleId="D549A20F877340AB934CE8A0F48EEB69">
    <w:name w:val="D549A20F877340AB934CE8A0F48EEB69"/>
    <w:rsid w:val="00DD00C6"/>
    <w:rPr>
      <w:lang w:val="en-US" w:eastAsia="en-US"/>
    </w:rPr>
  </w:style>
  <w:style w:type="paragraph" w:customStyle="1" w:styleId="2A7CA91CFF3D4728BE29D99B0CDD7414">
    <w:name w:val="2A7CA91CFF3D4728BE29D99B0CDD7414"/>
    <w:rsid w:val="00DD00C6"/>
    <w:rPr>
      <w:lang w:val="en-US" w:eastAsia="en-US"/>
    </w:rPr>
  </w:style>
  <w:style w:type="paragraph" w:customStyle="1" w:styleId="122AC233F4A940D489179D9D680E6307">
    <w:name w:val="122AC233F4A940D489179D9D680E6307"/>
    <w:rsid w:val="00DD00C6"/>
    <w:rPr>
      <w:lang w:val="en-US" w:eastAsia="en-US"/>
    </w:rPr>
  </w:style>
  <w:style w:type="paragraph" w:customStyle="1" w:styleId="1E1F4BCF94754F1998C269BBEB8B0411">
    <w:name w:val="1E1F4BCF94754F1998C269BBEB8B0411"/>
    <w:rsid w:val="00DD00C6"/>
    <w:rPr>
      <w:lang w:val="en-US" w:eastAsia="en-US"/>
    </w:rPr>
  </w:style>
  <w:style w:type="paragraph" w:customStyle="1" w:styleId="9245F2E3A6824F81B0B1458AF7F35016">
    <w:name w:val="9245F2E3A6824F81B0B1458AF7F35016"/>
    <w:rsid w:val="00DD00C6"/>
    <w:rPr>
      <w:lang w:val="en-US" w:eastAsia="en-US"/>
    </w:rPr>
  </w:style>
  <w:style w:type="paragraph" w:customStyle="1" w:styleId="901E73778CF34517A6F98BC3E82B5A73">
    <w:name w:val="901E73778CF34517A6F98BC3E82B5A73"/>
    <w:rsid w:val="00DD00C6"/>
    <w:rPr>
      <w:lang w:val="en-US" w:eastAsia="en-US"/>
    </w:rPr>
  </w:style>
  <w:style w:type="paragraph" w:customStyle="1" w:styleId="FA585717C515402A83041683616AF543">
    <w:name w:val="FA585717C515402A83041683616AF543"/>
    <w:rsid w:val="00DD00C6"/>
    <w:rPr>
      <w:lang w:val="en-US" w:eastAsia="en-US"/>
    </w:rPr>
  </w:style>
  <w:style w:type="paragraph" w:customStyle="1" w:styleId="4648C7B51E364492AE02103E08E11135">
    <w:name w:val="4648C7B51E364492AE02103E08E11135"/>
    <w:rsid w:val="00DD00C6"/>
    <w:rPr>
      <w:lang w:val="en-US" w:eastAsia="en-US"/>
    </w:rPr>
  </w:style>
  <w:style w:type="paragraph" w:customStyle="1" w:styleId="77BCF9E75B3F429680DBCB6B221C5467">
    <w:name w:val="77BCF9E75B3F429680DBCB6B221C5467"/>
    <w:rsid w:val="00DD00C6"/>
    <w:rPr>
      <w:lang w:val="en-US" w:eastAsia="en-US"/>
    </w:rPr>
  </w:style>
  <w:style w:type="paragraph" w:customStyle="1" w:styleId="9EDC4B69E9404F4C8479A0ECE14EE6AB">
    <w:name w:val="9EDC4B69E9404F4C8479A0ECE14EE6AB"/>
    <w:rsid w:val="00DD00C6"/>
    <w:rPr>
      <w:lang w:val="en-US" w:eastAsia="en-US"/>
    </w:rPr>
  </w:style>
  <w:style w:type="paragraph" w:customStyle="1" w:styleId="5367FD5C06BD4F17A96892644CB27D13">
    <w:name w:val="5367FD5C06BD4F17A96892644CB27D13"/>
    <w:rsid w:val="00DD00C6"/>
    <w:rPr>
      <w:lang w:val="en-US" w:eastAsia="en-US"/>
    </w:rPr>
  </w:style>
  <w:style w:type="paragraph" w:customStyle="1" w:styleId="6C02DC45790542B0B9F69B3BE7E1D331">
    <w:name w:val="6C02DC45790542B0B9F69B3BE7E1D331"/>
    <w:rsid w:val="00DD00C6"/>
    <w:rPr>
      <w:lang w:val="en-US" w:eastAsia="en-US"/>
    </w:rPr>
  </w:style>
  <w:style w:type="paragraph" w:customStyle="1" w:styleId="A60D136D3F834AD5AED8925AFAE8F4AD">
    <w:name w:val="A60D136D3F834AD5AED8925AFAE8F4AD"/>
    <w:rsid w:val="00DD00C6"/>
    <w:rPr>
      <w:lang w:val="en-US" w:eastAsia="en-US"/>
    </w:rPr>
  </w:style>
  <w:style w:type="paragraph" w:customStyle="1" w:styleId="8C74664EE62D49CEBDFD0D284AF9A5B8">
    <w:name w:val="8C74664EE62D49CEBDFD0D284AF9A5B8"/>
    <w:rsid w:val="00DD00C6"/>
    <w:rPr>
      <w:lang w:val="en-US" w:eastAsia="en-US"/>
    </w:rPr>
  </w:style>
  <w:style w:type="paragraph" w:customStyle="1" w:styleId="CDD37D04AC744D12BCF825A444FCF303">
    <w:name w:val="CDD37D04AC744D12BCF825A444FCF303"/>
    <w:rsid w:val="00DD00C6"/>
    <w:rPr>
      <w:lang w:val="en-US" w:eastAsia="en-US"/>
    </w:rPr>
  </w:style>
  <w:style w:type="paragraph" w:customStyle="1" w:styleId="6FB4ADE511EC49E58BB81F694ACE0D29">
    <w:name w:val="6FB4ADE511EC49E58BB81F694ACE0D29"/>
    <w:rsid w:val="00DD00C6"/>
    <w:rPr>
      <w:lang w:val="en-US" w:eastAsia="en-US"/>
    </w:rPr>
  </w:style>
  <w:style w:type="paragraph" w:customStyle="1" w:styleId="524E6873C6DB44E781D303EE0480B850">
    <w:name w:val="524E6873C6DB44E781D303EE0480B850"/>
    <w:rsid w:val="00DD00C6"/>
    <w:rPr>
      <w:lang w:val="en-US" w:eastAsia="en-US"/>
    </w:rPr>
  </w:style>
  <w:style w:type="paragraph" w:customStyle="1" w:styleId="408CD2B4D09844F3AF98DEF1B542999B">
    <w:name w:val="408CD2B4D09844F3AF98DEF1B542999B"/>
    <w:rsid w:val="00DD00C6"/>
    <w:rPr>
      <w:lang w:val="en-US" w:eastAsia="en-US"/>
    </w:rPr>
  </w:style>
  <w:style w:type="paragraph" w:customStyle="1" w:styleId="054EEC32E1CD432F92745C783165F11B">
    <w:name w:val="054EEC32E1CD432F92745C783165F11B"/>
    <w:rsid w:val="00DD00C6"/>
    <w:rPr>
      <w:lang w:val="en-US" w:eastAsia="en-US"/>
    </w:rPr>
  </w:style>
  <w:style w:type="paragraph" w:customStyle="1" w:styleId="4D8904C20AA5462A8B9E97E46FAB1B76">
    <w:name w:val="4D8904C20AA5462A8B9E97E46FAB1B76"/>
    <w:rsid w:val="00DD00C6"/>
    <w:rPr>
      <w:lang w:val="en-US" w:eastAsia="en-US"/>
    </w:rPr>
  </w:style>
  <w:style w:type="paragraph" w:customStyle="1" w:styleId="6119673C0BBC4528B307CBFAE5946D24">
    <w:name w:val="6119673C0BBC4528B307CBFAE5946D24"/>
    <w:rsid w:val="00DD00C6"/>
    <w:rPr>
      <w:lang w:val="en-US" w:eastAsia="en-US"/>
    </w:rPr>
  </w:style>
  <w:style w:type="paragraph" w:customStyle="1" w:styleId="20B3A65856964815B5E2D01EF71CF4FA">
    <w:name w:val="20B3A65856964815B5E2D01EF71CF4FA"/>
    <w:rsid w:val="00DD00C6"/>
    <w:rPr>
      <w:lang w:val="en-US" w:eastAsia="en-US"/>
    </w:rPr>
  </w:style>
  <w:style w:type="paragraph" w:customStyle="1" w:styleId="8464E32343CF410E80F717DD2D84F66B">
    <w:name w:val="8464E32343CF410E80F717DD2D84F66B"/>
    <w:rsid w:val="00DD00C6"/>
    <w:rPr>
      <w:lang w:val="en-US" w:eastAsia="en-US"/>
    </w:rPr>
  </w:style>
  <w:style w:type="paragraph" w:customStyle="1" w:styleId="09FA9BC24201446DB77FC84CD6C646A2">
    <w:name w:val="09FA9BC24201446DB77FC84CD6C646A2"/>
    <w:rsid w:val="00DD00C6"/>
    <w:rPr>
      <w:lang w:val="en-US" w:eastAsia="en-US"/>
    </w:rPr>
  </w:style>
  <w:style w:type="paragraph" w:customStyle="1" w:styleId="954A409E451247E1ACE7FC17465232DE">
    <w:name w:val="954A409E451247E1ACE7FC17465232DE"/>
    <w:rsid w:val="00DD00C6"/>
    <w:rPr>
      <w:lang w:val="en-US" w:eastAsia="en-US"/>
    </w:rPr>
  </w:style>
  <w:style w:type="paragraph" w:customStyle="1" w:styleId="F2C93180C23C46C9A743D3FAA0B658AB">
    <w:name w:val="F2C93180C23C46C9A743D3FAA0B658AB"/>
    <w:rsid w:val="00DD00C6"/>
    <w:rPr>
      <w:lang w:val="en-US" w:eastAsia="en-US"/>
    </w:rPr>
  </w:style>
  <w:style w:type="paragraph" w:customStyle="1" w:styleId="E96BBAFCA61642FF98551B072C511006">
    <w:name w:val="E96BBAFCA61642FF98551B072C511006"/>
    <w:rsid w:val="00DD00C6"/>
    <w:rPr>
      <w:lang w:val="en-US" w:eastAsia="en-US"/>
    </w:rPr>
  </w:style>
  <w:style w:type="paragraph" w:customStyle="1" w:styleId="1EDB618A0AFF4EB7A4A18C587E629F4C">
    <w:name w:val="1EDB618A0AFF4EB7A4A18C587E629F4C"/>
    <w:rsid w:val="00DD00C6"/>
    <w:rPr>
      <w:lang w:val="en-US" w:eastAsia="en-US"/>
    </w:rPr>
  </w:style>
  <w:style w:type="paragraph" w:customStyle="1" w:styleId="288842A540CC44B0A9EAE383512077A2">
    <w:name w:val="288842A540CC44B0A9EAE383512077A2"/>
    <w:rsid w:val="00DD00C6"/>
    <w:rPr>
      <w:lang w:val="en-US" w:eastAsia="en-US"/>
    </w:rPr>
  </w:style>
  <w:style w:type="paragraph" w:customStyle="1" w:styleId="79DF368F588B440EB428072431D79089">
    <w:name w:val="79DF368F588B440EB428072431D79089"/>
    <w:rsid w:val="00DD00C6"/>
    <w:rPr>
      <w:lang w:val="en-US" w:eastAsia="en-US"/>
    </w:rPr>
  </w:style>
  <w:style w:type="paragraph" w:customStyle="1" w:styleId="77B3D8C827AE4747AA15EEBB3C0222FE">
    <w:name w:val="77B3D8C827AE4747AA15EEBB3C0222FE"/>
    <w:rsid w:val="00DD00C6"/>
    <w:rPr>
      <w:lang w:val="en-US" w:eastAsia="en-US"/>
    </w:rPr>
  </w:style>
  <w:style w:type="paragraph" w:customStyle="1" w:styleId="5CD317A74F2740558610A1ED98126646">
    <w:name w:val="5CD317A74F2740558610A1ED98126646"/>
    <w:rsid w:val="00DD00C6"/>
    <w:rPr>
      <w:lang w:val="en-US" w:eastAsia="en-US"/>
    </w:rPr>
  </w:style>
  <w:style w:type="paragraph" w:customStyle="1" w:styleId="E5566B408BA74B65B1F6BFCA5EA9E767">
    <w:name w:val="E5566B408BA74B65B1F6BFCA5EA9E767"/>
    <w:rsid w:val="00DD00C6"/>
    <w:rPr>
      <w:lang w:val="en-US" w:eastAsia="en-US"/>
    </w:rPr>
  </w:style>
  <w:style w:type="paragraph" w:customStyle="1" w:styleId="F6E504CF8E6141CB8EC0BC94A262DAD3">
    <w:name w:val="F6E504CF8E6141CB8EC0BC94A262DAD3"/>
    <w:rsid w:val="00DD00C6"/>
    <w:rPr>
      <w:lang w:val="en-US" w:eastAsia="en-US"/>
    </w:rPr>
  </w:style>
  <w:style w:type="paragraph" w:customStyle="1" w:styleId="C2E443D704E1435381AF1324BB2F378F">
    <w:name w:val="C2E443D704E1435381AF1324BB2F378F"/>
    <w:rsid w:val="00DD00C6"/>
    <w:rPr>
      <w:lang w:val="en-US" w:eastAsia="en-US"/>
    </w:rPr>
  </w:style>
  <w:style w:type="paragraph" w:customStyle="1" w:styleId="037748F1BD0B458ABBBC6DC3DC5FFA4E">
    <w:name w:val="037748F1BD0B458ABBBC6DC3DC5FFA4E"/>
    <w:rsid w:val="00DD00C6"/>
    <w:rPr>
      <w:lang w:val="en-US" w:eastAsia="en-US"/>
    </w:rPr>
  </w:style>
  <w:style w:type="paragraph" w:customStyle="1" w:styleId="AA1A6F8A25BB424889A523E9955C89D3">
    <w:name w:val="AA1A6F8A25BB424889A523E9955C89D3"/>
    <w:rsid w:val="00DD00C6"/>
    <w:rPr>
      <w:lang w:val="en-US" w:eastAsia="en-US"/>
    </w:rPr>
  </w:style>
  <w:style w:type="paragraph" w:customStyle="1" w:styleId="E2A5A6DF9C3548E6A94CD58E720C3432">
    <w:name w:val="E2A5A6DF9C3548E6A94CD58E720C3432"/>
    <w:rsid w:val="00DD00C6"/>
    <w:rPr>
      <w:lang w:val="en-US" w:eastAsia="en-US"/>
    </w:rPr>
  </w:style>
  <w:style w:type="paragraph" w:customStyle="1" w:styleId="81994039D62844B7B4AA632DD442F0F9">
    <w:name w:val="81994039D62844B7B4AA632DD442F0F9"/>
    <w:rsid w:val="00DD00C6"/>
    <w:rPr>
      <w:lang w:val="en-US" w:eastAsia="en-US"/>
    </w:rPr>
  </w:style>
  <w:style w:type="paragraph" w:customStyle="1" w:styleId="FAB7C89C8F9E4016A03128E2E942B23C">
    <w:name w:val="FAB7C89C8F9E4016A03128E2E942B23C"/>
    <w:rsid w:val="0007327E"/>
    <w:rPr>
      <w:lang w:val="en-US" w:eastAsia="en-US"/>
    </w:rPr>
  </w:style>
  <w:style w:type="paragraph" w:customStyle="1" w:styleId="F29143A04DDF457FA7662F84903A363E">
    <w:name w:val="F29143A04DDF457FA7662F84903A363E"/>
    <w:rsid w:val="0007327E"/>
    <w:rPr>
      <w:lang w:val="en-US" w:eastAsia="en-US"/>
    </w:rPr>
  </w:style>
  <w:style w:type="paragraph" w:customStyle="1" w:styleId="73B339BE10AD4BD7913C3531C0151F40">
    <w:name w:val="73B339BE10AD4BD7913C3531C0151F40"/>
    <w:rsid w:val="0007327E"/>
    <w:rPr>
      <w:lang w:val="en-US" w:eastAsia="en-US"/>
    </w:rPr>
  </w:style>
  <w:style w:type="paragraph" w:customStyle="1" w:styleId="02711127CAA64A82B0F0BCE67339831B">
    <w:name w:val="02711127CAA64A82B0F0BCE67339831B"/>
    <w:rsid w:val="0007327E"/>
    <w:rPr>
      <w:lang w:val="en-US" w:eastAsia="en-US"/>
    </w:rPr>
  </w:style>
  <w:style w:type="paragraph" w:customStyle="1" w:styleId="CDDF4FF84B9C46159F520480947F6BD9">
    <w:name w:val="CDDF4FF84B9C46159F520480947F6BD9"/>
    <w:rsid w:val="0007327E"/>
    <w:rPr>
      <w:lang w:val="en-US" w:eastAsia="en-US"/>
    </w:rPr>
  </w:style>
  <w:style w:type="paragraph" w:customStyle="1" w:styleId="4EF1E73732C6433895C8B1215FB94B37">
    <w:name w:val="4EF1E73732C6433895C8B1215FB94B37"/>
    <w:rsid w:val="0007327E"/>
    <w:rPr>
      <w:lang w:val="en-US" w:eastAsia="en-US"/>
    </w:rPr>
  </w:style>
  <w:style w:type="paragraph" w:customStyle="1" w:styleId="0A6200B1D15D4EA181B6B1037B57B6D2">
    <w:name w:val="0A6200B1D15D4EA181B6B1037B57B6D2"/>
    <w:rsid w:val="0007327E"/>
    <w:rPr>
      <w:lang w:val="en-US" w:eastAsia="en-US"/>
    </w:rPr>
  </w:style>
  <w:style w:type="paragraph" w:customStyle="1" w:styleId="9EC719E766814123A1F6C0FCE190DECF">
    <w:name w:val="9EC719E766814123A1F6C0FCE190DECF"/>
    <w:rsid w:val="0007327E"/>
    <w:rPr>
      <w:lang w:val="en-US" w:eastAsia="en-US"/>
    </w:rPr>
  </w:style>
  <w:style w:type="paragraph" w:customStyle="1" w:styleId="4A1E978D99BA4788A75551C56CC20B7E">
    <w:name w:val="4A1E978D99BA4788A75551C56CC20B7E"/>
    <w:rsid w:val="0007327E"/>
    <w:rPr>
      <w:lang w:val="en-US" w:eastAsia="en-US"/>
    </w:rPr>
  </w:style>
  <w:style w:type="paragraph" w:customStyle="1" w:styleId="05978B8DFAD6426699C1618F4A9C342A">
    <w:name w:val="05978B8DFAD6426699C1618F4A9C342A"/>
    <w:rsid w:val="0007327E"/>
    <w:rPr>
      <w:lang w:val="en-US" w:eastAsia="en-US"/>
    </w:rPr>
  </w:style>
  <w:style w:type="paragraph" w:customStyle="1" w:styleId="2FBB879D102D4603AC6CA312C5545B92">
    <w:name w:val="2FBB879D102D4603AC6CA312C5545B92"/>
    <w:rsid w:val="0007327E"/>
    <w:rPr>
      <w:lang w:val="en-US" w:eastAsia="en-US"/>
    </w:rPr>
  </w:style>
  <w:style w:type="paragraph" w:customStyle="1" w:styleId="BD6DC168F8294E4A88C54BAEF2E16560">
    <w:name w:val="BD6DC168F8294E4A88C54BAEF2E16560"/>
    <w:rsid w:val="0007327E"/>
    <w:rPr>
      <w:lang w:val="en-US" w:eastAsia="en-US"/>
    </w:rPr>
  </w:style>
  <w:style w:type="paragraph" w:customStyle="1" w:styleId="E6F021C6ABD348C381E1FD825998FDB9">
    <w:name w:val="E6F021C6ABD348C381E1FD825998FDB9"/>
    <w:rsid w:val="0007327E"/>
    <w:rPr>
      <w:lang w:val="en-US" w:eastAsia="en-US"/>
    </w:rPr>
  </w:style>
  <w:style w:type="paragraph" w:customStyle="1" w:styleId="0E2085862FEF4406A3C4E310A9CA60B0">
    <w:name w:val="0E2085862FEF4406A3C4E310A9CA60B0"/>
    <w:rsid w:val="0007327E"/>
    <w:rPr>
      <w:lang w:val="en-US" w:eastAsia="en-US"/>
    </w:rPr>
  </w:style>
  <w:style w:type="paragraph" w:customStyle="1" w:styleId="0698CE2037FE4A3FA9C755F8D9D966AA">
    <w:name w:val="0698CE2037FE4A3FA9C755F8D9D966AA"/>
    <w:rsid w:val="0007327E"/>
    <w:rPr>
      <w:lang w:val="en-US" w:eastAsia="en-US"/>
    </w:rPr>
  </w:style>
  <w:style w:type="paragraph" w:customStyle="1" w:styleId="CB4AD3A99B2B4302BA05661A7F0E229A">
    <w:name w:val="CB4AD3A99B2B4302BA05661A7F0E229A"/>
    <w:rsid w:val="0007327E"/>
    <w:rPr>
      <w:lang w:val="en-US" w:eastAsia="en-US"/>
    </w:rPr>
  </w:style>
  <w:style w:type="paragraph" w:customStyle="1" w:styleId="0F846179608A401CA7DC29E485980864">
    <w:name w:val="0F846179608A401CA7DC29E485980864"/>
    <w:rsid w:val="0007327E"/>
    <w:rPr>
      <w:lang w:val="en-US" w:eastAsia="en-US"/>
    </w:rPr>
  </w:style>
  <w:style w:type="paragraph" w:customStyle="1" w:styleId="E483E38A74844779BEF66D4365F2CD10">
    <w:name w:val="E483E38A74844779BEF66D4365F2CD10"/>
    <w:rsid w:val="0007327E"/>
    <w:rPr>
      <w:lang w:val="en-US" w:eastAsia="en-US"/>
    </w:rPr>
  </w:style>
  <w:style w:type="paragraph" w:customStyle="1" w:styleId="A9C0FAE99A124BB69C31EF8413A825F9">
    <w:name w:val="A9C0FAE99A124BB69C31EF8413A825F9"/>
    <w:rsid w:val="0007327E"/>
    <w:rPr>
      <w:lang w:val="en-US" w:eastAsia="en-US"/>
    </w:rPr>
  </w:style>
  <w:style w:type="paragraph" w:customStyle="1" w:styleId="F130B1F652814CCF8A7C7F3DDDD1FE5C">
    <w:name w:val="F130B1F652814CCF8A7C7F3DDDD1FE5C"/>
    <w:rsid w:val="0007327E"/>
    <w:rPr>
      <w:lang w:val="en-US" w:eastAsia="en-US"/>
    </w:rPr>
  </w:style>
  <w:style w:type="paragraph" w:customStyle="1" w:styleId="5A6C26CF1AEB4C5EA32D7A708DE4531F">
    <w:name w:val="5A6C26CF1AEB4C5EA32D7A708DE4531F"/>
    <w:rsid w:val="0007327E"/>
    <w:rPr>
      <w:lang w:val="en-US" w:eastAsia="en-US"/>
    </w:rPr>
  </w:style>
  <w:style w:type="paragraph" w:customStyle="1" w:styleId="7AC6C0982DBE40109200E7015DE2412B">
    <w:name w:val="7AC6C0982DBE40109200E7015DE2412B"/>
    <w:rsid w:val="0007327E"/>
    <w:rPr>
      <w:lang w:val="en-US" w:eastAsia="en-US"/>
    </w:rPr>
  </w:style>
  <w:style w:type="paragraph" w:customStyle="1" w:styleId="BF2C45F292824E83BE3FED753E584AE5">
    <w:name w:val="BF2C45F292824E83BE3FED753E584AE5"/>
    <w:rsid w:val="0007327E"/>
    <w:rPr>
      <w:lang w:val="en-US" w:eastAsia="en-US"/>
    </w:rPr>
  </w:style>
  <w:style w:type="paragraph" w:customStyle="1" w:styleId="E03E6D68B25941D1A0AB9D82270C806C">
    <w:name w:val="E03E6D68B25941D1A0AB9D82270C806C"/>
    <w:rsid w:val="0007327E"/>
    <w:rPr>
      <w:lang w:val="en-US" w:eastAsia="en-US"/>
    </w:rPr>
  </w:style>
  <w:style w:type="paragraph" w:customStyle="1" w:styleId="269750375556496DADFAC35053C78664">
    <w:name w:val="269750375556496DADFAC35053C78664"/>
    <w:rsid w:val="0007327E"/>
    <w:rPr>
      <w:lang w:val="en-US" w:eastAsia="en-US"/>
    </w:rPr>
  </w:style>
  <w:style w:type="paragraph" w:customStyle="1" w:styleId="B025E5ED1A7D4499A744517DF572DA3B">
    <w:name w:val="B025E5ED1A7D4499A744517DF572DA3B"/>
    <w:rsid w:val="0007327E"/>
    <w:rPr>
      <w:lang w:val="en-US" w:eastAsia="en-US"/>
    </w:rPr>
  </w:style>
  <w:style w:type="paragraph" w:customStyle="1" w:styleId="D3779516E251417CA87D31DC7BB82C16">
    <w:name w:val="D3779516E251417CA87D31DC7BB82C16"/>
    <w:rsid w:val="0007327E"/>
    <w:rPr>
      <w:lang w:val="en-US" w:eastAsia="en-US"/>
    </w:rPr>
  </w:style>
  <w:style w:type="paragraph" w:customStyle="1" w:styleId="126F613BD65A4A898A66A72850506C3C">
    <w:name w:val="126F613BD65A4A898A66A72850506C3C"/>
    <w:rsid w:val="0007327E"/>
    <w:rPr>
      <w:lang w:val="en-US" w:eastAsia="en-US"/>
    </w:rPr>
  </w:style>
  <w:style w:type="paragraph" w:customStyle="1" w:styleId="3154D5EFE44E47668818E2AE3DF00430">
    <w:name w:val="3154D5EFE44E47668818E2AE3DF00430"/>
    <w:rsid w:val="0007327E"/>
    <w:rPr>
      <w:lang w:val="en-US" w:eastAsia="en-US"/>
    </w:rPr>
  </w:style>
  <w:style w:type="paragraph" w:customStyle="1" w:styleId="C1B9B471F33F45B69C4C9BCE0558E2A5">
    <w:name w:val="C1B9B471F33F45B69C4C9BCE0558E2A5"/>
    <w:rsid w:val="0007327E"/>
    <w:rPr>
      <w:lang w:val="en-US" w:eastAsia="en-US"/>
    </w:rPr>
  </w:style>
  <w:style w:type="paragraph" w:customStyle="1" w:styleId="949A397DCB6F41318B76575376A5E4DF">
    <w:name w:val="949A397DCB6F41318B76575376A5E4DF"/>
    <w:rsid w:val="0007327E"/>
    <w:rPr>
      <w:lang w:val="en-US" w:eastAsia="en-US"/>
    </w:rPr>
  </w:style>
  <w:style w:type="paragraph" w:customStyle="1" w:styleId="7A38BC009082407DA222844FADA712EB">
    <w:name w:val="7A38BC009082407DA222844FADA712EB"/>
    <w:rsid w:val="0007327E"/>
    <w:rPr>
      <w:lang w:val="en-US" w:eastAsia="en-US"/>
    </w:rPr>
  </w:style>
  <w:style w:type="paragraph" w:customStyle="1" w:styleId="F0DC72F07A4A4B99A2EA69766C10A9DA">
    <w:name w:val="F0DC72F07A4A4B99A2EA69766C10A9DA"/>
    <w:rsid w:val="0007327E"/>
    <w:rPr>
      <w:lang w:val="en-US" w:eastAsia="en-US"/>
    </w:rPr>
  </w:style>
  <w:style w:type="paragraph" w:customStyle="1" w:styleId="3EA8FE68995F488A8C117DC1063E5A27">
    <w:name w:val="3EA8FE68995F488A8C117DC1063E5A27"/>
    <w:rsid w:val="0007327E"/>
    <w:rPr>
      <w:lang w:val="en-US" w:eastAsia="en-US"/>
    </w:rPr>
  </w:style>
  <w:style w:type="paragraph" w:customStyle="1" w:styleId="9C1116B544F44FCBA129833EB3033F11">
    <w:name w:val="9C1116B544F44FCBA129833EB3033F11"/>
    <w:rsid w:val="0007327E"/>
    <w:rPr>
      <w:lang w:val="en-US" w:eastAsia="en-US"/>
    </w:rPr>
  </w:style>
  <w:style w:type="paragraph" w:customStyle="1" w:styleId="FCD291F4A5D94397ACAC31A4CB7F0C21">
    <w:name w:val="FCD291F4A5D94397ACAC31A4CB7F0C21"/>
    <w:rsid w:val="0007327E"/>
    <w:rPr>
      <w:lang w:val="en-US" w:eastAsia="en-US"/>
    </w:rPr>
  </w:style>
  <w:style w:type="paragraph" w:customStyle="1" w:styleId="F27DA33FE68B45FB871B7A3CB48592D3">
    <w:name w:val="F27DA33FE68B45FB871B7A3CB48592D3"/>
    <w:rsid w:val="0007327E"/>
    <w:rPr>
      <w:lang w:val="en-US" w:eastAsia="en-US"/>
    </w:rPr>
  </w:style>
  <w:style w:type="paragraph" w:customStyle="1" w:styleId="837A7937EBEB44D59388A99FCB7CE6F7">
    <w:name w:val="837A7937EBEB44D59388A99FCB7CE6F7"/>
    <w:rsid w:val="0007327E"/>
    <w:rPr>
      <w:lang w:val="en-US" w:eastAsia="en-US"/>
    </w:rPr>
  </w:style>
  <w:style w:type="paragraph" w:customStyle="1" w:styleId="DEAEA3A5E3ED4C7FBF49B70916AE9E5F">
    <w:name w:val="DEAEA3A5E3ED4C7FBF49B70916AE9E5F"/>
    <w:rsid w:val="0007327E"/>
    <w:rPr>
      <w:lang w:val="en-US" w:eastAsia="en-US"/>
    </w:rPr>
  </w:style>
  <w:style w:type="paragraph" w:customStyle="1" w:styleId="E2EE3E75B1504866BE2A320BEAB4B2E0">
    <w:name w:val="E2EE3E75B1504866BE2A320BEAB4B2E0"/>
    <w:rsid w:val="0007327E"/>
    <w:rPr>
      <w:lang w:val="en-US" w:eastAsia="en-US"/>
    </w:rPr>
  </w:style>
  <w:style w:type="paragraph" w:customStyle="1" w:styleId="FD4693EB3ED740C2B3D4564C2B0BD71A">
    <w:name w:val="FD4693EB3ED740C2B3D4564C2B0BD71A"/>
    <w:rsid w:val="0007327E"/>
    <w:rPr>
      <w:lang w:val="en-US" w:eastAsia="en-US"/>
    </w:rPr>
  </w:style>
  <w:style w:type="paragraph" w:customStyle="1" w:styleId="0BAE4B4C38F749CEB18E9AE03EC33BA4">
    <w:name w:val="0BAE4B4C38F749CEB18E9AE03EC33BA4"/>
    <w:rsid w:val="0007327E"/>
    <w:rPr>
      <w:lang w:val="en-US" w:eastAsia="en-US"/>
    </w:rPr>
  </w:style>
  <w:style w:type="paragraph" w:customStyle="1" w:styleId="9DAB7D828BF74380A4DB163C74EAE6CB">
    <w:name w:val="9DAB7D828BF74380A4DB163C74EAE6CB"/>
    <w:rsid w:val="0007327E"/>
    <w:rPr>
      <w:lang w:val="en-US" w:eastAsia="en-US"/>
    </w:rPr>
  </w:style>
  <w:style w:type="paragraph" w:customStyle="1" w:styleId="934FB683256A468BB247DC4DF31E8C83">
    <w:name w:val="934FB683256A468BB247DC4DF31E8C83"/>
    <w:rsid w:val="0007327E"/>
    <w:rPr>
      <w:lang w:val="en-US" w:eastAsia="en-US"/>
    </w:rPr>
  </w:style>
  <w:style w:type="paragraph" w:customStyle="1" w:styleId="92C6AB61977842C9B2E7645A3931BA1D">
    <w:name w:val="92C6AB61977842C9B2E7645A3931BA1D"/>
    <w:rsid w:val="0007327E"/>
    <w:rPr>
      <w:lang w:val="en-US" w:eastAsia="en-US"/>
    </w:rPr>
  </w:style>
  <w:style w:type="paragraph" w:customStyle="1" w:styleId="81AB541F1DAB4D6BB6EAA39ACDF468C6">
    <w:name w:val="81AB541F1DAB4D6BB6EAA39ACDF468C6"/>
    <w:rsid w:val="0007327E"/>
    <w:rPr>
      <w:lang w:val="en-US" w:eastAsia="en-US"/>
    </w:rPr>
  </w:style>
  <w:style w:type="paragraph" w:customStyle="1" w:styleId="D78F6CA36F714A17843C65E39D9AAE65">
    <w:name w:val="D78F6CA36F714A17843C65E39D9AAE65"/>
    <w:rsid w:val="0007327E"/>
    <w:rPr>
      <w:lang w:val="en-US" w:eastAsia="en-US"/>
    </w:rPr>
  </w:style>
  <w:style w:type="paragraph" w:customStyle="1" w:styleId="4850F787DC25444EAC96DDF30740122B">
    <w:name w:val="4850F787DC25444EAC96DDF30740122B"/>
    <w:rsid w:val="0007327E"/>
    <w:rPr>
      <w:lang w:val="en-US" w:eastAsia="en-US"/>
    </w:rPr>
  </w:style>
  <w:style w:type="paragraph" w:customStyle="1" w:styleId="9183F71D241747829AC6C13DE1A547D7">
    <w:name w:val="9183F71D241747829AC6C13DE1A547D7"/>
    <w:rsid w:val="0007327E"/>
    <w:rPr>
      <w:lang w:val="en-US" w:eastAsia="en-US"/>
    </w:rPr>
  </w:style>
  <w:style w:type="paragraph" w:customStyle="1" w:styleId="21033D9B846F4886A528987DBF51DAA9">
    <w:name w:val="21033D9B846F4886A528987DBF51DAA9"/>
    <w:rsid w:val="0007327E"/>
    <w:rPr>
      <w:lang w:val="en-US" w:eastAsia="en-US"/>
    </w:rPr>
  </w:style>
  <w:style w:type="paragraph" w:customStyle="1" w:styleId="F92FA8E582AA425D9F48399C231B9270">
    <w:name w:val="F92FA8E582AA425D9F48399C231B9270"/>
    <w:rsid w:val="0007327E"/>
    <w:rPr>
      <w:lang w:val="en-US" w:eastAsia="en-US"/>
    </w:rPr>
  </w:style>
  <w:style w:type="paragraph" w:customStyle="1" w:styleId="BC3C39EEABD54A308E8474495229190E">
    <w:name w:val="BC3C39EEABD54A308E8474495229190E"/>
    <w:rsid w:val="0007327E"/>
    <w:rPr>
      <w:lang w:val="en-US" w:eastAsia="en-US"/>
    </w:rPr>
  </w:style>
  <w:style w:type="paragraph" w:customStyle="1" w:styleId="19000AE7C9EF44FDA6AC57A9750D94BC">
    <w:name w:val="19000AE7C9EF44FDA6AC57A9750D94BC"/>
    <w:rsid w:val="0007327E"/>
    <w:rPr>
      <w:lang w:val="en-US" w:eastAsia="en-US"/>
    </w:rPr>
  </w:style>
  <w:style w:type="paragraph" w:customStyle="1" w:styleId="F549708BB32A4D9F82F24AB22B8F27A4">
    <w:name w:val="F549708BB32A4D9F82F24AB22B8F27A4"/>
    <w:rsid w:val="0007327E"/>
    <w:rPr>
      <w:lang w:val="en-US" w:eastAsia="en-US"/>
    </w:rPr>
  </w:style>
  <w:style w:type="paragraph" w:customStyle="1" w:styleId="3224D794C44242A498E155B4B9524039">
    <w:name w:val="3224D794C44242A498E155B4B9524039"/>
    <w:rsid w:val="0007327E"/>
    <w:rPr>
      <w:lang w:val="en-US" w:eastAsia="en-US"/>
    </w:rPr>
  </w:style>
  <w:style w:type="paragraph" w:customStyle="1" w:styleId="F581EF2044534A61A5C633147B04EA47">
    <w:name w:val="F581EF2044534A61A5C633147B04EA47"/>
    <w:rsid w:val="0007327E"/>
    <w:rPr>
      <w:lang w:val="en-US" w:eastAsia="en-US"/>
    </w:rPr>
  </w:style>
  <w:style w:type="paragraph" w:customStyle="1" w:styleId="7375753639224986AC191315E8C2F50E">
    <w:name w:val="7375753639224986AC191315E8C2F50E"/>
    <w:rsid w:val="002A6FE7"/>
    <w:rPr>
      <w:lang w:val="en-US" w:eastAsia="en-US"/>
    </w:rPr>
  </w:style>
  <w:style w:type="paragraph" w:customStyle="1" w:styleId="6CF417F8A19E478494B11E380A0C0173">
    <w:name w:val="6CF417F8A19E478494B11E380A0C0173"/>
    <w:rsid w:val="002A6FE7"/>
    <w:rPr>
      <w:lang w:val="en-US" w:eastAsia="en-US"/>
    </w:rPr>
  </w:style>
  <w:style w:type="paragraph" w:customStyle="1" w:styleId="9E8D8E26F05548938016DE87292A4527">
    <w:name w:val="9E8D8E26F05548938016DE87292A4527"/>
    <w:rsid w:val="002A6FE7"/>
    <w:rPr>
      <w:lang w:val="en-US" w:eastAsia="en-US"/>
    </w:rPr>
  </w:style>
  <w:style w:type="paragraph" w:customStyle="1" w:styleId="08B8383AE0D648A18895B1FBA3854FCF">
    <w:name w:val="08B8383AE0D648A18895B1FBA3854FCF"/>
    <w:rsid w:val="002A6FE7"/>
    <w:rPr>
      <w:lang w:val="en-US" w:eastAsia="en-US"/>
    </w:rPr>
  </w:style>
  <w:style w:type="paragraph" w:customStyle="1" w:styleId="0EFFE0C287F44E7BB73E0CBB533F00DE">
    <w:name w:val="0EFFE0C287F44E7BB73E0CBB533F00DE"/>
    <w:rsid w:val="002A6FE7"/>
    <w:rPr>
      <w:lang w:val="en-US" w:eastAsia="en-US"/>
    </w:rPr>
  </w:style>
  <w:style w:type="paragraph" w:customStyle="1" w:styleId="8136ADAC7BAD463B96709472B9D762FC">
    <w:name w:val="8136ADAC7BAD463B96709472B9D762FC"/>
    <w:rsid w:val="002A6FE7"/>
    <w:rPr>
      <w:lang w:val="en-US" w:eastAsia="en-US"/>
    </w:rPr>
  </w:style>
  <w:style w:type="paragraph" w:customStyle="1" w:styleId="5024911A4FD34B20A53FFABDA37933C8">
    <w:name w:val="5024911A4FD34B20A53FFABDA37933C8"/>
    <w:rsid w:val="002A6FE7"/>
    <w:rPr>
      <w:lang w:val="en-US" w:eastAsia="en-US"/>
    </w:rPr>
  </w:style>
  <w:style w:type="paragraph" w:customStyle="1" w:styleId="FC23C9D68908418CB5E613F7E60D8C1A">
    <w:name w:val="FC23C9D68908418CB5E613F7E60D8C1A"/>
    <w:rsid w:val="002A6FE7"/>
    <w:rPr>
      <w:lang w:val="en-US" w:eastAsia="en-US"/>
    </w:rPr>
  </w:style>
  <w:style w:type="paragraph" w:customStyle="1" w:styleId="5298A305C03A4DFEAEF6C7A5BEE85F78">
    <w:name w:val="5298A305C03A4DFEAEF6C7A5BEE85F78"/>
    <w:rsid w:val="002A6FE7"/>
    <w:rPr>
      <w:lang w:val="en-US" w:eastAsia="en-US"/>
    </w:rPr>
  </w:style>
  <w:style w:type="paragraph" w:customStyle="1" w:styleId="719D78890C74459AB64C5EB20C739810">
    <w:name w:val="719D78890C74459AB64C5EB20C739810"/>
    <w:rsid w:val="002A6FE7"/>
    <w:rPr>
      <w:lang w:val="en-US" w:eastAsia="en-US"/>
    </w:rPr>
  </w:style>
  <w:style w:type="paragraph" w:customStyle="1" w:styleId="300FF58141574E78A85B445E57D0CBFD">
    <w:name w:val="300FF58141574E78A85B445E57D0CBFD"/>
    <w:rsid w:val="002A6FE7"/>
    <w:rPr>
      <w:lang w:val="en-US" w:eastAsia="en-US"/>
    </w:rPr>
  </w:style>
  <w:style w:type="paragraph" w:customStyle="1" w:styleId="AD74FF5A412944998BDB0D90C84714A1">
    <w:name w:val="AD74FF5A412944998BDB0D90C84714A1"/>
    <w:rsid w:val="002A6FE7"/>
    <w:rPr>
      <w:lang w:val="en-US" w:eastAsia="en-US"/>
    </w:rPr>
  </w:style>
  <w:style w:type="paragraph" w:customStyle="1" w:styleId="7D1302FA0C9B4D49810E2797C9CD216D">
    <w:name w:val="7D1302FA0C9B4D49810E2797C9CD216D"/>
    <w:rsid w:val="002A6FE7"/>
    <w:rPr>
      <w:lang w:val="en-US" w:eastAsia="en-US"/>
    </w:rPr>
  </w:style>
  <w:style w:type="paragraph" w:customStyle="1" w:styleId="F7972C22E8844844B96E57FDC2EB67D7">
    <w:name w:val="F7972C22E8844844B96E57FDC2EB67D7"/>
    <w:rsid w:val="002A6FE7"/>
    <w:rPr>
      <w:lang w:val="en-US" w:eastAsia="en-US"/>
    </w:rPr>
  </w:style>
  <w:style w:type="paragraph" w:customStyle="1" w:styleId="EBA24995D944402FBBB75739E029425E">
    <w:name w:val="EBA24995D944402FBBB75739E029425E"/>
    <w:rsid w:val="002A6FE7"/>
    <w:rPr>
      <w:lang w:val="en-US" w:eastAsia="en-US"/>
    </w:rPr>
  </w:style>
  <w:style w:type="paragraph" w:customStyle="1" w:styleId="4E3CA414278D4F2A8FD2276DA589DC24">
    <w:name w:val="4E3CA414278D4F2A8FD2276DA589DC24"/>
    <w:rsid w:val="002A6FE7"/>
    <w:rPr>
      <w:lang w:val="en-US" w:eastAsia="en-US"/>
    </w:rPr>
  </w:style>
  <w:style w:type="paragraph" w:customStyle="1" w:styleId="25304BAC89B74844B0F7DAEC2F18615C">
    <w:name w:val="25304BAC89B74844B0F7DAEC2F18615C"/>
    <w:rsid w:val="002A6FE7"/>
    <w:rPr>
      <w:lang w:val="en-US" w:eastAsia="en-US"/>
    </w:rPr>
  </w:style>
  <w:style w:type="paragraph" w:customStyle="1" w:styleId="392C93272707477DA9E038A314467220">
    <w:name w:val="392C93272707477DA9E038A314467220"/>
    <w:rsid w:val="002A6FE7"/>
    <w:rPr>
      <w:lang w:val="en-US" w:eastAsia="en-US"/>
    </w:rPr>
  </w:style>
  <w:style w:type="paragraph" w:customStyle="1" w:styleId="FE8CFE2B73664D8E8F39779CF6DAF5EA">
    <w:name w:val="FE8CFE2B73664D8E8F39779CF6DAF5EA"/>
    <w:rsid w:val="002A6FE7"/>
    <w:rPr>
      <w:lang w:val="en-US" w:eastAsia="en-US"/>
    </w:rPr>
  </w:style>
  <w:style w:type="paragraph" w:customStyle="1" w:styleId="170C9B7302B240A6B642EC4600536FF8">
    <w:name w:val="170C9B7302B240A6B642EC4600536FF8"/>
    <w:rsid w:val="002A6FE7"/>
    <w:rPr>
      <w:lang w:val="en-US" w:eastAsia="en-US"/>
    </w:rPr>
  </w:style>
  <w:style w:type="paragraph" w:customStyle="1" w:styleId="D84B8B2303A5470BB4A31131E2737ABD">
    <w:name w:val="D84B8B2303A5470BB4A31131E2737ABD"/>
    <w:rsid w:val="002A6FE7"/>
    <w:rPr>
      <w:lang w:val="en-US" w:eastAsia="en-US"/>
    </w:rPr>
  </w:style>
  <w:style w:type="paragraph" w:customStyle="1" w:styleId="17EE841A70DE498B9D0CF2EEF3DD0986">
    <w:name w:val="17EE841A70DE498B9D0CF2EEF3DD0986"/>
    <w:rsid w:val="002A6FE7"/>
    <w:rPr>
      <w:lang w:val="en-US" w:eastAsia="en-US"/>
    </w:rPr>
  </w:style>
  <w:style w:type="paragraph" w:customStyle="1" w:styleId="63B559E2D2484200BF0AD704F9E8EB15">
    <w:name w:val="63B559E2D2484200BF0AD704F9E8EB15"/>
    <w:rsid w:val="002A6FE7"/>
    <w:rPr>
      <w:lang w:val="en-US" w:eastAsia="en-US"/>
    </w:rPr>
  </w:style>
  <w:style w:type="paragraph" w:customStyle="1" w:styleId="E2BF5E551B944B478274FBA55B7DBDA0">
    <w:name w:val="E2BF5E551B944B478274FBA55B7DBDA0"/>
    <w:rsid w:val="002A6FE7"/>
    <w:rPr>
      <w:lang w:val="en-US" w:eastAsia="en-US"/>
    </w:rPr>
  </w:style>
  <w:style w:type="paragraph" w:customStyle="1" w:styleId="9FF23624F1CC4520B5FC3B2E494EA6F1">
    <w:name w:val="9FF23624F1CC4520B5FC3B2E494EA6F1"/>
    <w:rsid w:val="002A6FE7"/>
    <w:rPr>
      <w:lang w:val="en-US" w:eastAsia="en-US"/>
    </w:rPr>
  </w:style>
  <w:style w:type="paragraph" w:customStyle="1" w:styleId="A4310273D1AA40CAB3B2F89E19BFAC7B">
    <w:name w:val="A4310273D1AA40CAB3B2F89E19BFAC7B"/>
    <w:rsid w:val="002A6FE7"/>
    <w:rPr>
      <w:lang w:val="en-US" w:eastAsia="en-US"/>
    </w:rPr>
  </w:style>
  <w:style w:type="paragraph" w:customStyle="1" w:styleId="9B8BA712B42D46119EC39ACD18EE8FE6">
    <w:name w:val="9B8BA712B42D46119EC39ACD18EE8FE6"/>
    <w:rsid w:val="002A6FE7"/>
    <w:rPr>
      <w:lang w:val="en-US" w:eastAsia="en-US"/>
    </w:rPr>
  </w:style>
  <w:style w:type="paragraph" w:customStyle="1" w:styleId="0239A0CB02AE458AA8A6AF5E285DAA5A">
    <w:name w:val="0239A0CB02AE458AA8A6AF5E285DAA5A"/>
    <w:rsid w:val="002A6FE7"/>
    <w:rPr>
      <w:lang w:val="en-US" w:eastAsia="en-US"/>
    </w:rPr>
  </w:style>
  <w:style w:type="paragraph" w:customStyle="1" w:styleId="0FCF5C4A741C46AE92CED0BE08D0F7D3">
    <w:name w:val="0FCF5C4A741C46AE92CED0BE08D0F7D3"/>
    <w:rsid w:val="002A6FE7"/>
    <w:rPr>
      <w:lang w:val="en-US" w:eastAsia="en-US"/>
    </w:rPr>
  </w:style>
  <w:style w:type="paragraph" w:customStyle="1" w:styleId="A7E325C9A6C74D29AD29B8EAA853F843">
    <w:name w:val="A7E325C9A6C74D29AD29B8EAA853F843"/>
    <w:rsid w:val="002A6FE7"/>
    <w:rPr>
      <w:lang w:val="en-US" w:eastAsia="en-US"/>
    </w:rPr>
  </w:style>
  <w:style w:type="paragraph" w:customStyle="1" w:styleId="7A975D8D304742D6A8E495465D726AA8">
    <w:name w:val="7A975D8D304742D6A8E495465D726AA8"/>
    <w:rsid w:val="002A6FE7"/>
    <w:rPr>
      <w:lang w:val="en-US" w:eastAsia="en-US"/>
    </w:rPr>
  </w:style>
  <w:style w:type="paragraph" w:customStyle="1" w:styleId="27C61F59FD73442186D49DF395C61618">
    <w:name w:val="27C61F59FD73442186D49DF395C61618"/>
    <w:rsid w:val="002A6FE7"/>
    <w:rPr>
      <w:lang w:val="en-US" w:eastAsia="en-US"/>
    </w:rPr>
  </w:style>
  <w:style w:type="paragraph" w:customStyle="1" w:styleId="F7297A1287414A25A0758A48A1D20C2F">
    <w:name w:val="F7297A1287414A25A0758A48A1D20C2F"/>
    <w:rsid w:val="002A6FE7"/>
    <w:rPr>
      <w:lang w:val="en-US" w:eastAsia="en-US"/>
    </w:rPr>
  </w:style>
  <w:style w:type="paragraph" w:customStyle="1" w:styleId="004A79476BF9449EA1EF7786393024BD">
    <w:name w:val="004A79476BF9449EA1EF7786393024BD"/>
    <w:rsid w:val="002A6FE7"/>
    <w:rPr>
      <w:lang w:val="en-US" w:eastAsia="en-US"/>
    </w:rPr>
  </w:style>
  <w:style w:type="paragraph" w:customStyle="1" w:styleId="E819CB1EFF6A49A68EA6A6D731DDFE53">
    <w:name w:val="E819CB1EFF6A49A68EA6A6D731DDFE53"/>
    <w:rsid w:val="002A6FE7"/>
    <w:rPr>
      <w:lang w:val="en-US" w:eastAsia="en-US"/>
    </w:rPr>
  </w:style>
  <w:style w:type="paragraph" w:customStyle="1" w:styleId="DD1A49B693C14CABB7F0749B91D8F0A8">
    <w:name w:val="DD1A49B693C14CABB7F0749B91D8F0A8"/>
    <w:rsid w:val="002A6FE7"/>
    <w:rPr>
      <w:lang w:val="en-US" w:eastAsia="en-US"/>
    </w:rPr>
  </w:style>
  <w:style w:type="paragraph" w:customStyle="1" w:styleId="3D9C83BBF2B54683A146A589E7BC7317">
    <w:name w:val="3D9C83BBF2B54683A146A589E7BC7317"/>
    <w:rsid w:val="002A6FE7"/>
    <w:rPr>
      <w:lang w:val="en-US" w:eastAsia="en-US"/>
    </w:rPr>
  </w:style>
  <w:style w:type="paragraph" w:customStyle="1" w:styleId="4D582B7411DF49919D2B796ECCC47F61">
    <w:name w:val="4D582B7411DF49919D2B796ECCC47F61"/>
    <w:rsid w:val="002A6FE7"/>
    <w:rPr>
      <w:lang w:val="en-US" w:eastAsia="en-US"/>
    </w:rPr>
  </w:style>
  <w:style w:type="paragraph" w:customStyle="1" w:styleId="2E45B1C623094D8EAFDB82A6B99A4B0F">
    <w:name w:val="2E45B1C623094D8EAFDB82A6B99A4B0F"/>
    <w:rsid w:val="002A6FE7"/>
    <w:rPr>
      <w:lang w:val="en-US" w:eastAsia="en-US"/>
    </w:rPr>
  </w:style>
  <w:style w:type="paragraph" w:customStyle="1" w:styleId="8ACE5946B8654604A7CA2E264D07E497">
    <w:name w:val="8ACE5946B8654604A7CA2E264D07E497"/>
    <w:rsid w:val="002A6FE7"/>
    <w:rPr>
      <w:lang w:val="en-US" w:eastAsia="en-US"/>
    </w:rPr>
  </w:style>
  <w:style w:type="paragraph" w:customStyle="1" w:styleId="C13CC4A6A28940E292AE9683E1E7EC8E">
    <w:name w:val="C13CC4A6A28940E292AE9683E1E7EC8E"/>
    <w:rsid w:val="002A6FE7"/>
    <w:rPr>
      <w:lang w:val="en-US" w:eastAsia="en-US"/>
    </w:rPr>
  </w:style>
  <w:style w:type="paragraph" w:customStyle="1" w:styleId="368D325601D64FC780D73FC6B298F13C">
    <w:name w:val="368D325601D64FC780D73FC6B298F13C"/>
    <w:rsid w:val="002A6FE7"/>
    <w:rPr>
      <w:lang w:val="en-US" w:eastAsia="en-US"/>
    </w:rPr>
  </w:style>
  <w:style w:type="paragraph" w:customStyle="1" w:styleId="BB927F4AAF854A39857E79B09C1EEE60">
    <w:name w:val="BB927F4AAF854A39857E79B09C1EEE60"/>
    <w:rsid w:val="002A6FE7"/>
    <w:rPr>
      <w:lang w:val="en-US" w:eastAsia="en-US"/>
    </w:rPr>
  </w:style>
  <w:style w:type="paragraph" w:customStyle="1" w:styleId="29E8DF4730E243DC8623527E1D783120">
    <w:name w:val="29E8DF4730E243DC8623527E1D783120"/>
    <w:rsid w:val="002A6FE7"/>
    <w:rPr>
      <w:lang w:val="en-US" w:eastAsia="en-US"/>
    </w:rPr>
  </w:style>
  <w:style w:type="paragraph" w:customStyle="1" w:styleId="D9BCA6C98C3A40BEB90C267B8723436A">
    <w:name w:val="D9BCA6C98C3A40BEB90C267B8723436A"/>
    <w:rsid w:val="002A6FE7"/>
    <w:rPr>
      <w:lang w:val="en-US" w:eastAsia="en-US"/>
    </w:rPr>
  </w:style>
  <w:style w:type="paragraph" w:customStyle="1" w:styleId="CF0DDB53D58247B5894DCE078CBF95D1">
    <w:name w:val="CF0DDB53D58247B5894DCE078CBF95D1"/>
    <w:rsid w:val="002A6FE7"/>
    <w:rPr>
      <w:lang w:val="en-US" w:eastAsia="en-US"/>
    </w:rPr>
  </w:style>
  <w:style w:type="paragraph" w:customStyle="1" w:styleId="8CFD647C06A2446591A9D83E5CE0A54D">
    <w:name w:val="8CFD647C06A2446591A9D83E5CE0A54D"/>
    <w:rsid w:val="002A6FE7"/>
    <w:rPr>
      <w:lang w:val="en-US" w:eastAsia="en-US"/>
    </w:rPr>
  </w:style>
  <w:style w:type="paragraph" w:customStyle="1" w:styleId="25EC6F26F8644024802D92AED2120BC7">
    <w:name w:val="25EC6F26F8644024802D92AED2120BC7"/>
    <w:rsid w:val="002A6FE7"/>
    <w:rPr>
      <w:lang w:val="en-US" w:eastAsia="en-US"/>
    </w:rPr>
  </w:style>
  <w:style w:type="paragraph" w:customStyle="1" w:styleId="0312804A67E44B01A51CABF984A7E916">
    <w:name w:val="0312804A67E44B01A51CABF984A7E916"/>
    <w:rsid w:val="002A6FE7"/>
    <w:rPr>
      <w:lang w:val="en-US" w:eastAsia="en-US"/>
    </w:rPr>
  </w:style>
  <w:style w:type="paragraph" w:customStyle="1" w:styleId="2529DE0305B144D287D8FE4075536193">
    <w:name w:val="2529DE0305B144D287D8FE4075536193"/>
    <w:rsid w:val="002A6FE7"/>
    <w:rPr>
      <w:lang w:val="en-US" w:eastAsia="en-US"/>
    </w:rPr>
  </w:style>
  <w:style w:type="paragraph" w:customStyle="1" w:styleId="EF95E171AE91466DB23DFCF88058F5C2">
    <w:name w:val="EF95E171AE91466DB23DFCF88058F5C2"/>
    <w:rsid w:val="002A6FE7"/>
    <w:rPr>
      <w:lang w:val="en-US" w:eastAsia="en-US"/>
    </w:rPr>
  </w:style>
  <w:style w:type="paragraph" w:customStyle="1" w:styleId="1AE0480D2D3049AAB5CC0D7EC73150A1">
    <w:name w:val="1AE0480D2D3049AAB5CC0D7EC73150A1"/>
    <w:rsid w:val="002A6FE7"/>
    <w:rPr>
      <w:lang w:val="en-US" w:eastAsia="en-US"/>
    </w:rPr>
  </w:style>
  <w:style w:type="paragraph" w:customStyle="1" w:styleId="030421BAAED742BA812CF61B48F75961">
    <w:name w:val="030421BAAED742BA812CF61B48F75961"/>
    <w:rsid w:val="002A6FE7"/>
    <w:rPr>
      <w:lang w:val="en-US" w:eastAsia="en-US"/>
    </w:rPr>
  </w:style>
  <w:style w:type="paragraph" w:customStyle="1" w:styleId="1D809F7EA0044DDBBCC8CB7184FD09E5">
    <w:name w:val="1D809F7EA0044DDBBCC8CB7184FD09E5"/>
    <w:rsid w:val="002A6FE7"/>
    <w:rPr>
      <w:lang w:val="en-US" w:eastAsia="en-US"/>
    </w:rPr>
  </w:style>
  <w:style w:type="paragraph" w:customStyle="1" w:styleId="E442C2717E5F4551BD03830D8D4FBD97">
    <w:name w:val="E442C2717E5F4551BD03830D8D4FBD97"/>
    <w:rsid w:val="002A6FE7"/>
    <w:rPr>
      <w:lang w:val="en-US" w:eastAsia="en-US"/>
    </w:rPr>
  </w:style>
  <w:style w:type="paragraph" w:customStyle="1" w:styleId="1FF81532635742599814B37E46EB0215">
    <w:name w:val="1FF81532635742599814B37E46EB0215"/>
    <w:rsid w:val="002A6FE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23</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Duncanson</dc:creator>
  <cp:keywords/>
  <dc:description/>
  <cp:lastModifiedBy>Zara Duncanson</cp:lastModifiedBy>
  <cp:revision>14</cp:revision>
  <dcterms:created xsi:type="dcterms:W3CDTF">2020-06-13T02:15:00Z</dcterms:created>
  <dcterms:modified xsi:type="dcterms:W3CDTF">2020-06-13T03:38:00Z</dcterms:modified>
  <cp:version/>
</cp:coreProperties>
</file>