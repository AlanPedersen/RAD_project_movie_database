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77231" w14:textId="77777777" w:rsidR="000221B9" w:rsidRPr="00AA1380" w:rsidRDefault="000221B9" w:rsidP="00AA1380">
      <w:pPr>
        <w:pStyle w:val="Title"/>
      </w:pPr>
      <w:sdt>
        <w:sdtPr>
          <w:alias w:val="Agenda:"/>
          <w:tag w:val="Agenda:"/>
          <w:id w:val="-1451313996"/>
          <w:placeholder>
            <w:docPart w:val="BAC439B7B52447BB969FF44C8DA3753A"/>
          </w:placeholder>
          <w:temporary/>
          <w:showingPlcHdr/>
          <w15:appearance w15:val="hidden"/>
        </w:sdtPr>
        <w:sdtContent>
          <w:r w:rsidRPr="00C37F7F">
            <w:t>AGENDA</w:t>
          </w:r>
        </w:sdtContent>
      </w:sdt>
    </w:p>
    <w:p w14:paraId="0CB4AF80" w14:textId="77777777" w:rsidR="000221B9" w:rsidRPr="00D274EE" w:rsidRDefault="000221B9" w:rsidP="00E347A4">
      <w:pPr>
        <w:pStyle w:val="memoh11"/>
      </w:pPr>
      <w:r>
        <w:t>RAD Setup Meeting</w:t>
      </w:r>
    </w:p>
    <w:p w14:paraId="0ABD71FB" w14:textId="77777777" w:rsidR="000221B9" w:rsidRDefault="000221B9" w:rsidP="00E347A4">
      <w:pPr>
        <w:pStyle w:val="memoh21"/>
      </w:pPr>
      <w:r>
        <w:t>03/06/2020</w:t>
      </w:r>
    </w:p>
    <w:p w14:paraId="20CA71AB" w14:textId="77777777" w:rsidR="000221B9" w:rsidRPr="00E73D3F" w:rsidRDefault="000221B9" w:rsidP="00E347A4">
      <w:pPr>
        <w:pStyle w:val="memoh21"/>
      </w:pPr>
      <w:r>
        <w:t>9:00</w:t>
      </w:r>
      <w:r w:rsidRPr="00E73D3F">
        <w:t xml:space="preserve"> – </w:t>
      </w:r>
      <w:r>
        <w:t>10:00</w:t>
      </w:r>
    </w:p>
    <w:p w14:paraId="11776B8A" w14:textId="77777777" w:rsidR="000221B9" w:rsidRDefault="000221B9" w:rsidP="00C37F7F">
      <w:sdt>
        <w:sdtPr>
          <w:alias w:val="Meeting called by:"/>
          <w:tag w:val="Meeting called by :"/>
          <w:id w:val="-1202780390"/>
          <w:placeholder>
            <w:docPart w:val="A2D5F9CB84EE431694F181EC8C45EB67"/>
          </w:placeholder>
          <w:temporary/>
          <w:showingPlcHdr/>
          <w15:appearance w15:val="hidden"/>
        </w:sdtPr>
        <w:sdtContent>
          <w:r w:rsidRPr="00AA1380">
            <w:t>Meeting called by</w:t>
          </w:r>
        </w:sdtContent>
      </w:sdt>
      <w:r>
        <w:t xml:space="preserve"> Alan Pedersen</w:t>
      </w:r>
    </w:p>
    <w:tbl>
      <w:tblPr>
        <w:tblStyle w:val="TableGrid"/>
        <w:tblW w:w="5050" w:type="pct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1842"/>
        <w:gridCol w:w="8001"/>
      </w:tblGrid>
      <w:tr w:rsidR="000221B9" w14:paraId="7F20E6FC" w14:textId="77777777" w:rsidTr="00F862B1">
        <w:trPr>
          <w:cantSplit/>
          <w:trHeight w:val="360"/>
        </w:trPr>
        <w:sdt>
          <w:sdtPr>
            <w:alias w:val="Attendees:"/>
            <w:tag w:val="Attendees:"/>
            <w:id w:val="-1065335567"/>
            <w:placeholder>
              <w:docPart w:val="DEF35EA7BA5F4174ABDCFE4AF418A1E0"/>
            </w:placeholder>
            <w:temporary/>
            <w:showingPlcHdr/>
            <w15:appearance w15:val="hidden"/>
          </w:sdtPr>
          <w:sdtContent>
            <w:tc>
              <w:tcPr>
                <w:tcW w:w="1900" w:type="dxa"/>
                <w:vAlign w:val="bottom"/>
              </w:tcPr>
              <w:p w14:paraId="2D654C60" w14:textId="77777777" w:rsidR="000221B9" w:rsidRPr="00D274EE" w:rsidRDefault="000221B9" w:rsidP="00E347A4">
                <w:pPr>
                  <w:pStyle w:val="memoh31"/>
                </w:pPr>
                <w:r w:rsidRPr="00C37F7F">
                  <w:t>Attendees</w:t>
                </w:r>
                <w:r w:rsidRPr="00E73D3F">
                  <w:t>:</w:t>
                </w:r>
              </w:p>
            </w:tc>
          </w:sdtContent>
        </w:sdt>
        <w:tc>
          <w:tcPr>
            <w:tcW w:w="8281" w:type="dxa"/>
            <w:vAlign w:val="bottom"/>
          </w:tcPr>
          <w:p w14:paraId="222FBE0B" w14:textId="77777777" w:rsidR="000221B9" w:rsidRDefault="000221B9" w:rsidP="00C37F7F">
            <w:r>
              <w:t>Zara Duncanson</w:t>
            </w:r>
          </w:p>
          <w:p w14:paraId="1C9A6432" w14:textId="77777777" w:rsidR="000221B9" w:rsidRDefault="000221B9" w:rsidP="00C37F7F">
            <w:r>
              <w:t>David Perry</w:t>
            </w:r>
          </w:p>
          <w:p w14:paraId="6A028E7B" w14:textId="77777777" w:rsidR="000221B9" w:rsidRDefault="000221B9" w:rsidP="00C37F7F">
            <w:r>
              <w:t>Alan Pedersen</w:t>
            </w:r>
          </w:p>
        </w:tc>
      </w:tr>
      <w:tr w:rsidR="000221B9" w14:paraId="24CE8B01" w14:textId="77777777" w:rsidTr="00F862B1">
        <w:trPr>
          <w:cantSplit/>
          <w:trHeight w:val="360"/>
        </w:trPr>
        <w:sdt>
          <w:sdtPr>
            <w:alias w:val="Please read:"/>
            <w:tag w:val="Please read:"/>
            <w:id w:val="937871091"/>
            <w:placeholder>
              <w:docPart w:val="61A30309D42B4EC689F08E74EB92F0E4"/>
            </w:placeholder>
            <w:temporary/>
            <w:showingPlcHdr/>
            <w15:appearance w15:val="hidden"/>
          </w:sdtPr>
          <w:sdtContent>
            <w:tc>
              <w:tcPr>
                <w:tcW w:w="1900" w:type="dxa"/>
                <w:vAlign w:val="bottom"/>
              </w:tcPr>
              <w:p w14:paraId="2C4A5DBD" w14:textId="77777777" w:rsidR="000221B9" w:rsidRPr="00D274EE" w:rsidRDefault="000221B9" w:rsidP="00FF5813">
                <w:pPr>
                  <w:pStyle w:val="memoh31"/>
                </w:pPr>
                <w:r w:rsidRPr="00C37F7F">
                  <w:t>Please</w:t>
                </w:r>
                <w:r w:rsidRPr="00E73D3F">
                  <w:t xml:space="preserve"> read:</w:t>
                </w:r>
              </w:p>
            </w:tc>
          </w:sdtContent>
        </w:sdt>
        <w:tc>
          <w:tcPr>
            <w:tcW w:w="8281" w:type="dxa"/>
            <w:vAlign w:val="bottom"/>
          </w:tcPr>
          <w:p w14:paraId="3BFAEFCE" w14:textId="77777777" w:rsidR="000221B9" w:rsidRDefault="000221B9" w:rsidP="00C37F7F"/>
        </w:tc>
      </w:tr>
      <w:tr w:rsidR="000221B9" w14:paraId="093D4C28" w14:textId="77777777" w:rsidTr="00F862B1">
        <w:trPr>
          <w:cantSplit/>
          <w:trHeight w:val="360"/>
        </w:trPr>
        <w:sdt>
          <w:sdtPr>
            <w:alias w:val="Please bring:"/>
            <w:tag w:val="Please bring:"/>
            <w:id w:val="-880020238"/>
            <w:placeholder>
              <w:docPart w:val="6B7696EDDDAA44BE97009F77EA8542AF"/>
            </w:placeholder>
            <w:temporary/>
            <w:showingPlcHdr/>
            <w15:appearance w15:val="hidden"/>
          </w:sdtPr>
          <w:sdtContent>
            <w:tc>
              <w:tcPr>
                <w:tcW w:w="1900" w:type="dxa"/>
                <w:tcMar>
                  <w:left w:w="115" w:type="dxa"/>
                  <w:bottom w:w="288" w:type="dxa"/>
                  <w:right w:w="115" w:type="dxa"/>
                </w:tcMar>
                <w:vAlign w:val="bottom"/>
              </w:tcPr>
              <w:p w14:paraId="22B75EAF" w14:textId="77777777" w:rsidR="000221B9" w:rsidRPr="00D274EE" w:rsidRDefault="000221B9" w:rsidP="00FF5813">
                <w:pPr>
                  <w:pStyle w:val="memoh31"/>
                </w:pPr>
                <w:r w:rsidRPr="00C37F7F">
                  <w:t>Please</w:t>
                </w:r>
                <w:r w:rsidRPr="00E73D3F">
                  <w:t xml:space="preserve"> bring:</w:t>
                </w:r>
              </w:p>
            </w:tc>
          </w:sdtContent>
        </w:sdt>
        <w:tc>
          <w:tcPr>
            <w:tcW w:w="8281" w:type="dxa"/>
            <w:tcMar>
              <w:left w:w="115" w:type="dxa"/>
              <w:bottom w:w="288" w:type="dxa"/>
              <w:right w:w="115" w:type="dxa"/>
            </w:tcMar>
            <w:vAlign w:val="bottom"/>
          </w:tcPr>
          <w:p w14:paraId="6FB837B0" w14:textId="77777777" w:rsidR="000221B9" w:rsidRDefault="000221B9" w:rsidP="00C37F7F"/>
        </w:tc>
      </w:tr>
    </w:tbl>
    <w:tbl>
      <w:tblPr>
        <w:tblStyle w:val="Style12"/>
        <w:tblW w:w="5050" w:type="pct"/>
        <w:tblInd w:w="-115" w:type="dxa"/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2654"/>
        <w:gridCol w:w="4947"/>
        <w:gridCol w:w="2242"/>
      </w:tblGrid>
      <w:tr w:rsidR="000221B9" w14:paraId="3C83DC01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F9F5FB1" w14:textId="77777777" w:rsidR="000221B9" w:rsidRPr="00E7243F" w:rsidRDefault="000221B9" w:rsidP="00E347A4">
            <w:pPr>
              <w:pStyle w:val="memoh21"/>
            </w:pPr>
            <w:r>
              <w:t>9:00</w:t>
            </w:r>
            <w:r w:rsidRPr="00E73D3F">
              <w:t xml:space="preserve"> – </w:t>
            </w:r>
            <w:r>
              <w:t>10:00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bookmarkStart w:id="0" w:name="_Toc41992229" w:displacedByCustomXml="next"/>
          <w:sdt>
            <w:sdtPr>
              <w:alias w:val="Enter introduction:"/>
              <w:tag w:val="Enter introduction:"/>
              <w:id w:val="1559444801"/>
              <w:placeholder>
                <w:docPart w:val="28FC691CADE047F89B199D01FE8D12BE"/>
              </w:placeholder>
              <w:temporary/>
              <w:showingPlcHdr/>
              <w15:appearance w15:val="hidden"/>
            </w:sdtPr>
            <w:sdtContent>
              <w:p w14:paraId="7026D5E0" w14:textId="77777777" w:rsidR="000221B9" w:rsidRPr="00E7243F" w:rsidRDefault="000221B9" w:rsidP="00083F3A">
                <w:pPr>
                  <w:pStyle w:val="memoh2"/>
                </w:pPr>
                <w:r w:rsidRPr="00C37F7F">
                  <w:t>Introduction</w:t>
                </w:r>
              </w:p>
            </w:sdtContent>
          </w:sdt>
          <w:bookmarkEnd w:id="0" w:displacedByCustomXml="prev"/>
          <w:p w14:paraId="1CE7E4A5" w14:textId="77777777" w:rsidR="000221B9" w:rsidRDefault="000221B9" w:rsidP="00C37F7F">
            <w:r>
              <w:t>Demonstrate and review updated web site</w:t>
            </w:r>
          </w:p>
          <w:p w14:paraId="073B4192" w14:textId="77777777" w:rsidR="000221B9" w:rsidRDefault="000221B9" w:rsidP="008D34A7">
            <w:r>
              <w:t>Feedback on site</w:t>
            </w:r>
          </w:p>
          <w:p w14:paraId="074F374A" w14:textId="77777777" w:rsidR="000221B9" w:rsidRDefault="000221B9" w:rsidP="008D34A7"/>
          <w:p w14:paraId="0508BCAC" w14:textId="77777777" w:rsidR="000221B9" w:rsidRDefault="000221B9" w:rsidP="008D34A7"/>
          <w:p w14:paraId="3B3ABB19" w14:textId="77777777" w:rsidR="000221B9" w:rsidRDefault="000221B9" w:rsidP="008D34A7"/>
          <w:p w14:paraId="572872CA" w14:textId="77777777" w:rsidR="000221B9" w:rsidRDefault="000221B9" w:rsidP="007426AB"/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5C89EE0" w14:textId="77777777" w:rsidR="000221B9" w:rsidRPr="00D274EE" w:rsidRDefault="000221B9" w:rsidP="00C37F7F">
            <w:pPr>
              <w:pStyle w:val="Location2"/>
            </w:pPr>
            <w:r>
              <w:t>Thornlie TAFE Library</w:t>
            </w:r>
          </w:p>
        </w:tc>
      </w:tr>
    </w:tbl>
    <w:sdt>
      <w:sdtPr>
        <w:alias w:val="Additional instructions:"/>
        <w:id w:val="1136143392"/>
        <w:placeholder>
          <w:docPart w:val="B02FA86668C94F4B978C083F05FEA016"/>
        </w:placeholder>
        <w:temporary/>
        <w:showingPlcHdr/>
        <w15:appearance w15:val="hidden"/>
      </w:sdtPr>
      <w:sdtContent>
        <w:p w14:paraId="299BEA08" w14:textId="77777777" w:rsidR="000221B9" w:rsidRPr="00E7243F" w:rsidRDefault="000221B9" w:rsidP="00083F3A">
          <w:pPr>
            <w:pStyle w:val="minh4"/>
          </w:pPr>
          <w:r w:rsidRPr="00C37F7F">
            <w:t>Additional Instruction</w:t>
          </w:r>
          <w:r>
            <w:t>:</w:t>
          </w:r>
        </w:p>
      </w:sdtContent>
    </w:sdt>
    <w:p w14:paraId="5D6DFC50" w14:textId="77777777" w:rsidR="000221B9" w:rsidRDefault="000221B9">
      <w:pPr>
        <w:sectPr w:rsidR="000221B9" w:rsidSect="00A27ABE">
          <w:pgSz w:w="11906" w:h="16838" w:code="9"/>
          <w:pgMar w:top="1080" w:right="1080" w:bottom="1080" w:left="1080" w:header="720" w:footer="720" w:gutter="0"/>
          <w:cols w:space="720"/>
          <w:docGrid w:linePitch="360"/>
        </w:sectPr>
      </w:pPr>
    </w:p>
    <w:p w14:paraId="66EB9011" w14:textId="77777777" w:rsidR="00666CED" w:rsidRDefault="00666CED"/>
    <w:sectPr w:rsidR="00666CED" w:rsidSect="00A27ABE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7C0DF" w14:textId="77777777" w:rsidR="00825B7D" w:rsidRDefault="00825B7D" w:rsidP="00555D3B">
      <w:pPr>
        <w:spacing w:before="0" w:after="0" w:line="240" w:lineRule="auto"/>
      </w:pPr>
      <w:r>
        <w:separator/>
      </w:r>
    </w:p>
  </w:endnote>
  <w:endnote w:type="continuationSeparator" w:id="0">
    <w:p w14:paraId="54C595B5" w14:textId="77777777" w:rsidR="00825B7D" w:rsidRDefault="00825B7D" w:rsidP="00555D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4D590" w14:textId="77777777" w:rsidR="00825B7D" w:rsidRDefault="00825B7D" w:rsidP="00555D3B">
      <w:pPr>
        <w:spacing w:before="0" w:after="0" w:line="240" w:lineRule="auto"/>
      </w:pPr>
      <w:r>
        <w:separator/>
      </w:r>
    </w:p>
  </w:footnote>
  <w:footnote w:type="continuationSeparator" w:id="0">
    <w:p w14:paraId="5F79591B" w14:textId="77777777" w:rsidR="00825B7D" w:rsidRDefault="00825B7D" w:rsidP="00555D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A8EE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853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48C8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44F8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A8EF5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F23D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2E8FB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BCE1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5E73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F216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DE585B"/>
    <w:multiLevelType w:val="hybridMultilevel"/>
    <w:tmpl w:val="A5D432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embedSystemFonts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A8"/>
    <w:rsid w:val="00007B5F"/>
    <w:rsid w:val="000221B9"/>
    <w:rsid w:val="00025FAF"/>
    <w:rsid w:val="00035A93"/>
    <w:rsid w:val="00095A1E"/>
    <w:rsid w:val="000B2959"/>
    <w:rsid w:val="000C7EEA"/>
    <w:rsid w:val="000E49DD"/>
    <w:rsid w:val="00116DC5"/>
    <w:rsid w:val="00124E67"/>
    <w:rsid w:val="00127243"/>
    <w:rsid w:val="001370EC"/>
    <w:rsid w:val="00140ECA"/>
    <w:rsid w:val="00185CD0"/>
    <w:rsid w:val="001E267D"/>
    <w:rsid w:val="001F2289"/>
    <w:rsid w:val="00215FB1"/>
    <w:rsid w:val="00264F50"/>
    <w:rsid w:val="002770CD"/>
    <w:rsid w:val="00280720"/>
    <w:rsid w:val="002E055D"/>
    <w:rsid w:val="002F6557"/>
    <w:rsid w:val="003327E8"/>
    <w:rsid w:val="00360077"/>
    <w:rsid w:val="00372ABF"/>
    <w:rsid w:val="003962A8"/>
    <w:rsid w:val="003A34B5"/>
    <w:rsid w:val="003D363D"/>
    <w:rsid w:val="003E49D2"/>
    <w:rsid w:val="0042689F"/>
    <w:rsid w:val="00461EE8"/>
    <w:rsid w:val="00463AA9"/>
    <w:rsid w:val="004B126A"/>
    <w:rsid w:val="004C43A7"/>
    <w:rsid w:val="004F323F"/>
    <w:rsid w:val="005125DF"/>
    <w:rsid w:val="00555D3B"/>
    <w:rsid w:val="0056296F"/>
    <w:rsid w:val="00563DC8"/>
    <w:rsid w:val="005A5FA8"/>
    <w:rsid w:val="00620332"/>
    <w:rsid w:val="00622D6E"/>
    <w:rsid w:val="00630B2F"/>
    <w:rsid w:val="00662A26"/>
    <w:rsid w:val="00666CED"/>
    <w:rsid w:val="006F1179"/>
    <w:rsid w:val="00717393"/>
    <w:rsid w:val="0073110F"/>
    <w:rsid w:val="007426AB"/>
    <w:rsid w:val="007C645B"/>
    <w:rsid w:val="007F0827"/>
    <w:rsid w:val="00816880"/>
    <w:rsid w:val="00821BC9"/>
    <w:rsid w:val="00825A2B"/>
    <w:rsid w:val="00825B7D"/>
    <w:rsid w:val="008D34A7"/>
    <w:rsid w:val="0091004F"/>
    <w:rsid w:val="0096085C"/>
    <w:rsid w:val="00981348"/>
    <w:rsid w:val="009C6D71"/>
    <w:rsid w:val="009F751F"/>
    <w:rsid w:val="00A02245"/>
    <w:rsid w:val="00A27ABE"/>
    <w:rsid w:val="00A3057E"/>
    <w:rsid w:val="00A4516E"/>
    <w:rsid w:val="00A61B2B"/>
    <w:rsid w:val="00A63A6C"/>
    <w:rsid w:val="00A63BE8"/>
    <w:rsid w:val="00AA1380"/>
    <w:rsid w:val="00AA2585"/>
    <w:rsid w:val="00B1229F"/>
    <w:rsid w:val="00B46BA6"/>
    <w:rsid w:val="00B9392D"/>
    <w:rsid w:val="00BC1F84"/>
    <w:rsid w:val="00C01C4C"/>
    <w:rsid w:val="00C041DB"/>
    <w:rsid w:val="00C37F7F"/>
    <w:rsid w:val="00C57EA3"/>
    <w:rsid w:val="00C656BA"/>
    <w:rsid w:val="00CC067E"/>
    <w:rsid w:val="00CD440E"/>
    <w:rsid w:val="00CE6D3B"/>
    <w:rsid w:val="00D268A5"/>
    <w:rsid w:val="00D2731A"/>
    <w:rsid w:val="00D274EE"/>
    <w:rsid w:val="00D46794"/>
    <w:rsid w:val="00D52E79"/>
    <w:rsid w:val="00D868B9"/>
    <w:rsid w:val="00DB402C"/>
    <w:rsid w:val="00DF1E72"/>
    <w:rsid w:val="00E3045C"/>
    <w:rsid w:val="00E347A4"/>
    <w:rsid w:val="00E7243F"/>
    <w:rsid w:val="00E73D3F"/>
    <w:rsid w:val="00E871F6"/>
    <w:rsid w:val="00E92149"/>
    <w:rsid w:val="00EC740E"/>
    <w:rsid w:val="00EE25C5"/>
    <w:rsid w:val="00F41B30"/>
    <w:rsid w:val="00F53247"/>
    <w:rsid w:val="00F65D44"/>
    <w:rsid w:val="00F736BA"/>
    <w:rsid w:val="00F862B1"/>
    <w:rsid w:val="00FB276C"/>
    <w:rsid w:val="00FF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55307"/>
  <w15:docId w15:val="{4E0071E5-80F3-4840-A9C9-015245B9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nhideWhenUsed="1"/>
    <w:lsdException w:name="toc 1" w:semiHidden="1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iPriority="99" w:unhideWhenUsed="1" w:qFormat="1"/>
    <w:lsdException w:name="Emphasis" w:semiHidden="1" w:uiPriority="99" w:unhideWhenUsed="1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10F"/>
  </w:style>
  <w:style w:type="paragraph" w:styleId="Heading1">
    <w:name w:val="heading 1"/>
    <w:basedOn w:val="Normal"/>
    <w:link w:val="Heading1Char"/>
    <w:uiPriority w:val="9"/>
    <w:qFormat/>
    <w:rsid w:val="002770CD"/>
    <w:pPr>
      <w:keepNext/>
      <w:spacing w:before="240"/>
      <w:contextualSpacing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770CD"/>
    <w:pPr>
      <w:spacing w:after="20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unhideWhenUsed/>
    <w:qFormat/>
    <w:rsid w:val="002770CD"/>
    <w:pPr>
      <w:contextualSpacing/>
      <w:outlineLvl w:val="2"/>
    </w:pPr>
    <w:rPr>
      <w:b/>
    </w:rPr>
  </w:style>
  <w:style w:type="paragraph" w:styleId="Heading4">
    <w:name w:val="heading 4"/>
    <w:basedOn w:val="Normal"/>
    <w:link w:val="Heading4Char"/>
    <w:uiPriority w:val="9"/>
    <w:unhideWhenUsed/>
    <w:qFormat/>
    <w:rsid w:val="00E73D3F"/>
    <w:pPr>
      <w:keepNext/>
      <w:keepLines/>
      <w:spacing w:before="300" w:after="100"/>
      <w:contextualSpacing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0CD"/>
    <w:rPr>
      <w:b/>
    </w:rPr>
  </w:style>
  <w:style w:type="paragraph" w:customStyle="1" w:styleId="Location">
    <w:name w:val="Location"/>
    <w:basedOn w:val="Normal"/>
    <w:uiPriority w:val="11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0CD"/>
    <w:pPr>
      <w:spacing w:before="0"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94"/>
    <w:rPr>
      <w:rFonts w:ascii="Tahoma" w:hAnsi="Tahoma" w:cs="Tahoma"/>
      <w:szCs w:val="16"/>
    </w:rPr>
  </w:style>
  <w:style w:type="paragraph" w:styleId="Title">
    <w:name w:val="Title"/>
    <w:basedOn w:val="Normal"/>
    <w:next w:val="Heading1"/>
    <w:link w:val="TitleChar"/>
    <w:uiPriority w:val="1"/>
    <w:qFormat/>
    <w:rsid w:val="00AA1380"/>
    <w:pPr>
      <w:spacing w:before="240" w:after="80"/>
      <w:contextualSpacing/>
      <w:jc w:val="right"/>
    </w:pPr>
    <w:rPr>
      <w:rFonts w:asciiTheme="majorHAnsi" w:hAnsiTheme="majorHAnsi" w:cs="Arial"/>
      <w:b/>
      <w:caps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D46794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C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C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F75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70C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6794"/>
    <w:rPr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277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679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70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4679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770C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6794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2770CD"/>
    <w:pPr>
      <w:spacing w:before="0" w:after="200" w:line="240" w:lineRule="auto"/>
    </w:pPr>
    <w:rPr>
      <w:i/>
      <w:iCs/>
      <w:color w:val="1F497D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70C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0C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79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794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25C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6794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794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E25C5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794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E25C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79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25C5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25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25C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22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1980" w:hanging="220"/>
    </w:pPr>
  </w:style>
  <w:style w:type="character" w:styleId="LineNumber">
    <w:name w:val="line number"/>
    <w:basedOn w:val="DefaultParagraphFont"/>
    <w:uiPriority w:val="99"/>
    <w:semiHidden/>
    <w:unhideWhenUsed/>
    <w:rsid w:val="00EE25C5"/>
  </w:style>
  <w:style w:type="paragraph" w:styleId="List">
    <w:name w:val="List"/>
    <w:basedOn w:val="Normal"/>
    <w:uiPriority w:val="99"/>
    <w:semiHidden/>
    <w:unhideWhenUsed/>
    <w:rsid w:val="00EE25C5"/>
    <w:pPr>
      <w:ind w:left="283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EE25C5"/>
    <w:pPr>
      <w:numPr>
        <w:numId w:val="6"/>
      </w:numPr>
      <w:tabs>
        <w:tab w:val="clear" w:pos="360"/>
      </w:tabs>
      <w:ind w:left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EE25C5"/>
    <w:pPr>
      <w:spacing w:after="120"/>
      <w:ind w:left="283"/>
      <w:contextualSpacing/>
    </w:pPr>
  </w:style>
  <w:style w:type="paragraph" w:styleId="MacroText">
    <w:name w:val="macro"/>
    <w:link w:val="MacroTextChar"/>
    <w:uiPriority w:val="99"/>
    <w:semiHidden/>
    <w:unhideWhenUsed/>
    <w:rsid w:val="00EE25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6794"/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25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679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6794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E25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46794"/>
  </w:style>
  <w:style w:type="paragraph" w:styleId="Subtitle">
    <w:name w:val="Subtitle"/>
    <w:basedOn w:val="Normal"/>
    <w:link w:val="SubtitleChar"/>
    <w:uiPriority w:val="99"/>
    <w:semiHidden/>
    <w:unhideWhenUsed/>
    <w:qFormat/>
    <w:rsid w:val="00EE25C5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D46794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25C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E25C5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EE25C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EE25C5"/>
    <w:pPr>
      <w:spacing w:after="100"/>
    </w:pPr>
  </w:style>
  <w:style w:type="paragraph" w:styleId="Quote">
    <w:name w:val="Quote"/>
    <w:basedOn w:val="Normal"/>
    <w:link w:val="QuoteChar"/>
    <w:uiPriority w:val="29"/>
    <w:semiHidden/>
    <w:unhideWhenUsed/>
    <w:qFormat/>
    <w:rsid w:val="009F751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F75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751F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F751F"/>
    <w:rPr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25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46794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D46794"/>
    <w:rPr>
      <w:b/>
      <w:bCs/>
      <w:i/>
      <w:iCs/>
      <w:spacing w:val="0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9F751F"/>
    <w:pPr>
      <w:framePr w:wrap="around" w:vAnchor="text" w:hAnchor="text" w:y="1"/>
    </w:pPr>
    <w:rPr>
      <w:rFonts w:eastAsiaTheme="majorEastAsia" w:cstheme="majorBidi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D46794"/>
    <w:rPr>
      <w:color w:val="595959" w:themeColor="text1" w:themeTint="A6"/>
      <w:shd w:val="clear" w:color="auto" w:fill="E6E6E6"/>
    </w:rPr>
  </w:style>
  <w:style w:type="table" w:styleId="TableGridLight">
    <w:name w:val="Grid Table Light"/>
    <w:basedOn w:val="TableNormal"/>
    <w:uiPriority w:val="40"/>
    <w:rsid w:val="00CE6D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AA138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264F50"/>
    <w:pPr>
      <w:spacing w:before="0" w:after="0" w:line="240" w:lineRule="auto"/>
    </w:pPr>
    <w:tblPr>
      <w:tblBorders>
        <w:top w:val="double" w:sz="4" w:space="0" w:color="7F7F7F" w:themeColor="text1" w:themeTint="80"/>
        <w:bottom w:val="double" w:sz="4" w:space="0" w:color="7F7F7F" w:themeColor="text1" w:themeTint="80"/>
        <w:insideH w:val="double" w:sz="4" w:space="0" w:color="7F7F7F" w:themeColor="text1" w:themeTint="80"/>
      </w:tblBorders>
    </w:tblPr>
  </w:style>
  <w:style w:type="paragraph" w:styleId="Header">
    <w:name w:val="header"/>
    <w:basedOn w:val="Normal"/>
    <w:link w:val="HeaderChar"/>
    <w:uiPriority w:val="99"/>
    <w:unhideWhenUsed/>
    <w:rsid w:val="00555D3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D3B"/>
  </w:style>
  <w:style w:type="paragraph" w:styleId="Footer">
    <w:name w:val="footer"/>
    <w:basedOn w:val="Normal"/>
    <w:link w:val="FooterChar"/>
    <w:uiPriority w:val="99"/>
    <w:unhideWhenUsed/>
    <w:rsid w:val="00555D3B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3B"/>
  </w:style>
  <w:style w:type="paragraph" w:styleId="Bibliography">
    <w:name w:val="Bibliography"/>
    <w:basedOn w:val="Normal"/>
    <w:next w:val="Normal"/>
    <w:uiPriority w:val="37"/>
    <w:semiHidden/>
    <w:unhideWhenUsed/>
    <w:rsid w:val="00E92149"/>
  </w:style>
  <w:style w:type="paragraph" w:styleId="BodyText2">
    <w:name w:val="Body Text 2"/>
    <w:basedOn w:val="Normal"/>
    <w:link w:val="BodyText2Char"/>
    <w:uiPriority w:val="99"/>
    <w:semiHidden/>
    <w:unhideWhenUsed/>
    <w:rsid w:val="00E921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9214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92149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9214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92149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9214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9214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92149"/>
  </w:style>
  <w:style w:type="paragraph" w:styleId="Closing">
    <w:name w:val="Closing"/>
    <w:basedOn w:val="Normal"/>
    <w:link w:val="Closing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92149"/>
  </w:style>
  <w:style w:type="table" w:styleId="ColorfulGrid">
    <w:name w:val="Colorful Grid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2149"/>
  </w:style>
  <w:style w:type="character" w:customStyle="1" w:styleId="DateChar">
    <w:name w:val="Date Char"/>
    <w:basedOn w:val="DefaultParagraphFont"/>
    <w:link w:val="Date"/>
    <w:uiPriority w:val="99"/>
    <w:semiHidden/>
    <w:rsid w:val="00E92149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92149"/>
  </w:style>
  <w:style w:type="character" w:styleId="Emphasis">
    <w:name w:val="Emphasis"/>
    <w:basedOn w:val="DefaultParagraphFont"/>
    <w:uiPriority w:val="99"/>
    <w:semiHidden/>
    <w:unhideWhenUsed/>
    <w:qFormat/>
    <w:rsid w:val="00E9214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92149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E92149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14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92149"/>
    <w:rPr>
      <w:vertAlign w:val="superscript"/>
    </w:rPr>
  </w:style>
  <w:style w:type="table" w:styleId="GridTable1Light">
    <w:name w:val="Grid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E73D3F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1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TMLAcronym">
    <w:name w:val="HTML Acronym"/>
    <w:basedOn w:val="DefaultParagraphFont"/>
    <w:uiPriority w:val="99"/>
    <w:semiHidden/>
    <w:unhideWhenUsed/>
    <w:rsid w:val="00E92149"/>
  </w:style>
  <w:style w:type="paragraph" w:styleId="HTMLAddress">
    <w:name w:val="HTML Address"/>
    <w:basedOn w:val="Normal"/>
    <w:link w:val="HTMLAddressChar"/>
    <w:uiPriority w:val="99"/>
    <w:semiHidden/>
    <w:unhideWhenUsed/>
    <w:rsid w:val="00E92149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14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92149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76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9214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2">
    <w:name w:val="List 2"/>
    <w:basedOn w:val="Normal"/>
    <w:uiPriority w:val="99"/>
    <w:semiHidden/>
    <w:unhideWhenUsed/>
    <w:rsid w:val="00E9214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9214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9214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9214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9214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9214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9214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92149"/>
    <w:pPr>
      <w:numPr>
        <w:numId w:val="10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9214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9214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9214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9214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92149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92149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92149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92149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92149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9214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E92149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9214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9214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92149"/>
  </w:style>
  <w:style w:type="character" w:styleId="PageNumber">
    <w:name w:val="page number"/>
    <w:basedOn w:val="DefaultParagraphFont"/>
    <w:uiPriority w:val="99"/>
    <w:semiHidden/>
    <w:unhideWhenUsed/>
    <w:rsid w:val="00E92149"/>
  </w:style>
  <w:style w:type="table" w:styleId="PlainTable1">
    <w:name w:val="Plain Table 1"/>
    <w:basedOn w:val="TableNormal"/>
    <w:uiPriority w:val="41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92149"/>
  </w:style>
  <w:style w:type="character" w:styleId="SmartHyperlink">
    <w:name w:val="Smart Hyperlink"/>
    <w:basedOn w:val="DefaultParagraphFont"/>
    <w:uiPriority w:val="99"/>
    <w:semiHidden/>
    <w:unhideWhenUsed/>
    <w:rsid w:val="00E92149"/>
    <w:rPr>
      <w:u w:val="dotted"/>
    </w:rPr>
  </w:style>
  <w:style w:type="character" w:styleId="Strong">
    <w:name w:val="Strong"/>
    <w:basedOn w:val="DefaultParagraphFont"/>
    <w:uiPriority w:val="99"/>
    <w:semiHidden/>
    <w:unhideWhenUsed/>
    <w:qFormat/>
    <w:rsid w:val="00E9214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214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214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9214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9214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921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9214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9214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9214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9214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9214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9214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9214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9214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921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9214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9214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9214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9214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9214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9214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E9214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9214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9214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9214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9214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9214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9214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E92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9214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9214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E9214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99"/>
    <w:semiHidden/>
    <w:unhideWhenUsed/>
    <w:rsid w:val="00E921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E9214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9214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9214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9214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9214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9214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92149"/>
    <w:pPr>
      <w:spacing w:after="100"/>
      <w:ind w:left="1760"/>
    </w:pPr>
  </w:style>
  <w:style w:type="character" w:customStyle="1" w:styleId="TitleChar">
    <w:name w:val="Title Char"/>
    <w:basedOn w:val="DefaultParagraphFont"/>
    <w:link w:val="Title"/>
    <w:uiPriority w:val="1"/>
    <w:rsid w:val="00A61B2B"/>
    <w:rPr>
      <w:rFonts w:asciiTheme="majorHAnsi" w:hAnsiTheme="majorHAnsi" w:cs="Arial"/>
      <w:b/>
      <w:caps/>
      <w:color w:val="404040" w:themeColor="text1" w:themeTint="BF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1B2B"/>
    <w:rPr>
      <w:rFonts w:asciiTheme="majorHAnsi" w:hAnsiTheme="majorHAnsi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B2B"/>
    <w:rPr>
      <w:b/>
    </w:rPr>
  </w:style>
  <w:style w:type="paragraph" w:customStyle="1" w:styleId="memoh1">
    <w:name w:val="memo_h1"/>
    <w:basedOn w:val="Heading1"/>
    <w:qFormat/>
    <w:rsid w:val="00E347A4"/>
  </w:style>
  <w:style w:type="paragraph" w:customStyle="1" w:styleId="memoh2">
    <w:name w:val="memo_h2"/>
    <w:basedOn w:val="Heading2"/>
    <w:qFormat/>
    <w:rsid w:val="00E347A4"/>
  </w:style>
  <w:style w:type="paragraph" w:customStyle="1" w:styleId="memoh3">
    <w:name w:val="memo_h3"/>
    <w:basedOn w:val="Heading3"/>
    <w:qFormat/>
    <w:rsid w:val="00E347A4"/>
  </w:style>
  <w:style w:type="paragraph" w:customStyle="1" w:styleId="Location2">
    <w:name w:val="Location2"/>
    <w:basedOn w:val="Normal"/>
    <w:uiPriority w:val="11"/>
    <w:qFormat/>
    <w:rsid w:val="001F2289"/>
    <w:pPr>
      <w:jc w:val="right"/>
    </w:pPr>
  </w:style>
  <w:style w:type="table" w:customStyle="1" w:styleId="Style12">
    <w:name w:val="Style12"/>
    <w:basedOn w:val="TableNormal"/>
    <w:uiPriority w:val="99"/>
    <w:rsid w:val="001F2289"/>
    <w:pPr>
      <w:spacing w:before="0" w:after="0" w:line="240" w:lineRule="auto"/>
    </w:pPr>
    <w:tblPr>
      <w:tblBorders>
        <w:top w:val="double" w:sz="4" w:space="0" w:color="7F7F7F" w:themeColor="text1" w:themeTint="80"/>
        <w:bottom w:val="double" w:sz="4" w:space="0" w:color="7F7F7F" w:themeColor="text1" w:themeTint="80"/>
        <w:insideH w:val="double" w:sz="4" w:space="0" w:color="7F7F7F" w:themeColor="text1" w:themeTint="80"/>
      </w:tblBorders>
    </w:tblPr>
  </w:style>
  <w:style w:type="paragraph" w:customStyle="1" w:styleId="memoh11">
    <w:name w:val="memo_h11"/>
    <w:basedOn w:val="Heading1"/>
    <w:qFormat/>
    <w:rsid w:val="001F2289"/>
  </w:style>
  <w:style w:type="paragraph" w:customStyle="1" w:styleId="memoh21">
    <w:name w:val="memo_h21"/>
    <w:basedOn w:val="Heading2"/>
    <w:qFormat/>
    <w:rsid w:val="001F2289"/>
  </w:style>
  <w:style w:type="paragraph" w:customStyle="1" w:styleId="memoh31">
    <w:name w:val="memo_h31"/>
    <w:basedOn w:val="Heading3"/>
    <w:qFormat/>
    <w:rsid w:val="001F2289"/>
  </w:style>
  <w:style w:type="paragraph" w:customStyle="1" w:styleId="minh4">
    <w:name w:val="min_h4"/>
    <w:basedOn w:val="Heading4"/>
    <w:qFormat/>
    <w:rsid w:val="000221B9"/>
    <w:pPr>
      <w:keepLines w:val="0"/>
      <w:spacing w:before="200" w:after="120" w:line="240" w:lineRule="auto"/>
      <w:contextualSpacing w:val="0"/>
    </w:pPr>
    <w:rPr>
      <w:rFonts w:eastAsiaTheme="minorEastAsia" w:cs="Times New Roman"/>
      <w:iCs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j\AppData\Roaming\Microsoft\Templates\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AC439B7B52447BB969FF44C8DA3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BB8C0-25A4-418B-BFB3-BEB8BEC71967}"/>
      </w:docPartPr>
      <w:docPartBody>
        <w:p w:rsidR="00000000" w:rsidRDefault="00E22040" w:rsidP="00E22040">
          <w:pPr>
            <w:pStyle w:val="BAC439B7B52447BB969FF44C8DA3753A"/>
          </w:pPr>
          <w:r w:rsidRPr="00C37F7F">
            <w:t>AGENDA</w:t>
          </w:r>
        </w:p>
      </w:docPartBody>
    </w:docPart>
    <w:docPart>
      <w:docPartPr>
        <w:name w:val="A2D5F9CB84EE431694F181EC8C45E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BDF80-7A09-483A-ADEC-07E067372D88}"/>
      </w:docPartPr>
      <w:docPartBody>
        <w:p w:rsidR="00000000" w:rsidRDefault="00E22040" w:rsidP="00E22040">
          <w:pPr>
            <w:pStyle w:val="A2D5F9CB84EE431694F181EC8C45EB67"/>
          </w:pPr>
          <w:r w:rsidRPr="00AA1380">
            <w:t>Meeting called by</w:t>
          </w:r>
        </w:p>
      </w:docPartBody>
    </w:docPart>
    <w:docPart>
      <w:docPartPr>
        <w:name w:val="DEF35EA7BA5F4174ABDCFE4AF418A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7819F-C003-4738-B4C0-FD4C7BAF099C}"/>
      </w:docPartPr>
      <w:docPartBody>
        <w:p w:rsidR="00000000" w:rsidRDefault="00E22040" w:rsidP="00E22040">
          <w:pPr>
            <w:pStyle w:val="DEF35EA7BA5F4174ABDCFE4AF418A1E0"/>
          </w:pPr>
          <w:r w:rsidRPr="00C37F7F">
            <w:t>Attendees</w:t>
          </w:r>
          <w:r w:rsidRPr="00E73D3F">
            <w:t>:</w:t>
          </w:r>
        </w:p>
      </w:docPartBody>
    </w:docPart>
    <w:docPart>
      <w:docPartPr>
        <w:name w:val="61A30309D42B4EC689F08E74EB92F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ABC1D-2479-4E88-B068-B6C6B096B3C8}"/>
      </w:docPartPr>
      <w:docPartBody>
        <w:p w:rsidR="00000000" w:rsidRDefault="00E22040" w:rsidP="00E22040">
          <w:pPr>
            <w:pStyle w:val="61A30309D42B4EC689F08E74EB92F0E4"/>
          </w:pPr>
          <w:r w:rsidRPr="00C37F7F">
            <w:t>Please</w:t>
          </w:r>
          <w:r w:rsidRPr="00E73D3F">
            <w:t xml:space="preserve"> read:</w:t>
          </w:r>
        </w:p>
      </w:docPartBody>
    </w:docPart>
    <w:docPart>
      <w:docPartPr>
        <w:name w:val="6B7696EDDDAA44BE97009F77EA854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F4C25-04AE-4BD8-B092-2B67B6D9FBBE}"/>
      </w:docPartPr>
      <w:docPartBody>
        <w:p w:rsidR="00000000" w:rsidRDefault="00E22040" w:rsidP="00E22040">
          <w:pPr>
            <w:pStyle w:val="6B7696EDDDAA44BE97009F77EA8542AF"/>
          </w:pPr>
          <w:r w:rsidRPr="00C37F7F">
            <w:t>Please</w:t>
          </w:r>
          <w:r w:rsidRPr="00E73D3F">
            <w:t xml:space="preserve"> bring:</w:t>
          </w:r>
        </w:p>
      </w:docPartBody>
    </w:docPart>
    <w:docPart>
      <w:docPartPr>
        <w:name w:val="28FC691CADE047F89B199D01FE8D1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6B387-355D-4F54-93C2-C9EE39B799F6}"/>
      </w:docPartPr>
      <w:docPartBody>
        <w:p w:rsidR="00000000" w:rsidRDefault="00E22040" w:rsidP="00E22040">
          <w:pPr>
            <w:pStyle w:val="28FC691CADE047F89B199D01FE8D12BE"/>
          </w:pPr>
          <w:r w:rsidRPr="00C37F7F">
            <w:t>Introduction</w:t>
          </w:r>
        </w:p>
      </w:docPartBody>
    </w:docPart>
    <w:docPart>
      <w:docPartPr>
        <w:name w:val="B02FA86668C94F4B978C083F05FEA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B07D5-B18B-41BE-A9E0-12FA6E805D67}"/>
      </w:docPartPr>
      <w:docPartBody>
        <w:p w:rsidR="00000000" w:rsidRDefault="00E22040" w:rsidP="00E22040">
          <w:pPr>
            <w:pStyle w:val="B02FA86668C94F4B978C083F05FEA016"/>
          </w:pPr>
          <w:r w:rsidRPr="00C37F7F">
            <w:t>Additional Instruction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01"/>
    <w:rsid w:val="000C033A"/>
    <w:rsid w:val="00133253"/>
    <w:rsid w:val="001B309C"/>
    <w:rsid w:val="00291076"/>
    <w:rsid w:val="00296FC6"/>
    <w:rsid w:val="00304026"/>
    <w:rsid w:val="00361461"/>
    <w:rsid w:val="003B7EF2"/>
    <w:rsid w:val="00422A02"/>
    <w:rsid w:val="00495B82"/>
    <w:rsid w:val="005718B4"/>
    <w:rsid w:val="00577A87"/>
    <w:rsid w:val="005C692A"/>
    <w:rsid w:val="006C1627"/>
    <w:rsid w:val="006F1F0B"/>
    <w:rsid w:val="007D4901"/>
    <w:rsid w:val="0089084F"/>
    <w:rsid w:val="00910CE6"/>
    <w:rsid w:val="009333DD"/>
    <w:rsid w:val="009D77EF"/>
    <w:rsid w:val="00A07ADB"/>
    <w:rsid w:val="00AD2CC2"/>
    <w:rsid w:val="00B27EAB"/>
    <w:rsid w:val="00DE1D65"/>
    <w:rsid w:val="00E22040"/>
    <w:rsid w:val="00E33D2C"/>
    <w:rsid w:val="00E37835"/>
    <w:rsid w:val="00E45F96"/>
    <w:rsid w:val="00F57288"/>
    <w:rsid w:val="00FA46F6"/>
    <w:rsid w:val="00F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5159C6B4864B02AC5437CB23D4F0C2">
    <w:name w:val="F85159C6B4864B02AC5437CB23D4F0C2"/>
  </w:style>
  <w:style w:type="paragraph" w:customStyle="1" w:styleId="C73115AC5E974E718053ABB3BE129A1E">
    <w:name w:val="C73115AC5E974E718053ABB3BE129A1E"/>
  </w:style>
  <w:style w:type="paragraph" w:customStyle="1" w:styleId="8D6143B0EDC342A0A5907AE1E8A51532">
    <w:name w:val="8D6143B0EDC342A0A5907AE1E8A51532"/>
  </w:style>
  <w:style w:type="paragraph" w:customStyle="1" w:styleId="D4A31CFD0F514387AE3220C429162C6B">
    <w:name w:val="D4A31CFD0F514387AE3220C429162C6B"/>
  </w:style>
  <w:style w:type="paragraph" w:customStyle="1" w:styleId="6368775553914ECD8134B14C7BCDB101">
    <w:name w:val="6368775553914ECD8134B14C7BCDB101"/>
  </w:style>
  <w:style w:type="paragraph" w:customStyle="1" w:styleId="0B699B629B0B4065A6BA36554E49DB87">
    <w:name w:val="0B699B629B0B4065A6BA36554E49DB87"/>
  </w:style>
  <w:style w:type="paragraph" w:customStyle="1" w:styleId="908006F713734CD1B353DB1204AECAA9">
    <w:name w:val="908006F713734CD1B353DB1204AECAA9"/>
  </w:style>
  <w:style w:type="paragraph" w:customStyle="1" w:styleId="CB6E7105526146A991F710AD16FED35D">
    <w:name w:val="CB6E7105526146A991F710AD16FED35D"/>
  </w:style>
  <w:style w:type="paragraph" w:customStyle="1" w:styleId="CF6E58E0653F4022A66C0D1FD3FE370B">
    <w:name w:val="CF6E58E0653F4022A66C0D1FD3FE370B"/>
  </w:style>
  <w:style w:type="paragraph" w:customStyle="1" w:styleId="1A27586AF81444DCB31D448118DBE0F5">
    <w:name w:val="1A27586AF81444DCB31D448118DBE0F5"/>
  </w:style>
  <w:style w:type="paragraph" w:customStyle="1" w:styleId="9B8E34B8250E4CF58581CAB2E0B7F845">
    <w:name w:val="9B8E34B8250E4CF58581CAB2E0B7F845"/>
  </w:style>
  <w:style w:type="paragraph" w:customStyle="1" w:styleId="1071769833F046E78BA354597395700B">
    <w:name w:val="1071769833F046E78BA354597395700B"/>
  </w:style>
  <w:style w:type="paragraph" w:customStyle="1" w:styleId="790EACD4B9824AB68B9C058419702A30">
    <w:name w:val="790EACD4B9824AB68B9C058419702A30"/>
  </w:style>
  <w:style w:type="paragraph" w:customStyle="1" w:styleId="0C2190CCF7154B468CB732483C13DC70">
    <w:name w:val="0C2190CCF7154B468CB732483C13DC70"/>
  </w:style>
  <w:style w:type="paragraph" w:customStyle="1" w:styleId="7A6510368F354FD19A0C242D399CF69F">
    <w:name w:val="7A6510368F354FD19A0C242D399CF69F"/>
  </w:style>
  <w:style w:type="paragraph" w:customStyle="1" w:styleId="12574846DE7F41B3BDEC2F6E01BC765E">
    <w:name w:val="12574846DE7F41B3BDEC2F6E01BC765E"/>
  </w:style>
  <w:style w:type="paragraph" w:customStyle="1" w:styleId="C1E20CD1D14C4299A5000A0317FB6174">
    <w:name w:val="C1E20CD1D14C4299A5000A0317FB6174"/>
  </w:style>
  <w:style w:type="paragraph" w:customStyle="1" w:styleId="14838FCB3CE84B71A67FB19FA3DDEA24">
    <w:name w:val="14838FCB3CE84B71A67FB19FA3DDEA24"/>
  </w:style>
  <w:style w:type="paragraph" w:customStyle="1" w:styleId="7DEEFF8ABF974C87953E0FDB656BA3AA">
    <w:name w:val="7DEEFF8ABF974C87953E0FDB656BA3AA"/>
  </w:style>
  <w:style w:type="paragraph" w:customStyle="1" w:styleId="0AB08DFFA2E44BA2BE93154603E038B1">
    <w:name w:val="0AB08DFFA2E44BA2BE93154603E038B1"/>
  </w:style>
  <w:style w:type="paragraph" w:customStyle="1" w:styleId="1C0D6CFEC5194405BE0676665D2E859C">
    <w:name w:val="1C0D6CFEC5194405BE0676665D2E859C"/>
  </w:style>
  <w:style w:type="paragraph" w:customStyle="1" w:styleId="72877BFE76C14C94B0BC6988C836B56E">
    <w:name w:val="72877BFE76C14C94B0BC6988C836B56E"/>
  </w:style>
  <w:style w:type="paragraph" w:customStyle="1" w:styleId="0067C1255B5F4E02A6C7A748EFA67341">
    <w:name w:val="0067C1255B5F4E02A6C7A748EFA67341"/>
  </w:style>
  <w:style w:type="paragraph" w:customStyle="1" w:styleId="C83F13B92DAA4D3DB005DEC881BE7E6E">
    <w:name w:val="C83F13B92DAA4D3DB005DEC881BE7E6E"/>
  </w:style>
  <w:style w:type="paragraph" w:customStyle="1" w:styleId="1BC070B2B8144CA1876CDE0AA65E356A">
    <w:name w:val="1BC070B2B8144CA1876CDE0AA65E356A"/>
  </w:style>
  <w:style w:type="paragraph" w:customStyle="1" w:styleId="9C43D0D2EF7047EFAA263C87DCAEFD6D">
    <w:name w:val="9C43D0D2EF7047EFAA263C87DCAEFD6D"/>
  </w:style>
  <w:style w:type="paragraph" w:customStyle="1" w:styleId="7B9F3A03CEF346AC8E409C725266FCAE">
    <w:name w:val="7B9F3A03CEF346AC8E409C725266FCAE"/>
  </w:style>
  <w:style w:type="paragraph" w:customStyle="1" w:styleId="8DA97B704B5946339A9B747271E22D7D">
    <w:name w:val="8DA97B704B5946339A9B747271E22D7D"/>
  </w:style>
  <w:style w:type="paragraph" w:customStyle="1" w:styleId="62935BF073B643BF8A608FDE6E234354">
    <w:name w:val="62935BF073B643BF8A608FDE6E234354"/>
  </w:style>
  <w:style w:type="paragraph" w:customStyle="1" w:styleId="5696136EF74749D3822087B4BDCEAA3D">
    <w:name w:val="5696136EF74749D3822087B4BDCEAA3D"/>
  </w:style>
  <w:style w:type="paragraph" w:customStyle="1" w:styleId="8573013B907C4656B42278198A18E8E3">
    <w:name w:val="8573013B907C4656B42278198A18E8E3"/>
  </w:style>
  <w:style w:type="paragraph" w:customStyle="1" w:styleId="A6DAA547F2174B06A049A35B6D936671">
    <w:name w:val="A6DAA547F2174B06A049A35B6D936671"/>
  </w:style>
  <w:style w:type="paragraph" w:customStyle="1" w:styleId="3E204AB88BBA4660A5FAA0F8DD92A727">
    <w:name w:val="3E204AB88BBA4660A5FAA0F8DD92A727"/>
  </w:style>
  <w:style w:type="paragraph" w:customStyle="1" w:styleId="37CE74C6C1EF43509D6368DD4773FCFA">
    <w:name w:val="37CE74C6C1EF43509D6368DD4773FCFA"/>
  </w:style>
  <w:style w:type="paragraph" w:customStyle="1" w:styleId="3D37FF409CA244C484471843E3DF22CD">
    <w:name w:val="3D37FF409CA244C484471843E3DF22CD"/>
  </w:style>
  <w:style w:type="paragraph" w:customStyle="1" w:styleId="38C20C6566994A56A1F9A7F3F640A2EA">
    <w:name w:val="38C20C6566994A56A1F9A7F3F640A2EA"/>
  </w:style>
  <w:style w:type="paragraph" w:customStyle="1" w:styleId="B59C6C6C30484E75B74BA2FC8F26C28F">
    <w:name w:val="B59C6C6C30484E75B74BA2FC8F26C28F"/>
  </w:style>
  <w:style w:type="paragraph" w:customStyle="1" w:styleId="9BA728AF28B14D2A846FACA07F7BAB4A">
    <w:name w:val="9BA728AF28B14D2A846FACA07F7BAB4A"/>
  </w:style>
  <w:style w:type="paragraph" w:customStyle="1" w:styleId="020802ADBD324C46B081A737F0BD4CE4">
    <w:name w:val="020802ADBD324C46B081A737F0BD4CE4"/>
  </w:style>
  <w:style w:type="paragraph" w:customStyle="1" w:styleId="CDCE3B4CD3134ABA955430F4D75EF3E2">
    <w:name w:val="CDCE3B4CD3134ABA955430F4D75EF3E2"/>
  </w:style>
  <w:style w:type="paragraph" w:customStyle="1" w:styleId="298BFE6D184C463DA8FAF0296CAEC43C">
    <w:name w:val="298BFE6D184C463DA8FAF0296CAEC43C"/>
    <w:rsid w:val="001B309C"/>
  </w:style>
  <w:style w:type="paragraph" w:customStyle="1" w:styleId="D0C95B8509814309A0F3D21F65CD9FD1">
    <w:name w:val="D0C95B8509814309A0F3D21F65CD9FD1"/>
    <w:rsid w:val="001B309C"/>
  </w:style>
  <w:style w:type="paragraph" w:customStyle="1" w:styleId="C15809AEA8D94DFE8E4979568F512A53">
    <w:name w:val="C15809AEA8D94DFE8E4979568F512A53"/>
    <w:rsid w:val="001B309C"/>
  </w:style>
  <w:style w:type="paragraph" w:customStyle="1" w:styleId="01EC0464EA52403CA48A994AD795E7D6">
    <w:name w:val="01EC0464EA52403CA48A994AD795E7D6"/>
    <w:rsid w:val="001B309C"/>
  </w:style>
  <w:style w:type="paragraph" w:customStyle="1" w:styleId="D490861FBB9F498091C7C21A824721C1">
    <w:name w:val="D490861FBB9F498091C7C21A824721C1"/>
    <w:rsid w:val="001B309C"/>
  </w:style>
  <w:style w:type="paragraph" w:customStyle="1" w:styleId="398BD2C4BB044F068661142F416E17A1">
    <w:name w:val="398BD2C4BB044F068661142F416E17A1"/>
    <w:rsid w:val="001B309C"/>
  </w:style>
  <w:style w:type="paragraph" w:customStyle="1" w:styleId="F0751C56EBBC4793B2C17FA7FAF76045">
    <w:name w:val="F0751C56EBBC4793B2C17FA7FAF76045"/>
    <w:rsid w:val="001B309C"/>
  </w:style>
  <w:style w:type="paragraph" w:customStyle="1" w:styleId="8B082D4419FE41BE947486118812BC1D">
    <w:name w:val="8B082D4419FE41BE947486118812BC1D"/>
    <w:rsid w:val="00304026"/>
  </w:style>
  <w:style w:type="paragraph" w:customStyle="1" w:styleId="C1C303D07B5B43C2BD22940E743303CD">
    <w:name w:val="C1C303D07B5B43C2BD22940E743303CD"/>
    <w:rsid w:val="00304026"/>
  </w:style>
  <w:style w:type="paragraph" w:customStyle="1" w:styleId="16124C440F0143738A561784F7AFA157">
    <w:name w:val="16124C440F0143738A561784F7AFA157"/>
    <w:rsid w:val="00304026"/>
  </w:style>
  <w:style w:type="paragraph" w:customStyle="1" w:styleId="713A61474AC6484B8418F58D4C0BDD59">
    <w:name w:val="713A61474AC6484B8418F58D4C0BDD59"/>
    <w:rsid w:val="00304026"/>
  </w:style>
  <w:style w:type="paragraph" w:customStyle="1" w:styleId="D073D562664F494F9CF01D3C913E7CCC">
    <w:name w:val="D073D562664F494F9CF01D3C913E7CCC"/>
    <w:rsid w:val="00304026"/>
  </w:style>
  <w:style w:type="paragraph" w:customStyle="1" w:styleId="4B265C54371841C9B35060220E59680C">
    <w:name w:val="4B265C54371841C9B35060220E59680C"/>
    <w:rsid w:val="00304026"/>
  </w:style>
  <w:style w:type="paragraph" w:customStyle="1" w:styleId="1E7BA668BB374A5EAC93DC0DA1BDC107">
    <w:name w:val="1E7BA668BB374A5EAC93DC0DA1BDC107"/>
    <w:rsid w:val="00304026"/>
  </w:style>
  <w:style w:type="paragraph" w:customStyle="1" w:styleId="96A45D11380B413D93F18F3482DF4DD7">
    <w:name w:val="96A45D11380B413D93F18F3482DF4DD7"/>
    <w:rsid w:val="00296FC6"/>
  </w:style>
  <w:style w:type="paragraph" w:customStyle="1" w:styleId="09DD5EEBDA5F48C3BD163F2B0747CB17">
    <w:name w:val="09DD5EEBDA5F48C3BD163F2B0747CB17"/>
    <w:rsid w:val="00296FC6"/>
  </w:style>
  <w:style w:type="paragraph" w:customStyle="1" w:styleId="BB2F050FCC104D9E8AD2287EDFEE33DD">
    <w:name w:val="BB2F050FCC104D9E8AD2287EDFEE33DD"/>
    <w:rsid w:val="00296FC6"/>
  </w:style>
  <w:style w:type="paragraph" w:customStyle="1" w:styleId="9EE5B18EA2904B89921D6E50CEFF167E">
    <w:name w:val="9EE5B18EA2904B89921D6E50CEFF167E"/>
    <w:rsid w:val="00296FC6"/>
  </w:style>
  <w:style w:type="paragraph" w:customStyle="1" w:styleId="D4C27653402349D789DB87DA8C7D58CC">
    <w:name w:val="D4C27653402349D789DB87DA8C7D58CC"/>
    <w:rsid w:val="00296FC6"/>
  </w:style>
  <w:style w:type="paragraph" w:customStyle="1" w:styleId="DDA9A42B6FB940DE8EE77C6C39048F4B">
    <w:name w:val="DDA9A42B6FB940DE8EE77C6C39048F4B"/>
    <w:rsid w:val="00296FC6"/>
  </w:style>
  <w:style w:type="paragraph" w:customStyle="1" w:styleId="3E41D9EF6F8C49F3AAD7E82FDC476CF1">
    <w:name w:val="3E41D9EF6F8C49F3AAD7E82FDC476CF1"/>
    <w:rsid w:val="00296FC6"/>
  </w:style>
  <w:style w:type="paragraph" w:customStyle="1" w:styleId="E5F07C9E35314EB9B5EB6E01F9FC207E">
    <w:name w:val="E5F07C9E35314EB9B5EB6E01F9FC207E"/>
    <w:rsid w:val="00A07ADB"/>
  </w:style>
  <w:style w:type="paragraph" w:customStyle="1" w:styleId="6E23B43C055C4BFCB45951879D1BA09E">
    <w:name w:val="6E23B43C055C4BFCB45951879D1BA09E"/>
    <w:rsid w:val="00A07ADB"/>
  </w:style>
  <w:style w:type="paragraph" w:customStyle="1" w:styleId="9563204CCB1F42BB8EBA283FF60FA8EF">
    <w:name w:val="9563204CCB1F42BB8EBA283FF60FA8EF"/>
    <w:rsid w:val="00A07ADB"/>
  </w:style>
  <w:style w:type="paragraph" w:customStyle="1" w:styleId="D9462BBA18184638B3A423D978A0CBEE">
    <w:name w:val="D9462BBA18184638B3A423D978A0CBEE"/>
    <w:rsid w:val="00A07ADB"/>
  </w:style>
  <w:style w:type="paragraph" w:customStyle="1" w:styleId="9222219E1BF642E8A14FA9D44BB76A76">
    <w:name w:val="9222219E1BF642E8A14FA9D44BB76A76"/>
    <w:rsid w:val="00A07ADB"/>
  </w:style>
  <w:style w:type="paragraph" w:customStyle="1" w:styleId="EEF9299842F94762A019D8F203602D74">
    <w:name w:val="EEF9299842F94762A019D8F203602D74"/>
    <w:rsid w:val="00A07ADB"/>
  </w:style>
  <w:style w:type="paragraph" w:customStyle="1" w:styleId="2F72A71E2C544CBB94AD142F3B0382EF">
    <w:name w:val="2F72A71E2C544CBB94AD142F3B0382EF"/>
    <w:rsid w:val="00A07ADB"/>
  </w:style>
  <w:style w:type="paragraph" w:customStyle="1" w:styleId="5ABF514A7B664C0F9478D80656E364ED">
    <w:name w:val="5ABF514A7B664C0F9478D80656E364ED"/>
    <w:rsid w:val="0089084F"/>
  </w:style>
  <w:style w:type="paragraph" w:customStyle="1" w:styleId="C8E7A9BD3D964F2E9673528447A2306C">
    <w:name w:val="C8E7A9BD3D964F2E9673528447A2306C"/>
    <w:rsid w:val="0089084F"/>
  </w:style>
  <w:style w:type="paragraph" w:customStyle="1" w:styleId="AF9099F5ED4843149707A233FA7397B3">
    <w:name w:val="AF9099F5ED4843149707A233FA7397B3"/>
    <w:rsid w:val="0089084F"/>
  </w:style>
  <w:style w:type="paragraph" w:customStyle="1" w:styleId="9B636D3D4FB34A12B9EFF6C4FE4721C5">
    <w:name w:val="9B636D3D4FB34A12B9EFF6C4FE4721C5"/>
    <w:rsid w:val="0089084F"/>
  </w:style>
  <w:style w:type="paragraph" w:customStyle="1" w:styleId="3EE547885190441CBC6D872B352D0054">
    <w:name w:val="3EE547885190441CBC6D872B352D0054"/>
    <w:rsid w:val="0089084F"/>
  </w:style>
  <w:style w:type="paragraph" w:customStyle="1" w:styleId="813DB55FD32F482A8C105A4001787F6B">
    <w:name w:val="813DB55FD32F482A8C105A4001787F6B"/>
    <w:rsid w:val="0089084F"/>
  </w:style>
  <w:style w:type="paragraph" w:customStyle="1" w:styleId="AA2F34080FA146B7BF40B9D2A1CD293A">
    <w:name w:val="AA2F34080FA146B7BF40B9D2A1CD293A"/>
    <w:rsid w:val="0089084F"/>
  </w:style>
  <w:style w:type="paragraph" w:customStyle="1" w:styleId="94A4FACB631344459C0EF0B6D63EC94D">
    <w:name w:val="94A4FACB631344459C0EF0B6D63EC94D"/>
    <w:rsid w:val="00E45F96"/>
  </w:style>
  <w:style w:type="paragraph" w:customStyle="1" w:styleId="AECF5022703D45D686DC30330CD2DE73">
    <w:name w:val="AECF5022703D45D686DC30330CD2DE73"/>
    <w:rsid w:val="00E45F96"/>
  </w:style>
  <w:style w:type="paragraph" w:customStyle="1" w:styleId="6814D011B6F1430890224221395A6FD7">
    <w:name w:val="6814D011B6F1430890224221395A6FD7"/>
    <w:rsid w:val="00E45F96"/>
  </w:style>
  <w:style w:type="paragraph" w:customStyle="1" w:styleId="E4278A4E85C3467E981D1F522721D99E">
    <w:name w:val="E4278A4E85C3467E981D1F522721D99E"/>
    <w:rsid w:val="00E45F96"/>
  </w:style>
  <w:style w:type="paragraph" w:customStyle="1" w:styleId="462B2A6E71694260BAC5F4CD49D631C7">
    <w:name w:val="462B2A6E71694260BAC5F4CD49D631C7"/>
    <w:rsid w:val="00E45F96"/>
  </w:style>
  <w:style w:type="paragraph" w:customStyle="1" w:styleId="679A4F82A65B4E44BC1B0EE6F551AF5A">
    <w:name w:val="679A4F82A65B4E44BC1B0EE6F551AF5A"/>
    <w:rsid w:val="00E45F96"/>
  </w:style>
  <w:style w:type="paragraph" w:customStyle="1" w:styleId="D165324E84684ED9998E6AC39712BA5E">
    <w:name w:val="D165324E84684ED9998E6AC39712BA5E"/>
    <w:rsid w:val="00E45F96"/>
  </w:style>
  <w:style w:type="paragraph" w:customStyle="1" w:styleId="CD5A74B4DFE147DB963D6FFA324BECC2">
    <w:name w:val="CD5A74B4DFE147DB963D6FFA324BECC2"/>
    <w:rsid w:val="00133253"/>
  </w:style>
  <w:style w:type="paragraph" w:customStyle="1" w:styleId="6E267BA45EE748FFA83093D89B35BFA1">
    <w:name w:val="6E267BA45EE748FFA83093D89B35BFA1"/>
    <w:rsid w:val="00133253"/>
  </w:style>
  <w:style w:type="paragraph" w:customStyle="1" w:styleId="C667D5AEBC0449BC83345F6290F63FAC">
    <w:name w:val="C667D5AEBC0449BC83345F6290F63FAC"/>
    <w:rsid w:val="00133253"/>
  </w:style>
  <w:style w:type="paragraph" w:customStyle="1" w:styleId="C65524B2C9714176923FCF1766346B06">
    <w:name w:val="C65524B2C9714176923FCF1766346B06"/>
    <w:rsid w:val="00133253"/>
  </w:style>
  <w:style w:type="paragraph" w:customStyle="1" w:styleId="4F4A866604864EB19B955FC923F7A7EB">
    <w:name w:val="4F4A866604864EB19B955FC923F7A7EB"/>
    <w:rsid w:val="00133253"/>
  </w:style>
  <w:style w:type="paragraph" w:customStyle="1" w:styleId="BB017A5456A3475B8184A50E0FAD9097">
    <w:name w:val="BB017A5456A3475B8184A50E0FAD9097"/>
    <w:rsid w:val="00133253"/>
  </w:style>
  <w:style w:type="paragraph" w:customStyle="1" w:styleId="F31437965B444034AAD62D1B2C863484">
    <w:name w:val="F31437965B444034AAD62D1B2C863484"/>
    <w:rsid w:val="00133253"/>
  </w:style>
  <w:style w:type="paragraph" w:customStyle="1" w:styleId="E9C259D44C5448E99ECC1F75E563E616">
    <w:name w:val="E9C259D44C5448E99ECC1F75E563E616"/>
    <w:rsid w:val="00910CE6"/>
  </w:style>
  <w:style w:type="paragraph" w:customStyle="1" w:styleId="375EA5661A164D74A596FAEE9BBBEC66">
    <w:name w:val="375EA5661A164D74A596FAEE9BBBEC66"/>
    <w:rsid w:val="00910CE6"/>
  </w:style>
  <w:style w:type="paragraph" w:customStyle="1" w:styleId="B3DB2E2702F544A5A93D92D0762D92C6">
    <w:name w:val="B3DB2E2702F544A5A93D92D0762D92C6"/>
    <w:rsid w:val="00910CE6"/>
  </w:style>
  <w:style w:type="paragraph" w:customStyle="1" w:styleId="A5379C3820BD499CA77FFF4EFFD9A17A">
    <w:name w:val="A5379C3820BD499CA77FFF4EFFD9A17A"/>
    <w:rsid w:val="00910CE6"/>
  </w:style>
  <w:style w:type="paragraph" w:customStyle="1" w:styleId="76FF700CE60F4444917102C5F97E5919">
    <w:name w:val="76FF700CE60F4444917102C5F97E5919"/>
    <w:rsid w:val="00910CE6"/>
  </w:style>
  <w:style w:type="paragraph" w:customStyle="1" w:styleId="1171FF5C75EF434DA505C8F00B84A932">
    <w:name w:val="1171FF5C75EF434DA505C8F00B84A932"/>
    <w:rsid w:val="00910CE6"/>
  </w:style>
  <w:style w:type="paragraph" w:customStyle="1" w:styleId="135BD71DE12A40DCAEE11A65C8542E3B">
    <w:name w:val="135BD71DE12A40DCAEE11A65C8542E3B"/>
    <w:rsid w:val="00910CE6"/>
  </w:style>
  <w:style w:type="paragraph" w:customStyle="1" w:styleId="FAECD5431A5A49ACBC1920CEFBB2A875">
    <w:name w:val="FAECD5431A5A49ACBC1920CEFBB2A875"/>
    <w:rsid w:val="00577A87"/>
  </w:style>
  <w:style w:type="paragraph" w:customStyle="1" w:styleId="14F53854168243F8A3AC16FD37BFC7E6">
    <w:name w:val="14F53854168243F8A3AC16FD37BFC7E6"/>
    <w:rsid w:val="00577A87"/>
  </w:style>
  <w:style w:type="paragraph" w:customStyle="1" w:styleId="184CE8B8A0BE43F5887F0D5FBFA9FE9F">
    <w:name w:val="184CE8B8A0BE43F5887F0D5FBFA9FE9F"/>
    <w:rsid w:val="00577A87"/>
  </w:style>
  <w:style w:type="paragraph" w:customStyle="1" w:styleId="B4B55D3CA7DE4795853F7314CDAE39CA">
    <w:name w:val="B4B55D3CA7DE4795853F7314CDAE39CA"/>
    <w:rsid w:val="00577A87"/>
  </w:style>
  <w:style w:type="paragraph" w:customStyle="1" w:styleId="88672111F6D1441FAC72D4A9282CD027">
    <w:name w:val="88672111F6D1441FAC72D4A9282CD027"/>
    <w:rsid w:val="00577A87"/>
  </w:style>
  <w:style w:type="paragraph" w:customStyle="1" w:styleId="84CB035A26294BB9A8B0FB5E2DE11557">
    <w:name w:val="84CB035A26294BB9A8B0FB5E2DE11557"/>
    <w:rsid w:val="00577A87"/>
  </w:style>
  <w:style w:type="paragraph" w:customStyle="1" w:styleId="5E9710BA13B842FD9D723063F43A4A12">
    <w:name w:val="5E9710BA13B842FD9D723063F43A4A12"/>
    <w:rsid w:val="00577A87"/>
  </w:style>
  <w:style w:type="paragraph" w:customStyle="1" w:styleId="54F0F760913C4268873652B91B931FFA">
    <w:name w:val="54F0F760913C4268873652B91B931FFA"/>
    <w:rsid w:val="00B27EAB"/>
  </w:style>
  <w:style w:type="paragraph" w:customStyle="1" w:styleId="3D8A7C97DE6E438BBD5B23DF7343253D">
    <w:name w:val="3D8A7C97DE6E438BBD5B23DF7343253D"/>
    <w:rsid w:val="00B27EAB"/>
  </w:style>
  <w:style w:type="paragraph" w:customStyle="1" w:styleId="CBB010ED6A4842B889C54714947C6988">
    <w:name w:val="CBB010ED6A4842B889C54714947C6988"/>
    <w:rsid w:val="00B27EAB"/>
  </w:style>
  <w:style w:type="paragraph" w:customStyle="1" w:styleId="C0C33A05D3A942789D8A27216B65D1F9">
    <w:name w:val="C0C33A05D3A942789D8A27216B65D1F9"/>
    <w:rsid w:val="00B27EAB"/>
  </w:style>
  <w:style w:type="paragraph" w:customStyle="1" w:styleId="2A7F9BD3810D4EE4A535B4E787648B22">
    <w:name w:val="2A7F9BD3810D4EE4A535B4E787648B22"/>
    <w:rsid w:val="00B27EAB"/>
  </w:style>
  <w:style w:type="paragraph" w:customStyle="1" w:styleId="769120C9EC054326A71DD5EA96D0FEA0">
    <w:name w:val="769120C9EC054326A71DD5EA96D0FEA0"/>
    <w:rsid w:val="00B27EAB"/>
  </w:style>
  <w:style w:type="paragraph" w:customStyle="1" w:styleId="B0DB94EA9ADF48B689EEE52F9F1F8566">
    <w:name w:val="B0DB94EA9ADF48B689EEE52F9F1F8566"/>
    <w:rsid w:val="00B27EAB"/>
  </w:style>
  <w:style w:type="paragraph" w:customStyle="1" w:styleId="BAC439B7B52447BB969FF44C8DA3753A">
    <w:name w:val="BAC439B7B52447BB969FF44C8DA3753A"/>
    <w:rsid w:val="00E22040"/>
  </w:style>
  <w:style w:type="paragraph" w:customStyle="1" w:styleId="A2D5F9CB84EE431694F181EC8C45EB67">
    <w:name w:val="A2D5F9CB84EE431694F181EC8C45EB67"/>
    <w:rsid w:val="00E22040"/>
  </w:style>
  <w:style w:type="paragraph" w:customStyle="1" w:styleId="DEF35EA7BA5F4174ABDCFE4AF418A1E0">
    <w:name w:val="DEF35EA7BA5F4174ABDCFE4AF418A1E0"/>
    <w:rsid w:val="00E22040"/>
  </w:style>
  <w:style w:type="paragraph" w:customStyle="1" w:styleId="61A30309D42B4EC689F08E74EB92F0E4">
    <w:name w:val="61A30309D42B4EC689F08E74EB92F0E4"/>
    <w:rsid w:val="00E22040"/>
  </w:style>
  <w:style w:type="paragraph" w:customStyle="1" w:styleId="6B7696EDDDAA44BE97009F77EA8542AF">
    <w:name w:val="6B7696EDDDAA44BE97009F77EA8542AF"/>
    <w:rsid w:val="00E22040"/>
  </w:style>
  <w:style w:type="paragraph" w:customStyle="1" w:styleId="28FC691CADE047F89B199D01FE8D12BE">
    <w:name w:val="28FC691CADE047F89B199D01FE8D12BE"/>
    <w:rsid w:val="00E22040"/>
  </w:style>
  <w:style w:type="paragraph" w:customStyle="1" w:styleId="B02FA86668C94F4B978C083F05FEA016">
    <w:name w:val="B02FA86668C94F4B978C083F05FEA016"/>
    <w:rsid w:val="00E220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Agenda.dotx</Template>
  <TotalTime>12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Pedersen</dc:creator>
  <cp:lastModifiedBy>Alan Pedersen</cp:lastModifiedBy>
  <cp:revision>3</cp:revision>
  <dcterms:created xsi:type="dcterms:W3CDTF">2020-06-03T02:58:00Z</dcterms:created>
  <dcterms:modified xsi:type="dcterms:W3CDTF">2020-06-03T03:03:00Z</dcterms:modified>
</cp:coreProperties>
</file>