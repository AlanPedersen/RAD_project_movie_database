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32091380" w14:textId="77777777" w:rsidTr="001E0877">
        <w:tc>
          <w:tcPr>
            <w:tcW w:w="7650" w:type="dxa"/>
          </w:tcPr>
          <w:p w14:paraId="4C2541B5" w14:textId="77777777" w:rsidR="002B2D13" w:rsidRPr="00D60069" w:rsidRDefault="005C3EB2">
            <w:pPr>
              <w:pStyle w:val="Title"/>
            </w:pPr>
            <w:sdt>
              <w:sdtPr>
                <w:id w:val="-1086378735"/>
                <w:placeholder>
                  <w:docPart w:val="8BB0B87ED8E841158833A40B6DF1FF2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C56A4FB" w14:textId="7DD56354" w:rsidR="00D62E01" w:rsidRPr="00D60069" w:rsidRDefault="00F91481">
            <w:pPr>
              <w:pStyle w:val="Heading3"/>
            </w:pPr>
            <w:r>
              <w:t>05/06/20</w:t>
            </w:r>
          </w:p>
          <w:p w14:paraId="3303FE10" w14:textId="4982AEDA" w:rsidR="00D62E01" w:rsidRPr="00D60069" w:rsidRDefault="00F91481">
            <w:pPr>
              <w:pStyle w:val="Heading3"/>
            </w:pPr>
            <w:r>
              <w:t>14:00</w:t>
            </w:r>
          </w:p>
          <w:p w14:paraId="3B366D3A" w14:textId="39ED5930" w:rsidR="002B2D13" w:rsidRPr="00D60069" w:rsidRDefault="00F91481" w:rsidP="00D62E01">
            <w:pPr>
              <w:pStyle w:val="Heading3"/>
            </w:pPr>
            <w:r>
              <w:t>Thornlie TAFE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08141334" w14:textId="77777777" w:rsidTr="00E048B4">
        <w:sdt>
          <w:sdtPr>
            <w:id w:val="834805806"/>
            <w:placeholder>
              <w:docPart w:val="8AB47346D40949D39DF95CD1B68F6E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213DEFA4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01F2DC2" w14:textId="56DD49C2" w:rsidR="002B2D13" w:rsidRPr="00D60069" w:rsidRDefault="00F91481" w:rsidP="00D60069">
            <w:pPr>
              <w:spacing w:after="80"/>
            </w:pPr>
            <w:r>
              <w:t>Zara Duncanson</w:t>
            </w:r>
          </w:p>
        </w:tc>
        <w:tc>
          <w:tcPr>
            <w:tcW w:w="1779" w:type="dxa"/>
            <w:tcMar>
              <w:top w:w="144" w:type="dxa"/>
            </w:tcMar>
          </w:tcPr>
          <w:p w14:paraId="272B5ABF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52A6F87CBB0B4B81B99D328777348AC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545211C" w14:textId="69228FFF" w:rsidR="002B2D13" w:rsidRPr="00D60069" w:rsidRDefault="00F91481" w:rsidP="00D60069">
            <w:pPr>
              <w:spacing w:after="80"/>
            </w:pPr>
            <w:r>
              <w:t>Sprint Two Meeting</w:t>
            </w:r>
          </w:p>
        </w:tc>
      </w:tr>
      <w:tr w:rsidR="002B2D13" w:rsidRPr="00D60069" w14:paraId="67E40C21" w14:textId="77777777" w:rsidTr="00E048B4">
        <w:sdt>
          <w:sdtPr>
            <w:id w:val="-906145096"/>
            <w:placeholder>
              <w:docPart w:val="3D6EF2219BBB46DEB8E660F5F41922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0531782D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55DC185C" w14:textId="151D018A"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14:paraId="779F5C3B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3DE7FD0EAEE4AB48C9D2DA9FCF3D71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7A24955" w14:textId="062AA5F0" w:rsidR="002B2D13" w:rsidRPr="00D60069" w:rsidRDefault="00F91481" w:rsidP="00D60069">
            <w:pPr>
              <w:spacing w:after="80"/>
            </w:pPr>
            <w:r>
              <w:t>David Perry</w:t>
            </w:r>
          </w:p>
        </w:tc>
      </w:tr>
      <w:tr w:rsidR="002B2D13" w:rsidRPr="00D60069" w14:paraId="4BDE61CF" w14:textId="77777777" w:rsidTr="00E048B4">
        <w:tc>
          <w:tcPr>
            <w:tcW w:w="1946" w:type="dxa"/>
          </w:tcPr>
          <w:p w14:paraId="32B24E6B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F4D4F0902DF347289456A0D9E9F970C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7D771F15" w14:textId="4187AF42"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14:paraId="5DF05C04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906FB2A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5B60BD31" w14:textId="77777777" w:rsidTr="00E048B4">
        <w:tc>
          <w:tcPr>
            <w:tcW w:w="1980" w:type="dxa"/>
            <w:tcMar>
              <w:top w:w="144" w:type="dxa"/>
            </w:tcMar>
          </w:tcPr>
          <w:p w14:paraId="2D5B1D17" w14:textId="77777777" w:rsidR="002B2D13" w:rsidRPr="00D60069" w:rsidRDefault="005C3EB2">
            <w:pPr>
              <w:pStyle w:val="Heading2"/>
            </w:pPr>
            <w:sdt>
              <w:sdtPr>
                <w:id w:val="1643469904"/>
                <w:placeholder>
                  <w:docPart w:val="A243F93C24C247A1B96C11A93D91413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545F244" w14:textId="77777777" w:rsidR="002B2D13" w:rsidRDefault="00F91481" w:rsidP="00D62E01">
            <w:r>
              <w:t>Zara Duncanson (ZD)</w:t>
            </w:r>
          </w:p>
          <w:p w14:paraId="37361884" w14:textId="77777777" w:rsidR="00F91481" w:rsidRDefault="00F91481" w:rsidP="00D62E01">
            <w:r>
              <w:t>David Perry (DP)</w:t>
            </w:r>
          </w:p>
          <w:p w14:paraId="1B77BB7F" w14:textId="51DA5F4D" w:rsidR="00F91481" w:rsidRPr="00D60069" w:rsidRDefault="00F91481" w:rsidP="00D62E01">
            <w:r>
              <w:t>Alan Pederson (AP)</w:t>
            </w:r>
          </w:p>
        </w:tc>
      </w:tr>
      <w:tr w:rsidR="002B2D13" w:rsidRPr="00D60069" w14:paraId="51AFEAF4" w14:textId="77777777" w:rsidTr="00E048B4">
        <w:tc>
          <w:tcPr>
            <w:tcW w:w="1980" w:type="dxa"/>
          </w:tcPr>
          <w:p w14:paraId="2946FAA3" w14:textId="77777777" w:rsidR="002B2D13" w:rsidRPr="00D60069" w:rsidRDefault="005C3EB2">
            <w:pPr>
              <w:pStyle w:val="Heading2"/>
            </w:pPr>
            <w:sdt>
              <w:sdtPr>
                <w:id w:val="-1255275818"/>
                <w:placeholder>
                  <w:docPart w:val="7693AA218F7F4398A05C233E9A9301E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230A0008" w14:textId="10B0DAD8" w:rsidR="002B2D13" w:rsidRPr="00D60069" w:rsidRDefault="002B2D13"/>
        </w:tc>
      </w:tr>
      <w:tr w:rsidR="002B2D13" w:rsidRPr="00D60069" w14:paraId="1E8E67E3" w14:textId="77777777" w:rsidTr="00E048B4">
        <w:tc>
          <w:tcPr>
            <w:tcW w:w="1980" w:type="dxa"/>
          </w:tcPr>
          <w:p w14:paraId="64D56762" w14:textId="77777777" w:rsidR="002B2D13" w:rsidRPr="00D60069" w:rsidRDefault="005C3EB2">
            <w:pPr>
              <w:pStyle w:val="Heading2"/>
            </w:pPr>
            <w:sdt>
              <w:sdtPr>
                <w:id w:val="681237791"/>
                <w:placeholder>
                  <w:docPart w:val="22E262C84549477E9D94B29D6B71D4A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69EC0526" w14:textId="06013C2C" w:rsidR="002B2D13" w:rsidRPr="00D60069" w:rsidRDefault="002B2D13" w:rsidP="00D62E01"/>
        </w:tc>
      </w:tr>
    </w:tbl>
    <w:sdt>
      <w:sdtPr>
        <w:id w:val="-2901889"/>
        <w:placeholder>
          <w:docPart w:val="AFA9616D12614886A0BFF0589D47598E"/>
        </w:placeholder>
        <w:temporary/>
        <w:showingPlcHdr/>
        <w15:appearance w15:val="hidden"/>
      </w:sdtPr>
      <w:sdtEndPr/>
      <w:sdtContent>
        <w:p w14:paraId="58342437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0EE1BB88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35E2706" w14:textId="77777777" w:rsidR="002B2D13" w:rsidRPr="00D60069" w:rsidRDefault="005C3EB2">
            <w:pPr>
              <w:pStyle w:val="Heading2"/>
            </w:pPr>
            <w:sdt>
              <w:sdtPr>
                <w:id w:val="90904773"/>
                <w:placeholder>
                  <w:docPart w:val="EAC2D2A67B14412F8E85867ADACB24A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E0BF13D" w14:textId="6A951D01" w:rsidR="002B2D13" w:rsidRPr="00D60069" w:rsidRDefault="00F91481">
            <w:r>
              <w:t>Software Review Plan to be discussed</w:t>
            </w:r>
          </w:p>
        </w:tc>
        <w:tc>
          <w:tcPr>
            <w:tcW w:w="1324" w:type="dxa"/>
          </w:tcPr>
          <w:p w14:paraId="1B3285C2" w14:textId="77777777" w:rsidR="002B2D13" w:rsidRPr="00D60069" w:rsidRDefault="005C3EB2">
            <w:pPr>
              <w:pStyle w:val="Heading2"/>
            </w:pPr>
            <w:sdt>
              <w:sdtPr>
                <w:id w:val="1737199064"/>
                <w:placeholder>
                  <w:docPart w:val="7957471E3CAA4025A3CBF26C6FDF851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C4219B9" w14:textId="68B67D5F" w:rsidR="002B2D13" w:rsidRPr="00D60069" w:rsidRDefault="00F91481">
            <w:r>
              <w:t>All</w:t>
            </w:r>
          </w:p>
        </w:tc>
      </w:tr>
    </w:tbl>
    <w:p w14:paraId="04E4047C" w14:textId="77777777" w:rsidR="002B2D13" w:rsidRPr="00D60069" w:rsidRDefault="005C3EB2">
      <w:pPr>
        <w:pStyle w:val="Heading4"/>
      </w:pPr>
      <w:sdt>
        <w:sdtPr>
          <w:id w:val="-391195506"/>
          <w:placeholder>
            <w:docPart w:val="F2B14AAD0699476F8E504416C374DBC8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3A8CC5BD" w14:textId="3F5D6FDF" w:rsidR="002B2D13" w:rsidRPr="00D60069" w:rsidRDefault="00AA5E45">
      <w:r>
        <w:t>A debrief of Sprint One</w:t>
      </w:r>
      <w:r w:rsidR="005C3EB2">
        <w:t xml:space="preserve"> tasks</w:t>
      </w:r>
      <w:r>
        <w:t xml:space="preserve"> and the presentation was carried out. </w:t>
      </w:r>
      <w:r w:rsidR="00B30082">
        <w:t>The team had a technical discussion regarding how the new pages would be laid out and function. The team agreed clarification was required regarding email function, admin login and software review plan.</w:t>
      </w:r>
    </w:p>
    <w:p w14:paraId="458AC272" w14:textId="77777777" w:rsidR="002B2D13" w:rsidRPr="00D60069" w:rsidRDefault="005C3EB2">
      <w:pPr>
        <w:pStyle w:val="Heading4"/>
      </w:pPr>
      <w:sdt>
        <w:sdtPr>
          <w:id w:val="1574465788"/>
          <w:placeholder>
            <w:docPart w:val="57398E12DAE94333A523DC20EA06E2A0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775260A2" w14:textId="4D462CE2" w:rsidR="002B2D13" w:rsidRPr="00D60069" w:rsidRDefault="005C3EB2">
      <w:r>
        <w:t>C</w:t>
      </w:r>
      <w:r w:rsidR="008C7E95">
        <w:t>larification</w:t>
      </w:r>
      <w:r>
        <w:t xml:space="preserve"> required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079B0E3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E522329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0CB4F9F56D242A4BA974A97D72A83E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201B9C8F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812170E09384343B0AD22553421A8D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E51EA6C" w14:textId="77777777" w:rsidR="002B2D13" w:rsidRPr="00D60069" w:rsidRDefault="005C3EB2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509E9C5032FB43FEB0312BA70AE9C7B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3CBCB193" w14:textId="77777777" w:rsidTr="00D60069">
        <w:tc>
          <w:tcPr>
            <w:tcW w:w="5310" w:type="dxa"/>
          </w:tcPr>
          <w:p w14:paraId="7EBDE367" w14:textId="4A14619A" w:rsidR="002B2D13" w:rsidRPr="00D60069" w:rsidRDefault="008C7E95" w:rsidP="00D60069">
            <w:pPr>
              <w:pStyle w:val="ListBullet"/>
              <w:spacing w:after="80"/>
            </w:pPr>
            <w:r>
              <w:t>Email Stewart with questions</w:t>
            </w:r>
          </w:p>
        </w:tc>
        <w:tc>
          <w:tcPr>
            <w:tcW w:w="3060" w:type="dxa"/>
          </w:tcPr>
          <w:p w14:paraId="55C9E75F" w14:textId="56C0AD08" w:rsidR="002B2D13" w:rsidRPr="00D60069" w:rsidRDefault="008C7E95" w:rsidP="00D60069">
            <w:pPr>
              <w:spacing w:after="80"/>
            </w:pPr>
            <w:r>
              <w:t xml:space="preserve">ZD </w:t>
            </w:r>
          </w:p>
        </w:tc>
        <w:tc>
          <w:tcPr>
            <w:tcW w:w="1854" w:type="dxa"/>
          </w:tcPr>
          <w:p w14:paraId="3DBDFDC1" w14:textId="294757C5" w:rsidR="002B2D13" w:rsidRPr="00D60069" w:rsidRDefault="008C7E95" w:rsidP="00D60069">
            <w:pPr>
              <w:spacing w:after="80"/>
            </w:pPr>
            <w:r>
              <w:t>7/6/20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54A99674" w14:textId="77777777" w:rsidTr="00D62E01">
        <w:tc>
          <w:tcPr>
            <w:tcW w:w="1620" w:type="dxa"/>
          </w:tcPr>
          <w:bookmarkEnd w:id="1"/>
          <w:p w14:paraId="6C58429E" w14:textId="77777777" w:rsidR="00D62E01" w:rsidRPr="00D60069" w:rsidRDefault="005C3EB2" w:rsidP="006344A8">
            <w:pPr>
              <w:pStyle w:val="Heading2"/>
            </w:pPr>
            <w:sdt>
              <w:sdtPr>
                <w:id w:val="113951409"/>
                <w:placeholder>
                  <w:docPart w:val="54CE3164FB5D4CCD8448FC6F1F29CAC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100A37C" w14:textId="44558B2E" w:rsidR="00D62E01" w:rsidRPr="00D60069" w:rsidRDefault="008C7E95" w:rsidP="006344A8">
            <w:r>
              <w:t>GitHub access discussion</w:t>
            </w:r>
          </w:p>
        </w:tc>
        <w:tc>
          <w:tcPr>
            <w:tcW w:w="1324" w:type="dxa"/>
          </w:tcPr>
          <w:p w14:paraId="608C77BA" w14:textId="77777777" w:rsidR="00D62E01" w:rsidRPr="00D60069" w:rsidRDefault="005C3EB2" w:rsidP="006344A8">
            <w:pPr>
              <w:pStyle w:val="Heading2"/>
            </w:pPr>
            <w:sdt>
              <w:sdtPr>
                <w:id w:val="1072624145"/>
                <w:placeholder>
                  <w:docPart w:val="6DA61CEA51C541E2B3EFDD9D8DA2160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7DA16CE" w14:textId="3B7EA146" w:rsidR="00D62E01" w:rsidRPr="00D60069" w:rsidRDefault="00AA5E45" w:rsidP="006344A8">
            <w:r>
              <w:t>All</w:t>
            </w:r>
          </w:p>
        </w:tc>
      </w:tr>
    </w:tbl>
    <w:p w14:paraId="08FDD422" w14:textId="77777777" w:rsidR="00D62E01" w:rsidRPr="00D60069" w:rsidRDefault="005C3EB2" w:rsidP="00D62E01">
      <w:pPr>
        <w:pStyle w:val="Heading4"/>
      </w:pPr>
      <w:sdt>
        <w:sdtPr>
          <w:id w:val="1495455185"/>
          <w:placeholder>
            <w:docPart w:val="AA34A9777D854149BDB3EDFECD0656D2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0A3407EE" w14:textId="2211563F" w:rsidR="008C7E95" w:rsidRPr="00D60069" w:rsidRDefault="008C7E95" w:rsidP="008C7E95">
      <w:r>
        <w:t>The uploading of files to GitHub was discussed, some research was carried out to allow</w:t>
      </w:r>
      <w:r w:rsidR="00AA5E45">
        <w:t xml:space="preserve"> ZD and DP to </w:t>
      </w:r>
      <w:r>
        <w:t>collaborat</w:t>
      </w:r>
      <w:r w:rsidR="00AA5E45">
        <w:t xml:space="preserve">e with the team GitHub.  </w:t>
      </w:r>
    </w:p>
    <w:p w14:paraId="369D3DCA" w14:textId="77777777" w:rsidR="00D62E01" w:rsidRPr="00D60069" w:rsidRDefault="005C3EB2" w:rsidP="00D62E01">
      <w:pPr>
        <w:pStyle w:val="Heading4"/>
      </w:pPr>
      <w:sdt>
        <w:sdtPr>
          <w:id w:val="-1295436725"/>
          <w:placeholder>
            <w:docPart w:val="2BCE58A2BCD34AD0BE712E24F3A23F4E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49584C45" w14:textId="3E836B86" w:rsidR="00D62E01" w:rsidRPr="00D60069" w:rsidRDefault="00AA5E45" w:rsidP="00D62E01">
      <w:r>
        <w:t>DP and ZD to gain more access to GitHub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803A228" w14:textId="77777777" w:rsidTr="001E0877">
        <w:trPr>
          <w:tblHeader/>
        </w:trPr>
        <w:tc>
          <w:tcPr>
            <w:tcW w:w="5310" w:type="dxa"/>
            <w:vAlign w:val="bottom"/>
          </w:tcPr>
          <w:p w14:paraId="5B72BD65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17409591ECCE4F388F398B16F0F963D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BD8ACB9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2A99D91403344735B9BD97B36147BE8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26717AA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46A236B737C545E98476191133F226C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1ECA14D" w14:textId="77777777" w:rsidTr="00284200">
        <w:tc>
          <w:tcPr>
            <w:tcW w:w="5310" w:type="dxa"/>
          </w:tcPr>
          <w:p w14:paraId="6E70CAB8" w14:textId="4B3A6485" w:rsidR="00D60069" w:rsidRPr="00D60069" w:rsidRDefault="00AA5E45" w:rsidP="00284200">
            <w:pPr>
              <w:pStyle w:val="ListBullet"/>
              <w:spacing w:after="80"/>
            </w:pPr>
            <w:r>
              <w:t>AP to invite ZD and DP to collaborate</w:t>
            </w:r>
          </w:p>
        </w:tc>
        <w:tc>
          <w:tcPr>
            <w:tcW w:w="3060" w:type="dxa"/>
          </w:tcPr>
          <w:p w14:paraId="781DEE26" w14:textId="71F92FD2" w:rsidR="00D60069" w:rsidRPr="00D60069" w:rsidRDefault="00AA5E45" w:rsidP="00284200">
            <w:pPr>
              <w:spacing w:after="80"/>
            </w:pPr>
            <w:r>
              <w:t>AP</w:t>
            </w:r>
          </w:p>
        </w:tc>
        <w:tc>
          <w:tcPr>
            <w:tcW w:w="1854" w:type="dxa"/>
          </w:tcPr>
          <w:p w14:paraId="2F462B01" w14:textId="1CBF960C" w:rsidR="00D60069" w:rsidRPr="00D60069" w:rsidRDefault="00AA5E45" w:rsidP="00284200">
            <w:pPr>
              <w:spacing w:after="80"/>
            </w:pPr>
            <w:r>
              <w:t>5/6/20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CFFBEA2" w14:textId="77777777" w:rsidTr="006344A8">
        <w:tc>
          <w:tcPr>
            <w:tcW w:w="1620" w:type="dxa"/>
          </w:tcPr>
          <w:p w14:paraId="4B754E61" w14:textId="77777777" w:rsidR="00D62E01" w:rsidRPr="00D60069" w:rsidRDefault="005C3EB2" w:rsidP="006344A8">
            <w:pPr>
              <w:pStyle w:val="Heading2"/>
            </w:pPr>
            <w:sdt>
              <w:sdtPr>
                <w:id w:val="885458630"/>
                <w:placeholder>
                  <w:docPart w:val="6B100B88045A4E05A70C13DA2342F6B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E4CAF56" w14:textId="0D8B1F18" w:rsidR="00D62E01" w:rsidRPr="00D60069" w:rsidRDefault="00AA5E45" w:rsidP="006344A8">
            <w:r>
              <w:t>Allocate Tasks for Sprint Two</w:t>
            </w:r>
          </w:p>
        </w:tc>
        <w:tc>
          <w:tcPr>
            <w:tcW w:w="1324" w:type="dxa"/>
          </w:tcPr>
          <w:p w14:paraId="0EEF56C1" w14:textId="77777777" w:rsidR="00D62E01" w:rsidRPr="00D60069" w:rsidRDefault="005C3EB2" w:rsidP="006344A8">
            <w:pPr>
              <w:pStyle w:val="Heading2"/>
            </w:pPr>
            <w:sdt>
              <w:sdtPr>
                <w:id w:val="-765931208"/>
                <w:placeholder>
                  <w:docPart w:val="EE8E62915D60445EA42ABEEE009134C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EDFDBCB" w14:textId="3252B8C3" w:rsidR="00D62E01" w:rsidRPr="00D60069" w:rsidRDefault="00AA5E45" w:rsidP="006344A8">
            <w:r>
              <w:t>ZD</w:t>
            </w:r>
          </w:p>
        </w:tc>
      </w:tr>
    </w:tbl>
    <w:p w14:paraId="3A41160F" w14:textId="77777777" w:rsidR="00D62E01" w:rsidRPr="00D60069" w:rsidRDefault="005C3EB2" w:rsidP="00D62E01">
      <w:pPr>
        <w:pStyle w:val="Heading4"/>
      </w:pPr>
      <w:sdt>
        <w:sdtPr>
          <w:id w:val="-98801915"/>
          <w:placeholder>
            <w:docPart w:val="3C3B55B4AF8E4AD19350B8B0DF49460C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6DF802AE" w14:textId="1834B179" w:rsidR="00D62E01" w:rsidRPr="00D60069" w:rsidRDefault="00AA5E45" w:rsidP="00D62E01">
      <w:r>
        <w:t>The tasks were discussed and allocated to give members different a different job than Sprint One</w:t>
      </w:r>
      <w:r w:rsidR="005C3EB2">
        <w:t>.</w:t>
      </w:r>
    </w:p>
    <w:p w14:paraId="5E8BC71E" w14:textId="77777777" w:rsidR="00D62E01" w:rsidRPr="00D60069" w:rsidRDefault="005C3EB2" w:rsidP="00D62E01">
      <w:pPr>
        <w:pStyle w:val="Heading4"/>
      </w:pPr>
      <w:sdt>
        <w:sdtPr>
          <w:id w:val="-1388485399"/>
          <w:placeholder>
            <w:docPart w:val="9D74CA98188843F883C69FC44D14A634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3362B81E" w14:textId="3DC30383" w:rsidR="00D62E01" w:rsidRPr="00D60069" w:rsidRDefault="00AA5E45" w:rsidP="00D62E01">
      <w:r>
        <w:t>Members allocated new tasks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5CC4BB3C" w14:textId="77777777" w:rsidTr="001E0877">
        <w:trPr>
          <w:tblHeader/>
        </w:trPr>
        <w:tc>
          <w:tcPr>
            <w:tcW w:w="5310" w:type="dxa"/>
            <w:vAlign w:val="bottom"/>
          </w:tcPr>
          <w:p w14:paraId="6D3E3827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388F9077AB12460783AE42803543780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6FD2788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4FF20759635E4EA192A4F24205F9478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8E24D85" w14:textId="77777777" w:rsidR="00D60069" w:rsidRPr="00D60069" w:rsidRDefault="005C3EB2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BE4351D0459D4CC298C05F37399C869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40AB934" w14:textId="77777777" w:rsidTr="00284200">
        <w:tc>
          <w:tcPr>
            <w:tcW w:w="5310" w:type="dxa"/>
          </w:tcPr>
          <w:p w14:paraId="024FD76D" w14:textId="77103202" w:rsidR="00D60069" w:rsidRPr="00D60069" w:rsidRDefault="00AA5E45" w:rsidP="00284200">
            <w:pPr>
              <w:pStyle w:val="ListBullet"/>
              <w:spacing w:after="80"/>
            </w:pPr>
            <w:r>
              <w:t>Develop Project Plan</w:t>
            </w:r>
          </w:p>
        </w:tc>
        <w:tc>
          <w:tcPr>
            <w:tcW w:w="3060" w:type="dxa"/>
          </w:tcPr>
          <w:p w14:paraId="4C080FEB" w14:textId="0E8CEBD7" w:rsidR="00D60069" w:rsidRPr="00D60069" w:rsidRDefault="00AA5E45" w:rsidP="00284200">
            <w:pPr>
              <w:spacing w:after="80"/>
            </w:pPr>
            <w:r>
              <w:t>AP</w:t>
            </w:r>
          </w:p>
        </w:tc>
        <w:tc>
          <w:tcPr>
            <w:tcW w:w="1854" w:type="dxa"/>
          </w:tcPr>
          <w:p w14:paraId="6C57815D" w14:textId="79610AC3" w:rsidR="00D60069" w:rsidRPr="00D60069" w:rsidRDefault="00AA5E45" w:rsidP="00284200">
            <w:pPr>
              <w:spacing w:after="80"/>
            </w:pPr>
            <w:r>
              <w:t>6/6/20</w:t>
            </w:r>
          </w:p>
        </w:tc>
      </w:tr>
      <w:tr w:rsidR="00D60069" w:rsidRPr="00D60069" w14:paraId="277414EE" w14:textId="77777777" w:rsidTr="00284200">
        <w:tc>
          <w:tcPr>
            <w:tcW w:w="5310" w:type="dxa"/>
          </w:tcPr>
          <w:p w14:paraId="5A6FF9CC" w14:textId="78D21400" w:rsidR="00D60069" w:rsidRPr="00D60069" w:rsidRDefault="00AA5E45" w:rsidP="00284200">
            <w:pPr>
              <w:pStyle w:val="ListBullet"/>
              <w:spacing w:after="80"/>
            </w:pPr>
            <w:r>
              <w:t>Develop Report</w:t>
            </w:r>
          </w:p>
        </w:tc>
        <w:tc>
          <w:tcPr>
            <w:tcW w:w="3060" w:type="dxa"/>
          </w:tcPr>
          <w:p w14:paraId="14CEF555" w14:textId="43212C99" w:rsidR="00D60069" w:rsidRPr="00D60069" w:rsidRDefault="00AA5E45" w:rsidP="00284200">
            <w:pPr>
              <w:spacing w:after="80"/>
            </w:pPr>
            <w:r>
              <w:t>DP</w:t>
            </w:r>
          </w:p>
        </w:tc>
        <w:tc>
          <w:tcPr>
            <w:tcW w:w="1854" w:type="dxa"/>
          </w:tcPr>
          <w:p w14:paraId="62A678C5" w14:textId="3DD3BD8B" w:rsidR="00D60069" w:rsidRPr="00D60069" w:rsidRDefault="00AA5E45" w:rsidP="00284200">
            <w:pPr>
              <w:spacing w:after="80"/>
            </w:pPr>
            <w:r>
              <w:t>8/6/20</w:t>
            </w:r>
          </w:p>
        </w:tc>
      </w:tr>
      <w:tr w:rsidR="00D60069" w:rsidRPr="00D60069" w14:paraId="131799FE" w14:textId="77777777" w:rsidTr="00284200">
        <w:tc>
          <w:tcPr>
            <w:tcW w:w="5310" w:type="dxa"/>
            <w:tcMar>
              <w:bottom w:w="288" w:type="dxa"/>
            </w:tcMar>
          </w:tcPr>
          <w:p w14:paraId="2B53AF80" w14:textId="09A47DEE" w:rsidR="00D60069" w:rsidRPr="00D60069" w:rsidRDefault="00AA5E45" w:rsidP="00284200">
            <w:pPr>
              <w:pStyle w:val="ListBullet"/>
              <w:spacing w:after="80"/>
            </w:pPr>
            <w:r>
              <w:t>Write code for web page requirements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44808E74" w14:textId="3F50ECD1" w:rsidR="00D60069" w:rsidRPr="00D60069" w:rsidRDefault="00AA5E45" w:rsidP="00284200">
            <w:pPr>
              <w:spacing w:after="80"/>
            </w:pPr>
            <w:r>
              <w:t>ZD &amp; AP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2E5C086" w14:textId="2293A9B9" w:rsidR="00D60069" w:rsidRPr="00D60069" w:rsidRDefault="00AA5E45" w:rsidP="00284200">
            <w:pPr>
              <w:spacing w:after="80"/>
            </w:pPr>
            <w:r>
              <w:t>10/6/20</w:t>
            </w:r>
          </w:p>
        </w:tc>
      </w:tr>
    </w:tbl>
    <w:p w14:paraId="0B7B596D" w14:textId="77777777" w:rsidR="002B2D13" w:rsidRPr="00D60069" w:rsidRDefault="005C3EB2">
      <w:pPr>
        <w:pStyle w:val="Heading1"/>
      </w:pPr>
      <w:sdt>
        <w:sdtPr>
          <w:id w:val="-1794281877"/>
          <w:placeholder>
            <w:docPart w:val="2C1D50E1E6574A73950236C61ECECC4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16226E43" w14:textId="77777777" w:rsidR="002B2D13" w:rsidRPr="00D60069" w:rsidRDefault="005C3EB2">
      <w:pPr>
        <w:pStyle w:val="Heading4"/>
      </w:pPr>
      <w:sdt>
        <w:sdtPr>
          <w:id w:val="2125887421"/>
          <w:placeholder>
            <w:docPart w:val="278B328FDB9840B6A120070B51B40BC2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41ECB4A4" w14:textId="6C97C017" w:rsidR="002B2D13" w:rsidRPr="00D60069" w:rsidRDefault="002B2D13"/>
    <w:p w14:paraId="30DAC92D" w14:textId="77777777" w:rsidR="002B2D13" w:rsidRPr="00D60069" w:rsidRDefault="005C3EB2">
      <w:pPr>
        <w:pStyle w:val="Heading4"/>
      </w:pPr>
      <w:sdt>
        <w:sdtPr>
          <w:id w:val="-671956156"/>
          <w:placeholder>
            <w:docPart w:val="0B4BF01D3E3F4F35A6F83C3A31A0374E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546495C5" w14:textId="554DE84A" w:rsidR="002B2D13" w:rsidRPr="00D60069" w:rsidRDefault="002B2D13"/>
    <w:p w14:paraId="31D278EA" w14:textId="77777777" w:rsidR="002B2D13" w:rsidRPr="00D60069" w:rsidRDefault="005C3EB2">
      <w:pPr>
        <w:pStyle w:val="Heading4"/>
      </w:pPr>
      <w:sdt>
        <w:sdtPr>
          <w:id w:val="1633520843"/>
          <w:placeholder>
            <w:docPart w:val="2D427B7131CF4657AB354CBC34EE7916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72757462" w14:textId="6B80B5BF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F5329" w14:textId="77777777" w:rsidR="00F91481" w:rsidRDefault="00F91481">
      <w:pPr>
        <w:spacing w:before="0" w:after="0"/>
      </w:pPr>
      <w:r>
        <w:separator/>
      </w:r>
    </w:p>
  </w:endnote>
  <w:endnote w:type="continuationSeparator" w:id="0">
    <w:p w14:paraId="6009C4F4" w14:textId="77777777" w:rsidR="00F91481" w:rsidRDefault="00F914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D95C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EC977" w14:textId="77777777" w:rsidR="00F91481" w:rsidRDefault="00F91481">
      <w:pPr>
        <w:spacing w:before="0" w:after="0"/>
      </w:pPr>
      <w:r>
        <w:separator/>
      </w:r>
    </w:p>
  </w:footnote>
  <w:footnote w:type="continuationSeparator" w:id="0">
    <w:p w14:paraId="6907BA93" w14:textId="77777777" w:rsidR="00F91481" w:rsidRDefault="00F9148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81"/>
    <w:rsid w:val="001E0877"/>
    <w:rsid w:val="002B2D13"/>
    <w:rsid w:val="0034721D"/>
    <w:rsid w:val="003D5BF7"/>
    <w:rsid w:val="003F257D"/>
    <w:rsid w:val="005A7328"/>
    <w:rsid w:val="005C3EB2"/>
    <w:rsid w:val="006344A8"/>
    <w:rsid w:val="00734EEC"/>
    <w:rsid w:val="007F04FA"/>
    <w:rsid w:val="008C7E95"/>
    <w:rsid w:val="00AA5E45"/>
    <w:rsid w:val="00B30082"/>
    <w:rsid w:val="00D60069"/>
    <w:rsid w:val="00D62E01"/>
    <w:rsid w:val="00D661EE"/>
    <w:rsid w:val="00E048B4"/>
    <w:rsid w:val="00F434DD"/>
    <w:rsid w:val="00F9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61561"/>
  <w15:docId w15:val="{61A8B8EB-4A36-43E4-98CD-817EC0A5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FAST%20AUSTRALIA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B0B87ED8E841158833A40B6DF1F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7093-C376-47FF-B16E-EDFC5C7AF194}"/>
      </w:docPartPr>
      <w:docPartBody>
        <w:p w:rsidR="00000000" w:rsidRDefault="000872D1">
          <w:pPr>
            <w:pStyle w:val="8BB0B87ED8E841158833A40B6DF1FF23"/>
          </w:pPr>
          <w:r>
            <w:t>Team Meeting</w:t>
          </w:r>
        </w:p>
      </w:docPartBody>
    </w:docPart>
    <w:docPart>
      <w:docPartPr>
        <w:name w:val="8AB47346D40949D39DF95CD1B68F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491F-9CEA-4B25-B1EA-390FCB6EC44C}"/>
      </w:docPartPr>
      <w:docPartBody>
        <w:p w:rsidR="00000000" w:rsidRDefault="000872D1">
          <w:pPr>
            <w:pStyle w:val="8AB47346D40949D39DF95CD1B68F6EF9"/>
          </w:pPr>
          <w:r w:rsidRPr="00E048B4">
            <w:t>Meeting called by:</w:t>
          </w:r>
        </w:p>
      </w:docPartBody>
    </w:docPart>
    <w:docPart>
      <w:docPartPr>
        <w:name w:val="52A6F87CBB0B4B81B99D32877734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C2AB-ED68-4DF8-A810-3A1C5852B3B2}"/>
      </w:docPartPr>
      <w:docPartBody>
        <w:p w:rsidR="00000000" w:rsidRDefault="000872D1">
          <w:pPr>
            <w:pStyle w:val="52A6F87CBB0B4B81B99D328777348AC4"/>
          </w:pPr>
          <w:r w:rsidRPr="00E048B4">
            <w:t>Type of meeting:</w:t>
          </w:r>
        </w:p>
      </w:docPartBody>
    </w:docPart>
    <w:docPart>
      <w:docPartPr>
        <w:name w:val="3D6EF2219BBB46DEB8E660F5F419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9FFF-A8D3-41F5-AF60-9E3A08BA2BA3}"/>
      </w:docPartPr>
      <w:docPartBody>
        <w:p w:rsidR="00000000" w:rsidRDefault="000872D1">
          <w:pPr>
            <w:pStyle w:val="3D6EF2219BBB46DEB8E660F5F419229B"/>
          </w:pPr>
          <w:r w:rsidRPr="00E048B4">
            <w:t>Facilitator:</w:t>
          </w:r>
        </w:p>
      </w:docPartBody>
    </w:docPart>
    <w:docPart>
      <w:docPartPr>
        <w:name w:val="13DE7FD0EAEE4AB48C9D2DA9FCF3D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2401E-C8AF-4A8D-9713-F9EB5C51D088}"/>
      </w:docPartPr>
      <w:docPartBody>
        <w:p w:rsidR="00000000" w:rsidRDefault="000872D1">
          <w:pPr>
            <w:pStyle w:val="13DE7FD0EAEE4AB48C9D2DA9FCF3D71B"/>
          </w:pPr>
          <w:r w:rsidRPr="00E048B4">
            <w:t>Note taker:</w:t>
          </w:r>
        </w:p>
      </w:docPartBody>
    </w:docPart>
    <w:docPart>
      <w:docPartPr>
        <w:name w:val="F4D4F0902DF347289456A0D9E9F9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2A55-C7ED-45F8-A7E2-D8F3000A9640}"/>
      </w:docPartPr>
      <w:docPartBody>
        <w:p w:rsidR="00000000" w:rsidRDefault="000872D1">
          <w:pPr>
            <w:pStyle w:val="F4D4F0902DF347289456A0D9E9F970C9"/>
          </w:pPr>
          <w:r w:rsidRPr="00E048B4">
            <w:t>Timekeeper:</w:t>
          </w:r>
        </w:p>
      </w:docPartBody>
    </w:docPart>
    <w:docPart>
      <w:docPartPr>
        <w:name w:val="A243F93C24C247A1B96C11A93D914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984E6-4671-4C86-8560-39A953516F83}"/>
      </w:docPartPr>
      <w:docPartBody>
        <w:p w:rsidR="00000000" w:rsidRDefault="000872D1">
          <w:pPr>
            <w:pStyle w:val="A243F93C24C247A1B96C11A93D914132"/>
          </w:pPr>
          <w:r>
            <w:t>Attendees:</w:t>
          </w:r>
        </w:p>
      </w:docPartBody>
    </w:docPart>
    <w:docPart>
      <w:docPartPr>
        <w:name w:val="7693AA218F7F4398A05C233E9A930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B0A18-1EF8-4F09-A872-8AE14C17EE26}"/>
      </w:docPartPr>
      <w:docPartBody>
        <w:p w:rsidR="00000000" w:rsidRDefault="000872D1">
          <w:pPr>
            <w:pStyle w:val="7693AA218F7F4398A05C233E9A9301E1"/>
          </w:pPr>
          <w:r>
            <w:t>Please read:</w:t>
          </w:r>
        </w:p>
      </w:docPartBody>
    </w:docPart>
    <w:docPart>
      <w:docPartPr>
        <w:name w:val="22E262C84549477E9D94B29D6B71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6223A-D227-460C-A3DE-8A446C50C098}"/>
      </w:docPartPr>
      <w:docPartBody>
        <w:p w:rsidR="00000000" w:rsidRDefault="000872D1">
          <w:pPr>
            <w:pStyle w:val="22E262C84549477E9D94B29D6B71D4AB"/>
          </w:pPr>
          <w:r>
            <w:t>Please bring:</w:t>
          </w:r>
        </w:p>
      </w:docPartBody>
    </w:docPart>
    <w:docPart>
      <w:docPartPr>
        <w:name w:val="AFA9616D12614886A0BFF0589D47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B2D61-1166-43BF-BECC-58B8E878D53C}"/>
      </w:docPartPr>
      <w:docPartBody>
        <w:p w:rsidR="00000000" w:rsidRDefault="000872D1">
          <w:pPr>
            <w:pStyle w:val="AFA9616D12614886A0BFF0589D47598E"/>
          </w:pPr>
          <w:r>
            <w:t>Minutes</w:t>
          </w:r>
        </w:p>
      </w:docPartBody>
    </w:docPart>
    <w:docPart>
      <w:docPartPr>
        <w:name w:val="EAC2D2A67B14412F8E85867ADACB2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2975-1213-4B31-905A-2C8F67179918}"/>
      </w:docPartPr>
      <w:docPartBody>
        <w:p w:rsidR="00000000" w:rsidRDefault="000872D1">
          <w:pPr>
            <w:pStyle w:val="EAC2D2A67B14412F8E85867ADACB24A5"/>
          </w:pPr>
          <w:r>
            <w:t>Agenda item:</w:t>
          </w:r>
        </w:p>
      </w:docPartBody>
    </w:docPart>
    <w:docPart>
      <w:docPartPr>
        <w:name w:val="7957471E3CAA4025A3CBF26C6FDF8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4FC0-7960-40D3-BF24-4467076B640F}"/>
      </w:docPartPr>
      <w:docPartBody>
        <w:p w:rsidR="00000000" w:rsidRDefault="000872D1">
          <w:pPr>
            <w:pStyle w:val="7957471E3CAA4025A3CBF26C6FDF8512"/>
          </w:pPr>
          <w:r>
            <w:t>Presenter:</w:t>
          </w:r>
        </w:p>
      </w:docPartBody>
    </w:docPart>
    <w:docPart>
      <w:docPartPr>
        <w:name w:val="F2B14AAD0699476F8E504416C374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13EA6-B382-403E-AFC9-C6DB8212CDB1}"/>
      </w:docPartPr>
      <w:docPartBody>
        <w:p w:rsidR="00000000" w:rsidRDefault="000872D1">
          <w:pPr>
            <w:pStyle w:val="F2B14AAD0699476F8E504416C374DBC8"/>
          </w:pPr>
          <w:r>
            <w:t>Discussion:</w:t>
          </w:r>
        </w:p>
      </w:docPartBody>
    </w:docPart>
    <w:docPart>
      <w:docPartPr>
        <w:name w:val="57398E12DAE94333A523DC20EA06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5A952-F874-465A-9913-25B2BAAE1DAC}"/>
      </w:docPartPr>
      <w:docPartBody>
        <w:p w:rsidR="00000000" w:rsidRDefault="000872D1">
          <w:pPr>
            <w:pStyle w:val="57398E12DAE94333A523DC20EA06E2A0"/>
          </w:pPr>
          <w:r>
            <w:t>Conclusions:</w:t>
          </w:r>
        </w:p>
      </w:docPartBody>
    </w:docPart>
    <w:docPart>
      <w:docPartPr>
        <w:name w:val="70CB4F9F56D242A4BA974A97D72A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1331-E2E0-4DF0-82E9-DA13BB5BB529}"/>
      </w:docPartPr>
      <w:docPartBody>
        <w:p w:rsidR="00000000" w:rsidRDefault="000872D1">
          <w:pPr>
            <w:pStyle w:val="70CB4F9F56D242A4BA974A97D72A83E9"/>
          </w:pPr>
          <w:r>
            <w:t>Action items</w:t>
          </w:r>
        </w:p>
      </w:docPartBody>
    </w:docPart>
    <w:docPart>
      <w:docPartPr>
        <w:name w:val="D812170E09384343B0AD22553421A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3978-96A6-4E68-BAF4-979A5FF768B1}"/>
      </w:docPartPr>
      <w:docPartBody>
        <w:p w:rsidR="00000000" w:rsidRDefault="000872D1">
          <w:pPr>
            <w:pStyle w:val="D812170E09384343B0AD22553421A8D1"/>
          </w:pPr>
          <w:r>
            <w:t>Person responsible</w:t>
          </w:r>
        </w:p>
      </w:docPartBody>
    </w:docPart>
    <w:docPart>
      <w:docPartPr>
        <w:name w:val="509E9C5032FB43FEB0312BA70AE9C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0A35-1A2B-43AC-9A11-54F6F92B5129}"/>
      </w:docPartPr>
      <w:docPartBody>
        <w:p w:rsidR="00000000" w:rsidRDefault="000872D1">
          <w:pPr>
            <w:pStyle w:val="509E9C5032FB43FEB0312BA70AE9C7B2"/>
          </w:pPr>
          <w:r>
            <w:t>Deadline</w:t>
          </w:r>
        </w:p>
      </w:docPartBody>
    </w:docPart>
    <w:docPart>
      <w:docPartPr>
        <w:name w:val="54CE3164FB5D4CCD8448FC6F1F29C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D5D35-6176-40D2-8AC6-BA6AA2FEC696}"/>
      </w:docPartPr>
      <w:docPartBody>
        <w:p w:rsidR="00000000" w:rsidRDefault="000872D1">
          <w:pPr>
            <w:pStyle w:val="54CE3164FB5D4CCD8448FC6F1F29CAC5"/>
          </w:pPr>
          <w:r>
            <w:t>Agenda item:</w:t>
          </w:r>
        </w:p>
      </w:docPartBody>
    </w:docPart>
    <w:docPart>
      <w:docPartPr>
        <w:name w:val="6DA61CEA51C541E2B3EFDD9D8DA2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76B76-759C-4D21-AD1E-E7D5CDA64D72}"/>
      </w:docPartPr>
      <w:docPartBody>
        <w:p w:rsidR="00000000" w:rsidRDefault="000872D1">
          <w:pPr>
            <w:pStyle w:val="6DA61CEA51C541E2B3EFDD9D8DA2160E"/>
          </w:pPr>
          <w:r>
            <w:t>Presenter:</w:t>
          </w:r>
        </w:p>
      </w:docPartBody>
    </w:docPart>
    <w:docPart>
      <w:docPartPr>
        <w:name w:val="AA34A9777D854149BDB3EDFECD06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9EBD3-93A5-43E3-9AE4-5B52201DAA7C}"/>
      </w:docPartPr>
      <w:docPartBody>
        <w:p w:rsidR="00000000" w:rsidRDefault="000872D1">
          <w:pPr>
            <w:pStyle w:val="AA34A9777D854149BDB3EDFECD0656D2"/>
          </w:pPr>
          <w:r>
            <w:t>Discussion:</w:t>
          </w:r>
        </w:p>
      </w:docPartBody>
    </w:docPart>
    <w:docPart>
      <w:docPartPr>
        <w:name w:val="2BCE58A2BCD34AD0BE712E24F3A2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F369-4132-45D6-AFC5-38197B9F21E7}"/>
      </w:docPartPr>
      <w:docPartBody>
        <w:p w:rsidR="00000000" w:rsidRDefault="000872D1">
          <w:pPr>
            <w:pStyle w:val="2BCE58A2BCD34AD0BE712E24F3A23F4E"/>
          </w:pPr>
          <w:r>
            <w:t>Conclusions:</w:t>
          </w:r>
        </w:p>
      </w:docPartBody>
    </w:docPart>
    <w:docPart>
      <w:docPartPr>
        <w:name w:val="17409591ECCE4F388F398B16F0F9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2797-5046-4B0C-93F5-30D0CE8F324C}"/>
      </w:docPartPr>
      <w:docPartBody>
        <w:p w:rsidR="00000000" w:rsidRDefault="000872D1">
          <w:pPr>
            <w:pStyle w:val="17409591ECCE4F388F398B16F0F963DB"/>
          </w:pPr>
          <w:r>
            <w:t>Action items</w:t>
          </w:r>
        </w:p>
      </w:docPartBody>
    </w:docPart>
    <w:docPart>
      <w:docPartPr>
        <w:name w:val="2A99D91403344735B9BD97B36147B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34593-EC55-4A75-BDDA-C9F6586C7839}"/>
      </w:docPartPr>
      <w:docPartBody>
        <w:p w:rsidR="00000000" w:rsidRDefault="000872D1">
          <w:pPr>
            <w:pStyle w:val="2A99D91403344735B9BD97B36147BE89"/>
          </w:pPr>
          <w:r>
            <w:t>Person responsible</w:t>
          </w:r>
        </w:p>
      </w:docPartBody>
    </w:docPart>
    <w:docPart>
      <w:docPartPr>
        <w:name w:val="46A236B737C545E98476191133F2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56F96-EFA4-40F4-8636-72DD7FFC7A1F}"/>
      </w:docPartPr>
      <w:docPartBody>
        <w:p w:rsidR="00000000" w:rsidRDefault="000872D1">
          <w:pPr>
            <w:pStyle w:val="46A236B737C545E98476191133F226C7"/>
          </w:pPr>
          <w:r>
            <w:t>Deadline</w:t>
          </w:r>
        </w:p>
      </w:docPartBody>
    </w:docPart>
    <w:docPart>
      <w:docPartPr>
        <w:name w:val="6B100B88045A4E05A70C13DA2342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D7AA-68AB-4061-9E8B-7E321677A2B6}"/>
      </w:docPartPr>
      <w:docPartBody>
        <w:p w:rsidR="00000000" w:rsidRDefault="000872D1">
          <w:pPr>
            <w:pStyle w:val="6B100B88045A4E05A70C13DA2342F6BB"/>
          </w:pPr>
          <w:r>
            <w:t>Agenda item:</w:t>
          </w:r>
        </w:p>
      </w:docPartBody>
    </w:docPart>
    <w:docPart>
      <w:docPartPr>
        <w:name w:val="EE8E62915D60445EA42ABEEE0091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9EFC4-8858-45C0-9914-B207E6055BA8}"/>
      </w:docPartPr>
      <w:docPartBody>
        <w:p w:rsidR="00000000" w:rsidRDefault="000872D1">
          <w:pPr>
            <w:pStyle w:val="EE8E62915D60445EA42ABEEE009134C7"/>
          </w:pPr>
          <w:r>
            <w:t>Presenter</w:t>
          </w:r>
          <w:r>
            <w:t>:</w:t>
          </w:r>
        </w:p>
      </w:docPartBody>
    </w:docPart>
    <w:docPart>
      <w:docPartPr>
        <w:name w:val="3C3B55B4AF8E4AD19350B8B0DF4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0EE4-7188-43EB-9305-02F2E60FC3DC}"/>
      </w:docPartPr>
      <w:docPartBody>
        <w:p w:rsidR="00000000" w:rsidRDefault="000872D1">
          <w:pPr>
            <w:pStyle w:val="3C3B55B4AF8E4AD19350B8B0DF49460C"/>
          </w:pPr>
          <w:r>
            <w:t>Discussion:</w:t>
          </w:r>
        </w:p>
      </w:docPartBody>
    </w:docPart>
    <w:docPart>
      <w:docPartPr>
        <w:name w:val="9D74CA98188843F883C69FC44D14A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4EA6-F447-45AC-904F-1851F946946A}"/>
      </w:docPartPr>
      <w:docPartBody>
        <w:p w:rsidR="00000000" w:rsidRDefault="000872D1">
          <w:pPr>
            <w:pStyle w:val="9D74CA98188843F883C69FC44D14A634"/>
          </w:pPr>
          <w:r>
            <w:t>Conclusions:</w:t>
          </w:r>
        </w:p>
      </w:docPartBody>
    </w:docPart>
    <w:docPart>
      <w:docPartPr>
        <w:name w:val="388F9077AB12460783AE42803543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AFAB6-4DEC-447B-8B46-A7D37390BFC1}"/>
      </w:docPartPr>
      <w:docPartBody>
        <w:p w:rsidR="00000000" w:rsidRDefault="000872D1">
          <w:pPr>
            <w:pStyle w:val="388F9077AB12460783AE42803543780C"/>
          </w:pPr>
          <w:r>
            <w:t>Action items</w:t>
          </w:r>
        </w:p>
      </w:docPartBody>
    </w:docPart>
    <w:docPart>
      <w:docPartPr>
        <w:name w:val="4FF20759635E4EA192A4F24205F94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0B005-59D5-4CC7-9216-FB6519D34CCE}"/>
      </w:docPartPr>
      <w:docPartBody>
        <w:p w:rsidR="00000000" w:rsidRDefault="000872D1">
          <w:pPr>
            <w:pStyle w:val="4FF20759635E4EA192A4F24205F9478F"/>
          </w:pPr>
          <w:r>
            <w:t>Person respo</w:t>
          </w:r>
          <w:r>
            <w:t>nsible</w:t>
          </w:r>
        </w:p>
      </w:docPartBody>
    </w:docPart>
    <w:docPart>
      <w:docPartPr>
        <w:name w:val="BE4351D0459D4CC298C05F37399C8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CBE1-2E54-4C59-BBC7-4AF3DBABEB73}"/>
      </w:docPartPr>
      <w:docPartBody>
        <w:p w:rsidR="00000000" w:rsidRDefault="000872D1">
          <w:pPr>
            <w:pStyle w:val="BE4351D0459D4CC298C05F37399C8693"/>
          </w:pPr>
          <w:r>
            <w:t>Deadline</w:t>
          </w:r>
        </w:p>
      </w:docPartBody>
    </w:docPart>
    <w:docPart>
      <w:docPartPr>
        <w:name w:val="2C1D50E1E6574A73950236C61ECE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11EE1-A75F-43F4-B626-A33444A3A567}"/>
      </w:docPartPr>
      <w:docPartBody>
        <w:p w:rsidR="00000000" w:rsidRDefault="000872D1">
          <w:pPr>
            <w:pStyle w:val="2C1D50E1E6574A73950236C61ECECC4C"/>
          </w:pPr>
          <w:r>
            <w:t>Other Information</w:t>
          </w:r>
        </w:p>
      </w:docPartBody>
    </w:docPart>
    <w:docPart>
      <w:docPartPr>
        <w:name w:val="278B328FDB9840B6A120070B51B4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A72F-0613-4017-B0F8-92B51BB3A31D}"/>
      </w:docPartPr>
      <w:docPartBody>
        <w:p w:rsidR="00000000" w:rsidRDefault="000872D1">
          <w:pPr>
            <w:pStyle w:val="278B328FDB9840B6A120070B51B40BC2"/>
          </w:pPr>
          <w:r>
            <w:t>Observers:</w:t>
          </w:r>
        </w:p>
      </w:docPartBody>
    </w:docPart>
    <w:docPart>
      <w:docPartPr>
        <w:name w:val="0B4BF01D3E3F4F35A6F83C3A31A0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0680-3507-4A3E-B433-E9CB149D922D}"/>
      </w:docPartPr>
      <w:docPartBody>
        <w:p w:rsidR="00000000" w:rsidRDefault="000872D1">
          <w:pPr>
            <w:pStyle w:val="0B4BF01D3E3F4F35A6F83C3A31A0374E"/>
          </w:pPr>
          <w:r>
            <w:t>Resources:</w:t>
          </w:r>
        </w:p>
      </w:docPartBody>
    </w:docPart>
    <w:docPart>
      <w:docPartPr>
        <w:name w:val="2D427B7131CF4657AB354CBC34EE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E7A49-894E-4203-B420-8C1381DFFB0B}"/>
      </w:docPartPr>
      <w:docPartBody>
        <w:p w:rsidR="00000000" w:rsidRDefault="000872D1">
          <w:pPr>
            <w:pStyle w:val="2D427B7131CF4657AB354CBC34EE7916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D1"/>
    <w:rsid w:val="000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0B87ED8E841158833A40B6DF1FF23">
    <w:name w:val="8BB0B87ED8E841158833A40B6DF1FF23"/>
  </w:style>
  <w:style w:type="paragraph" w:customStyle="1" w:styleId="AC15F244C07B4E7FB030BDFAA1CEA7CE">
    <w:name w:val="AC15F244C07B4E7FB030BDFAA1CEA7CE"/>
  </w:style>
  <w:style w:type="paragraph" w:customStyle="1" w:styleId="2783D6FF90AF496E98B56D028CFC2C82">
    <w:name w:val="2783D6FF90AF496E98B56D028CFC2C82"/>
  </w:style>
  <w:style w:type="paragraph" w:customStyle="1" w:styleId="FEAC94742F5E4DC8A226B9F007E64203">
    <w:name w:val="FEAC94742F5E4DC8A226B9F007E64203"/>
  </w:style>
  <w:style w:type="paragraph" w:customStyle="1" w:styleId="8AB47346D40949D39DF95CD1B68F6EF9">
    <w:name w:val="8AB47346D40949D39DF95CD1B68F6EF9"/>
  </w:style>
  <w:style w:type="paragraph" w:customStyle="1" w:styleId="522383C500BC40E98119B19DE30FAD8A">
    <w:name w:val="522383C500BC40E98119B19DE30FAD8A"/>
  </w:style>
  <w:style w:type="paragraph" w:customStyle="1" w:styleId="52A6F87CBB0B4B81B99D328777348AC4">
    <w:name w:val="52A6F87CBB0B4B81B99D328777348AC4"/>
  </w:style>
  <w:style w:type="paragraph" w:customStyle="1" w:styleId="59F2ACF8D9D44FBB885EF28C28C5E3DD">
    <w:name w:val="59F2ACF8D9D44FBB885EF28C28C5E3DD"/>
  </w:style>
  <w:style w:type="paragraph" w:customStyle="1" w:styleId="3D6EF2219BBB46DEB8E660F5F419229B">
    <w:name w:val="3D6EF2219BBB46DEB8E660F5F419229B"/>
  </w:style>
  <w:style w:type="paragraph" w:customStyle="1" w:styleId="D2B1B5FD00D743D985BCBD48E3B63420">
    <w:name w:val="D2B1B5FD00D743D985BCBD48E3B63420"/>
  </w:style>
  <w:style w:type="paragraph" w:customStyle="1" w:styleId="13DE7FD0EAEE4AB48C9D2DA9FCF3D71B">
    <w:name w:val="13DE7FD0EAEE4AB48C9D2DA9FCF3D71B"/>
  </w:style>
  <w:style w:type="paragraph" w:customStyle="1" w:styleId="F71123E229EE4018A660201AF53BA59A">
    <w:name w:val="F71123E229EE4018A660201AF53BA59A"/>
  </w:style>
  <w:style w:type="paragraph" w:customStyle="1" w:styleId="F4D4F0902DF347289456A0D9E9F970C9">
    <w:name w:val="F4D4F0902DF347289456A0D9E9F970C9"/>
  </w:style>
  <w:style w:type="paragraph" w:customStyle="1" w:styleId="44847EDE7FBD44898C2AF456BD95F1F6">
    <w:name w:val="44847EDE7FBD44898C2AF456BD95F1F6"/>
  </w:style>
  <w:style w:type="paragraph" w:customStyle="1" w:styleId="A243F93C24C247A1B96C11A93D914132">
    <w:name w:val="A243F93C24C247A1B96C11A93D914132"/>
  </w:style>
  <w:style w:type="paragraph" w:customStyle="1" w:styleId="A0F946762DF94EE797629194372B4150">
    <w:name w:val="A0F946762DF94EE797629194372B4150"/>
  </w:style>
  <w:style w:type="paragraph" w:customStyle="1" w:styleId="7693AA218F7F4398A05C233E9A9301E1">
    <w:name w:val="7693AA218F7F4398A05C233E9A9301E1"/>
  </w:style>
  <w:style w:type="paragraph" w:customStyle="1" w:styleId="D4297BD9C9F14D8488ADDA90CCE12374">
    <w:name w:val="D4297BD9C9F14D8488ADDA90CCE12374"/>
  </w:style>
  <w:style w:type="paragraph" w:customStyle="1" w:styleId="22E262C84549477E9D94B29D6B71D4AB">
    <w:name w:val="22E262C84549477E9D94B29D6B71D4AB"/>
  </w:style>
  <w:style w:type="paragraph" w:customStyle="1" w:styleId="2B6BFCD864D740BAA71261020EE11A53">
    <w:name w:val="2B6BFCD864D740BAA71261020EE11A53"/>
  </w:style>
  <w:style w:type="paragraph" w:customStyle="1" w:styleId="AFA9616D12614886A0BFF0589D47598E">
    <w:name w:val="AFA9616D12614886A0BFF0589D47598E"/>
  </w:style>
  <w:style w:type="paragraph" w:customStyle="1" w:styleId="EAC2D2A67B14412F8E85867ADACB24A5">
    <w:name w:val="EAC2D2A67B14412F8E85867ADACB24A5"/>
  </w:style>
  <w:style w:type="paragraph" w:customStyle="1" w:styleId="FE7C9204B8FD481A89F39C05F815B436">
    <w:name w:val="FE7C9204B8FD481A89F39C05F815B436"/>
  </w:style>
  <w:style w:type="paragraph" w:customStyle="1" w:styleId="7957471E3CAA4025A3CBF26C6FDF8512">
    <w:name w:val="7957471E3CAA4025A3CBF26C6FDF8512"/>
  </w:style>
  <w:style w:type="paragraph" w:customStyle="1" w:styleId="01F8800ADC864C4CBB159F10FE9DE0CF">
    <w:name w:val="01F8800ADC864C4CBB159F10FE9DE0CF"/>
  </w:style>
  <w:style w:type="paragraph" w:customStyle="1" w:styleId="F2B14AAD0699476F8E504416C374DBC8">
    <w:name w:val="F2B14AAD0699476F8E504416C374DBC8"/>
  </w:style>
  <w:style w:type="paragraph" w:customStyle="1" w:styleId="21021DC19BFE423683F942A048851B1E">
    <w:name w:val="21021DC19BFE423683F942A048851B1E"/>
  </w:style>
  <w:style w:type="paragraph" w:customStyle="1" w:styleId="57398E12DAE94333A523DC20EA06E2A0">
    <w:name w:val="57398E12DAE94333A523DC20EA06E2A0"/>
  </w:style>
  <w:style w:type="paragraph" w:customStyle="1" w:styleId="7BDBCB732C7C4F5CB67478F1F9975D6D">
    <w:name w:val="7BDBCB732C7C4F5CB67478F1F9975D6D"/>
  </w:style>
  <w:style w:type="paragraph" w:customStyle="1" w:styleId="70CB4F9F56D242A4BA974A97D72A83E9">
    <w:name w:val="70CB4F9F56D242A4BA974A97D72A83E9"/>
  </w:style>
  <w:style w:type="paragraph" w:customStyle="1" w:styleId="D812170E09384343B0AD22553421A8D1">
    <w:name w:val="D812170E09384343B0AD22553421A8D1"/>
  </w:style>
  <w:style w:type="paragraph" w:customStyle="1" w:styleId="509E9C5032FB43FEB0312BA70AE9C7B2">
    <w:name w:val="509E9C5032FB43FEB0312BA70AE9C7B2"/>
  </w:style>
  <w:style w:type="paragraph" w:customStyle="1" w:styleId="EC01E0520C854567A27260037285FC3C">
    <w:name w:val="EC01E0520C854567A27260037285FC3C"/>
  </w:style>
  <w:style w:type="paragraph" w:customStyle="1" w:styleId="66E8AB1FF1154A3885BAB7D9C89AA24E">
    <w:name w:val="66E8AB1FF1154A3885BAB7D9C89AA24E"/>
  </w:style>
  <w:style w:type="paragraph" w:customStyle="1" w:styleId="965FBD02E91E46AF808607BD7F778299">
    <w:name w:val="965FBD02E91E46AF808607BD7F778299"/>
  </w:style>
  <w:style w:type="paragraph" w:customStyle="1" w:styleId="F65F5EA968E445B2BF7F51557F9DECF2">
    <w:name w:val="F65F5EA968E445B2BF7F51557F9DECF2"/>
  </w:style>
  <w:style w:type="paragraph" w:customStyle="1" w:styleId="22C24F69CDF94CA6B4E5B14A9708BAAC">
    <w:name w:val="22C24F69CDF94CA6B4E5B14A9708BAAC"/>
  </w:style>
  <w:style w:type="paragraph" w:customStyle="1" w:styleId="C639212F3423406983D362C9FF1F95D7">
    <w:name w:val="C639212F3423406983D362C9FF1F95D7"/>
  </w:style>
  <w:style w:type="paragraph" w:customStyle="1" w:styleId="852EAC0BF5B94D9FB62FE234BF56289F">
    <w:name w:val="852EAC0BF5B94D9FB62FE234BF56289F"/>
  </w:style>
  <w:style w:type="paragraph" w:customStyle="1" w:styleId="5D742CE710414DDB813E967B06604844">
    <w:name w:val="5D742CE710414DDB813E967B06604844"/>
  </w:style>
  <w:style w:type="paragraph" w:customStyle="1" w:styleId="7B7FB3D0FCC8459AA56533108FC2533B">
    <w:name w:val="7B7FB3D0FCC8459AA56533108FC2533B"/>
  </w:style>
  <w:style w:type="paragraph" w:customStyle="1" w:styleId="54CE3164FB5D4CCD8448FC6F1F29CAC5">
    <w:name w:val="54CE3164FB5D4CCD8448FC6F1F29CAC5"/>
  </w:style>
  <w:style w:type="paragraph" w:customStyle="1" w:styleId="46C1C2162ABD4F3CA6A5BA105D145B32">
    <w:name w:val="46C1C2162ABD4F3CA6A5BA105D145B32"/>
  </w:style>
  <w:style w:type="paragraph" w:customStyle="1" w:styleId="6DA61CEA51C541E2B3EFDD9D8DA2160E">
    <w:name w:val="6DA61CEA51C541E2B3EFDD9D8DA2160E"/>
  </w:style>
  <w:style w:type="paragraph" w:customStyle="1" w:styleId="970B2A7AC9B649D1A47595B1A796B794">
    <w:name w:val="970B2A7AC9B649D1A47595B1A796B794"/>
  </w:style>
  <w:style w:type="paragraph" w:customStyle="1" w:styleId="AA34A9777D854149BDB3EDFECD0656D2">
    <w:name w:val="AA34A9777D854149BDB3EDFECD0656D2"/>
  </w:style>
  <w:style w:type="paragraph" w:customStyle="1" w:styleId="022861CD4E8741EFA713BB55CE298456">
    <w:name w:val="022861CD4E8741EFA713BB55CE298456"/>
  </w:style>
  <w:style w:type="paragraph" w:customStyle="1" w:styleId="2BCE58A2BCD34AD0BE712E24F3A23F4E">
    <w:name w:val="2BCE58A2BCD34AD0BE712E24F3A23F4E"/>
  </w:style>
  <w:style w:type="paragraph" w:customStyle="1" w:styleId="B382E313DD94421699CE2C9731BD9657">
    <w:name w:val="B382E313DD94421699CE2C9731BD9657"/>
  </w:style>
  <w:style w:type="paragraph" w:customStyle="1" w:styleId="17409591ECCE4F388F398B16F0F963DB">
    <w:name w:val="17409591ECCE4F388F398B16F0F963DB"/>
  </w:style>
  <w:style w:type="paragraph" w:customStyle="1" w:styleId="2A99D91403344735B9BD97B36147BE89">
    <w:name w:val="2A99D91403344735B9BD97B36147BE89"/>
  </w:style>
  <w:style w:type="paragraph" w:customStyle="1" w:styleId="46A236B737C545E98476191133F226C7">
    <w:name w:val="46A236B737C545E98476191133F226C7"/>
  </w:style>
  <w:style w:type="paragraph" w:customStyle="1" w:styleId="2539DDBBC71D4DA0B3EF13EC809B3182">
    <w:name w:val="2539DDBBC71D4DA0B3EF13EC809B3182"/>
  </w:style>
  <w:style w:type="paragraph" w:customStyle="1" w:styleId="B665D7494C3D49ACBAA9AC1E89C50228">
    <w:name w:val="B665D7494C3D49ACBAA9AC1E89C50228"/>
  </w:style>
  <w:style w:type="paragraph" w:customStyle="1" w:styleId="EC0DE7C4873E4770AC1F3175E0902565">
    <w:name w:val="EC0DE7C4873E4770AC1F3175E0902565"/>
  </w:style>
  <w:style w:type="paragraph" w:customStyle="1" w:styleId="F2DB77A114254DEEBA9BC09DF19C7340">
    <w:name w:val="F2DB77A114254DEEBA9BC09DF19C7340"/>
  </w:style>
  <w:style w:type="paragraph" w:customStyle="1" w:styleId="84B730B3C3F14E649FA0A230227A650D">
    <w:name w:val="84B730B3C3F14E649FA0A230227A650D"/>
  </w:style>
  <w:style w:type="paragraph" w:customStyle="1" w:styleId="79A0F9A282E441209689709403A8B6CB">
    <w:name w:val="79A0F9A282E441209689709403A8B6CB"/>
  </w:style>
  <w:style w:type="paragraph" w:customStyle="1" w:styleId="BE446C33125249508834CEF434897979">
    <w:name w:val="BE446C33125249508834CEF434897979"/>
  </w:style>
  <w:style w:type="paragraph" w:customStyle="1" w:styleId="C714D118DBB6413FABDF70A6327478E3">
    <w:name w:val="C714D118DBB6413FABDF70A6327478E3"/>
  </w:style>
  <w:style w:type="paragraph" w:customStyle="1" w:styleId="6F52C89C75754864A3C98C40697A7819">
    <w:name w:val="6F52C89C75754864A3C98C40697A7819"/>
  </w:style>
  <w:style w:type="paragraph" w:customStyle="1" w:styleId="6B100B88045A4E05A70C13DA2342F6BB">
    <w:name w:val="6B100B88045A4E05A70C13DA2342F6BB"/>
  </w:style>
  <w:style w:type="paragraph" w:customStyle="1" w:styleId="D04E0EF1BBFB4F909F9741DC59CDB6A0">
    <w:name w:val="D04E0EF1BBFB4F909F9741DC59CDB6A0"/>
  </w:style>
  <w:style w:type="paragraph" w:customStyle="1" w:styleId="EE8E62915D60445EA42ABEEE009134C7">
    <w:name w:val="EE8E62915D60445EA42ABEEE009134C7"/>
  </w:style>
  <w:style w:type="paragraph" w:customStyle="1" w:styleId="76BF4ED638AB4BB68FA6C24B6B61F0EF">
    <w:name w:val="76BF4ED638AB4BB68FA6C24B6B61F0EF"/>
  </w:style>
  <w:style w:type="paragraph" w:customStyle="1" w:styleId="3C3B55B4AF8E4AD19350B8B0DF49460C">
    <w:name w:val="3C3B55B4AF8E4AD19350B8B0DF49460C"/>
  </w:style>
  <w:style w:type="paragraph" w:customStyle="1" w:styleId="F671E3206A66461D916BF85CE7B3CA5C">
    <w:name w:val="F671E3206A66461D916BF85CE7B3CA5C"/>
  </w:style>
  <w:style w:type="paragraph" w:customStyle="1" w:styleId="9D74CA98188843F883C69FC44D14A634">
    <w:name w:val="9D74CA98188843F883C69FC44D14A634"/>
  </w:style>
  <w:style w:type="paragraph" w:customStyle="1" w:styleId="2D0479CE40EA4C16B755FCE2C13EADDE">
    <w:name w:val="2D0479CE40EA4C16B755FCE2C13EADDE"/>
  </w:style>
  <w:style w:type="paragraph" w:customStyle="1" w:styleId="388F9077AB12460783AE42803543780C">
    <w:name w:val="388F9077AB12460783AE42803543780C"/>
  </w:style>
  <w:style w:type="paragraph" w:customStyle="1" w:styleId="4FF20759635E4EA192A4F24205F9478F">
    <w:name w:val="4FF20759635E4EA192A4F24205F9478F"/>
  </w:style>
  <w:style w:type="paragraph" w:customStyle="1" w:styleId="BE4351D0459D4CC298C05F37399C8693">
    <w:name w:val="BE4351D0459D4CC298C05F37399C8693"/>
  </w:style>
  <w:style w:type="paragraph" w:customStyle="1" w:styleId="4D210B667D154C4187EC19A1ED7EC8CD">
    <w:name w:val="4D210B667D154C4187EC19A1ED7EC8CD"/>
  </w:style>
  <w:style w:type="paragraph" w:customStyle="1" w:styleId="F14398933FE942D3895AB4DBA04B4A75">
    <w:name w:val="F14398933FE942D3895AB4DBA04B4A75"/>
  </w:style>
  <w:style w:type="paragraph" w:customStyle="1" w:styleId="07FB7C83DA8E42229BCB0F27D46079C5">
    <w:name w:val="07FB7C83DA8E42229BCB0F27D46079C5"/>
  </w:style>
  <w:style w:type="paragraph" w:customStyle="1" w:styleId="4572CE7649AA4FDBB858126D9DE0CC3D">
    <w:name w:val="4572CE7649AA4FDBB858126D9DE0CC3D"/>
  </w:style>
  <w:style w:type="paragraph" w:customStyle="1" w:styleId="479AE73DA7134BF39CEB4125DA87B705">
    <w:name w:val="479AE73DA7134BF39CEB4125DA87B705"/>
  </w:style>
  <w:style w:type="paragraph" w:customStyle="1" w:styleId="E6E584A0CF7F490C9FFDF7E8F8B95840">
    <w:name w:val="E6E584A0CF7F490C9FFDF7E8F8B95840"/>
  </w:style>
  <w:style w:type="paragraph" w:customStyle="1" w:styleId="BD32672F8C1E4181A1716378844D0F36">
    <w:name w:val="BD32672F8C1E4181A1716378844D0F36"/>
  </w:style>
  <w:style w:type="paragraph" w:customStyle="1" w:styleId="147ABD94A73A4FD78397B2C7A213049D">
    <w:name w:val="147ABD94A73A4FD78397B2C7A213049D"/>
  </w:style>
  <w:style w:type="paragraph" w:customStyle="1" w:styleId="5A262A2AED54467D866468FE9AB336FB">
    <w:name w:val="5A262A2AED54467D866468FE9AB336FB"/>
  </w:style>
  <w:style w:type="paragraph" w:customStyle="1" w:styleId="2C1D50E1E6574A73950236C61ECECC4C">
    <w:name w:val="2C1D50E1E6574A73950236C61ECECC4C"/>
  </w:style>
  <w:style w:type="paragraph" w:customStyle="1" w:styleId="278B328FDB9840B6A120070B51B40BC2">
    <w:name w:val="278B328FDB9840B6A120070B51B40BC2"/>
  </w:style>
  <w:style w:type="paragraph" w:customStyle="1" w:styleId="1568CD164EF34FB4BFC0214EF283F40A">
    <w:name w:val="1568CD164EF34FB4BFC0214EF283F40A"/>
  </w:style>
  <w:style w:type="paragraph" w:customStyle="1" w:styleId="0B4BF01D3E3F4F35A6F83C3A31A0374E">
    <w:name w:val="0B4BF01D3E3F4F35A6F83C3A31A0374E"/>
  </w:style>
  <w:style w:type="paragraph" w:customStyle="1" w:styleId="E1AA178CC2B349F58C4914ECC180EFE7">
    <w:name w:val="E1AA178CC2B349F58C4914ECC180EFE7"/>
  </w:style>
  <w:style w:type="paragraph" w:customStyle="1" w:styleId="2D427B7131CF4657AB354CBC34EE7916">
    <w:name w:val="2D427B7131CF4657AB354CBC34EE7916"/>
  </w:style>
  <w:style w:type="paragraph" w:customStyle="1" w:styleId="7FC188DBB5694392AA6989BBE93E9596">
    <w:name w:val="7FC188DBB5694392AA6989BBE93E9596"/>
  </w:style>
  <w:style w:type="paragraph" w:customStyle="1" w:styleId="AD42C65EAECF46DC9F7DA3A1A76BC027">
    <w:name w:val="AD42C65EAECF46DC9F7DA3A1A76BC027"/>
    <w:rsid w:val="00087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38</TotalTime>
  <Pages>2</Pages>
  <Words>231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1</cp:revision>
  <dcterms:created xsi:type="dcterms:W3CDTF">2020-06-09T08:42:00Z</dcterms:created>
  <dcterms:modified xsi:type="dcterms:W3CDTF">2020-06-09T09:24:00Z</dcterms:modified>
  <cp:version/>
</cp:coreProperties>
</file>