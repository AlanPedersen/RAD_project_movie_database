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7650"/>
        <w:gridCol w:w="2574"/>
      </w:tblGrid>
      <w:tr w:rsidR="009D34E9" w:rsidRPr="00D60069" w14:paraId="38167384" w14:textId="77777777" w:rsidTr="001E0877">
        <w:tc>
          <w:tcPr>
            <w:tcW w:w="7650" w:type="dxa"/>
          </w:tcPr>
          <w:p w14:paraId="068AF839" w14:textId="77777777" w:rsidR="009D34E9" w:rsidRPr="00D60069" w:rsidRDefault="009D34E9">
            <w:pPr>
              <w:pStyle w:val="Title"/>
            </w:pPr>
            <w:sdt>
              <w:sdtPr>
                <w:id w:val="-1086378735"/>
                <w:placeholder>
                  <w:docPart w:val="9876D8214D5F4E1CB73858177B390BAF"/>
                </w:placeholder>
                <w:temporary/>
                <w:showingPlcHdr/>
                <w15:appearance w15:val="hidden"/>
              </w:sdtPr>
              <w:sdtContent>
                <w:r w:rsidRPr="00D60069">
                  <w:t>Team Meeting</w:t>
                </w:r>
              </w:sdtContent>
            </w:sdt>
          </w:p>
        </w:tc>
        <w:tc>
          <w:tcPr>
            <w:tcW w:w="2574" w:type="dxa"/>
            <w:vAlign w:val="bottom"/>
          </w:tcPr>
          <w:p w14:paraId="1C6150A4" w14:textId="77777777" w:rsidR="009D34E9" w:rsidRPr="00D60069" w:rsidRDefault="009D34E9" w:rsidP="00B52D66">
            <w:pPr>
              <w:pStyle w:val="minh3"/>
            </w:pPr>
            <w:bookmarkStart w:id="0" w:name="_Toc41986054"/>
            <w:r>
              <w:t>25/02/2020</w:t>
            </w:r>
            <w:bookmarkEnd w:id="0"/>
          </w:p>
          <w:p w14:paraId="5C5F6451" w14:textId="77777777" w:rsidR="009D34E9" w:rsidRPr="00D60069" w:rsidRDefault="009D34E9" w:rsidP="00B52D66">
            <w:pPr>
              <w:pStyle w:val="minh3"/>
            </w:pPr>
            <w:bookmarkStart w:id="1" w:name="_Toc41986055"/>
            <w:r>
              <w:t>9:00</w:t>
            </w:r>
            <w:bookmarkEnd w:id="1"/>
          </w:p>
          <w:p w14:paraId="52984EDE" w14:textId="77777777" w:rsidR="009D34E9" w:rsidRPr="00D60069" w:rsidRDefault="009D34E9" w:rsidP="00B52D66">
            <w:pPr>
              <w:pStyle w:val="minh3"/>
            </w:pPr>
            <w:bookmarkStart w:id="2" w:name="_Toc41986056"/>
            <w:r>
              <w:t>Thornlie TAFE Library</w:t>
            </w:r>
            <w:bookmarkEnd w:id="2"/>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946"/>
        <w:gridCol w:w="3184"/>
        <w:gridCol w:w="1779"/>
        <w:gridCol w:w="3315"/>
      </w:tblGrid>
      <w:tr w:rsidR="009D34E9" w:rsidRPr="00D60069" w14:paraId="047632F3" w14:textId="77777777" w:rsidTr="00E048B4">
        <w:bookmarkStart w:id="3" w:name="_Toc41986057" w:displacedByCustomXml="next"/>
        <w:sdt>
          <w:sdtPr>
            <w:id w:val="834805806"/>
            <w:placeholder>
              <w:docPart w:val="A794BE893C404D8489E6A0F35337F736"/>
            </w:placeholder>
            <w:temporary/>
            <w:showingPlcHdr/>
            <w15:appearance w15:val="hidden"/>
          </w:sdtPr>
          <w:sdtContent>
            <w:tc>
              <w:tcPr>
                <w:tcW w:w="1946" w:type="dxa"/>
                <w:tcMar>
                  <w:top w:w="144" w:type="dxa"/>
                </w:tcMar>
              </w:tcPr>
              <w:p w14:paraId="505A52C3" w14:textId="77777777" w:rsidR="009D34E9" w:rsidRPr="00D60069" w:rsidRDefault="009D34E9" w:rsidP="00B52D66">
                <w:pPr>
                  <w:pStyle w:val="minh2"/>
                </w:pPr>
                <w:r w:rsidRPr="00D60069">
                  <w:t>Meeting called by:</w:t>
                </w:r>
              </w:p>
            </w:tc>
          </w:sdtContent>
        </w:sdt>
        <w:bookmarkEnd w:id="3" w:displacedByCustomXml="prev"/>
        <w:tc>
          <w:tcPr>
            <w:tcW w:w="3184" w:type="dxa"/>
            <w:tcMar>
              <w:top w:w="144" w:type="dxa"/>
            </w:tcMar>
          </w:tcPr>
          <w:p w14:paraId="3425EB71" w14:textId="77777777" w:rsidR="009D34E9" w:rsidRPr="00D60069" w:rsidRDefault="009D34E9" w:rsidP="00D60069">
            <w:pPr>
              <w:spacing w:after="80"/>
            </w:pPr>
            <w:r>
              <w:t>Alan Pedersen</w:t>
            </w:r>
          </w:p>
        </w:tc>
        <w:bookmarkStart w:id="4" w:name="_Toc41986058"/>
        <w:tc>
          <w:tcPr>
            <w:tcW w:w="1779" w:type="dxa"/>
            <w:tcMar>
              <w:top w:w="144" w:type="dxa"/>
            </w:tcMar>
          </w:tcPr>
          <w:p w14:paraId="2DC61768" w14:textId="77777777" w:rsidR="009D34E9" w:rsidRPr="00D60069" w:rsidRDefault="009D34E9" w:rsidP="00B52D66">
            <w:pPr>
              <w:pStyle w:val="minh2"/>
            </w:pPr>
            <w:sdt>
              <w:sdtPr>
                <w:id w:val="-442851289"/>
                <w:placeholder>
                  <w:docPart w:val="00AAE81F01B045B9B054D32A3A72B817"/>
                </w:placeholder>
                <w:temporary/>
                <w:showingPlcHdr/>
                <w15:appearance w15:val="hidden"/>
              </w:sdtPr>
              <w:sdtContent>
                <w:r w:rsidRPr="00D60069">
                  <w:t>Type of meeting:</w:t>
                </w:r>
              </w:sdtContent>
            </w:sdt>
            <w:bookmarkEnd w:id="4"/>
          </w:p>
        </w:tc>
        <w:tc>
          <w:tcPr>
            <w:tcW w:w="3315" w:type="dxa"/>
            <w:tcMar>
              <w:top w:w="144" w:type="dxa"/>
            </w:tcMar>
          </w:tcPr>
          <w:p w14:paraId="237CC3F4" w14:textId="77777777" w:rsidR="009D34E9" w:rsidRPr="00D60069" w:rsidRDefault="009D34E9" w:rsidP="00D60069">
            <w:pPr>
              <w:spacing w:after="80"/>
            </w:pPr>
            <w:r>
              <w:t>Setup Meeting</w:t>
            </w:r>
          </w:p>
        </w:tc>
      </w:tr>
      <w:tr w:rsidR="009D34E9" w:rsidRPr="00D60069" w14:paraId="36083407" w14:textId="77777777" w:rsidTr="00E048B4">
        <w:bookmarkStart w:id="5" w:name="_Toc41986059" w:displacedByCustomXml="next"/>
        <w:sdt>
          <w:sdtPr>
            <w:id w:val="-906145096"/>
            <w:placeholder>
              <w:docPart w:val="BD8B26DC1B4242CE956DA431AF1202C7"/>
            </w:placeholder>
            <w:temporary/>
            <w:showingPlcHdr/>
            <w15:appearance w15:val="hidden"/>
          </w:sdtPr>
          <w:sdtContent>
            <w:tc>
              <w:tcPr>
                <w:tcW w:w="1946" w:type="dxa"/>
              </w:tcPr>
              <w:p w14:paraId="458D3672" w14:textId="77777777" w:rsidR="009D34E9" w:rsidRPr="00D60069" w:rsidRDefault="009D34E9" w:rsidP="00B52D66">
                <w:pPr>
                  <w:pStyle w:val="minh2"/>
                </w:pPr>
                <w:r w:rsidRPr="00D60069">
                  <w:t>Facilitator:</w:t>
                </w:r>
              </w:p>
            </w:tc>
          </w:sdtContent>
        </w:sdt>
        <w:bookmarkEnd w:id="5" w:displacedByCustomXml="prev"/>
        <w:tc>
          <w:tcPr>
            <w:tcW w:w="3184" w:type="dxa"/>
          </w:tcPr>
          <w:p w14:paraId="556E86A9" w14:textId="77777777" w:rsidR="009D34E9" w:rsidRPr="00D60069" w:rsidRDefault="009D34E9" w:rsidP="00D60069">
            <w:pPr>
              <w:spacing w:after="80"/>
            </w:pPr>
          </w:p>
        </w:tc>
        <w:bookmarkStart w:id="6" w:name="_Toc41986060"/>
        <w:tc>
          <w:tcPr>
            <w:tcW w:w="1779" w:type="dxa"/>
          </w:tcPr>
          <w:p w14:paraId="0C30D3AB" w14:textId="77777777" w:rsidR="009D34E9" w:rsidRPr="00D60069" w:rsidRDefault="009D34E9" w:rsidP="00B52D66">
            <w:pPr>
              <w:pStyle w:val="minh2"/>
            </w:pPr>
            <w:sdt>
              <w:sdtPr>
                <w:id w:val="795647141"/>
                <w:placeholder>
                  <w:docPart w:val="F6990851727F4295A7DB0245AFD3710F"/>
                </w:placeholder>
                <w:temporary/>
                <w:showingPlcHdr/>
                <w15:appearance w15:val="hidden"/>
              </w:sdtPr>
              <w:sdtContent>
                <w:r w:rsidRPr="00D60069">
                  <w:t>Note taker:</w:t>
                </w:r>
              </w:sdtContent>
            </w:sdt>
            <w:bookmarkEnd w:id="6"/>
          </w:p>
        </w:tc>
        <w:tc>
          <w:tcPr>
            <w:tcW w:w="3315" w:type="dxa"/>
          </w:tcPr>
          <w:p w14:paraId="48350B88" w14:textId="77777777" w:rsidR="009D34E9" w:rsidRPr="00D60069" w:rsidRDefault="009D34E9" w:rsidP="00D60069">
            <w:pPr>
              <w:spacing w:after="80"/>
            </w:pPr>
            <w:r>
              <w:t>Alan Pedersen</w:t>
            </w:r>
          </w:p>
        </w:tc>
      </w:tr>
      <w:bookmarkStart w:id="7" w:name="_Toc41986061"/>
      <w:tr w:rsidR="009D34E9" w:rsidRPr="00D60069" w14:paraId="66F747E0" w14:textId="77777777" w:rsidTr="00E048B4">
        <w:tc>
          <w:tcPr>
            <w:tcW w:w="1946" w:type="dxa"/>
          </w:tcPr>
          <w:p w14:paraId="73C0BF4A" w14:textId="77777777" w:rsidR="009D34E9" w:rsidRPr="00D60069" w:rsidRDefault="009D34E9" w:rsidP="00B52D66">
            <w:pPr>
              <w:pStyle w:val="minh2"/>
            </w:pPr>
            <w:sdt>
              <w:sdtPr>
                <w:id w:val="-1232768380"/>
                <w:placeholder>
                  <w:docPart w:val="47C2C9042A664059B8063CCD16FC2750"/>
                </w:placeholder>
                <w:temporary/>
                <w:showingPlcHdr/>
                <w15:appearance w15:val="hidden"/>
              </w:sdtPr>
              <w:sdtContent>
                <w:r w:rsidRPr="00D60069">
                  <w:t>Timekeeper:</w:t>
                </w:r>
              </w:sdtContent>
            </w:sdt>
            <w:bookmarkEnd w:id="7"/>
          </w:p>
        </w:tc>
        <w:tc>
          <w:tcPr>
            <w:tcW w:w="3184" w:type="dxa"/>
          </w:tcPr>
          <w:p w14:paraId="4477766A" w14:textId="77777777" w:rsidR="009D34E9" w:rsidRPr="00D60069" w:rsidRDefault="009D34E9" w:rsidP="00D60069">
            <w:pPr>
              <w:spacing w:after="80"/>
            </w:pPr>
          </w:p>
        </w:tc>
        <w:tc>
          <w:tcPr>
            <w:tcW w:w="1779" w:type="dxa"/>
          </w:tcPr>
          <w:p w14:paraId="36069627" w14:textId="77777777" w:rsidR="009D34E9" w:rsidRPr="00D60069" w:rsidRDefault="009D34E9" w:rsidP="00D60069">
            <w:pPr>
              <w:pStyle w:val="Heading2"/>
              <w:spacing w:after="80"/>
              <w:outlineLvl w:val="1"/>
            </w:pPr>
          </w:p>
        </w:tc>
        <w:tc>
          <w:tcPr>
            <w:tcW w:w="3315" w:type="dxa"/>
          </w:tcPr>
          <w:p w14:paraId="35BB213F" w14:textId="77777777" w:rsidR="009D34E9" w:rsidRPr="00D60069" w:rsidRDefault="009D34E9" w:rsidP="00D60069">
            <w:pPr>
              <w:spacing w:after="80"/>
            </w:pP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980"/>
        <w:gridCol w:w="8244"/>
      </w:tblGrid>
      <w:tr w:rsidR="009D34E9" w:rsidRPr="00D60069" w14:paraId="542E7A03" w14:textId="77777777" w:rsidTr="00E048B4">
        <w:tc>
          <w:tcPr>
            <w:tcW w:w="1980" w:type="dxa"/>
            <w:tcMar>
              <w:top w:w="144" w:type="dxa"/>
            </w:tcMar>
          </w:tcPr>
          <w:bookmarkStart w:id="8" w:name="_Toc41986062"/>
          <w:p w14:paraId="378D3BFC" w14:textId="77777777" w:rsidR="009D34E9" w:rsidRPr="00D60069" w:rsidRDefault="009D34E9" w:rsidP="00B52D66">
            <w:pPr>
              <w:pStyle w:val="minh2"/>
            </w:pPr>
            <w:sdt>
              <w:sdtPr>
                <w:id w:val="1643469904"/>
                <w:placeholder>
                  <w:docPart w:val="D3EF2721B8754F6AB1D5B0D9E6801C39"/>
                </w:placeholder>
                <w:temporary/>
                <w:showingPlcHdr/>
                <w15:appearance w15:val="hidden"/>
              </w:sdtPr>
              <w:sdtContent>
                <w:r w:rsidRPr="00D60069">
                  <w:t>Attendees:</w:t>
                </w:r>
              </w:sdtContent>
            </w:sdt>
            <w:bookmarkEnd w:id="8"/>
          </w:p>
        </w:tc>
        <w:tc>
          <w:tcPr>
            <w:tcW w:w="8244" w:type="dxa"/>
            <w:tcMar>
              <w:top w:w="144" w:type="dxa"/>
            </w:tcMar>
          </w:tcPr>
          <w:p w14:paraId="404303B2" w14:textId="77777777" w:rsidR="009D34E9" w:rsidRDefault="009D34E9" w:rsidP="00D62E01">
            <w:r>
              <w:t>Zara Duncanson (ZD)</w:t>
            </w:r>
          </w:p>
          <w:p w14:paraId="65F192A3" w14:textId="77777777" w:rsidR="009D34E9" w:rsidRDefault="009D34E9" w:rsidP="00D62E01">
            <w:r>
              <w:t>David Perry (DP)</w:t>
            </w:r>
          </w:p>
          <w:p w14:paraId="7F936249" w14:textId="77777777" w:rsidR="009D34E9" w:rsidRPr="00D60069" w:rsidRDefault="009D34E9" w:rsidP="00D62E01">
            <w:r>
              <w:t>Alan Pedersen (AP)</w:t>
            </w:r>
          </w:p>
        </w:tc>
      </w:tr>
      <w:bookmarkStart w:id="9" w:name="_Toc41986063"/>
      <w:tr w:rsidR="009D34E9" w:rsidRPr="00D60069" w14:paraId="7A779BFE" w14:textId="77777777" w:rsidTr="00E048B4">
        <w:tc>
          <w:tcPr>
            <w:tcW w:w="1980" w:type="dxa"/>
          </w:tcPr>
          <w:p w14:paraId="160BA9B9" w14:textId="77777777" w:rsidR="009D34E9" w:rsidRPr="00D60069" w:rsidRDefault="009D34E9" w:rsidP="00B52D66">
            <w:pPr>
              <w:pStyle w:val="minh2"/>
            </w:pPr>
            <w:sdt>
              <w:sdtPr>
                <w:id w:val="-1255275818"/>
                <w:placeholder>
                  <w:docPart w:val="84782EAD20974A8C8D9785D0D79406A6"/>
                </w:placeholder>
                <w:temporary/>
                <w:showingPlcHdr/>
                <w15:appearance w15:val="hidden"/>
              </w:sdtPr>
              <w:sdtContent>
                <w:r w:rsidRPr="00D60069">
                  <w:t>Please read:</w:t>
                </w:r>
              </w:sdtContent>
            </w:sdt>
            <w:bookmarkEnd w:id="9"/>
          </w:p>
        </w:tc>
        <w:tc>
          <w:tcPr>
            <w:tcW w:w="8244" w:type="dxa"/>
          </w:tcPr>
          <w:p w14:paraId="587ACF82" w14:textId="77777777" w:rsidR="009D34E9" w:rsidRPr="00D60069" w:rsidRDefault="009D34E9"/>
        </w:tc>
      </w:tr>
      <w:bookmarkStart w:id="10" w:name="_Toc41986064"/>
      <w:tr w:rsidR="009D34E9" w:rsidRPr="00D60069" w14:paraId="7C1E81DD" w14:textId="77777777" w:rsidTr="00E048B4">
        <w:tc>
          <w:tcPr>
            <w:tcW w:w="1980" w:type="dxa"/>
          </w:tcPr>
          <w:p w14:paraId="59A86372" w14:textId="77777777" w:rsidR="009D34E9" w:rsidRPr="00D60069" w:rsidRDefault="009D34E9" w:rsidP="00B52D66">
            <w:pPr>
              <w:pStyle w:val="minh2"/>
            </w:pPr>
            <w:sdt>
              <w:sdtPr>
                <w:id w:val="681237791"/>
                <w:placeholder>
                  <w:docPart w:val="A1812C223DDB47FBB186FD7DF990A8BC"/>
                </w:placeholder>
                <w:temporary/>
                <w:showingPlcHdr/>
                <w15:appearance w15:val="hidden"/>
              </w:sdtPr>
              <w:sdtContent>
                <w:r w:rsidRPr="00D60069">
                  <w:t>Please bring:</w:t>
                </w:r>
              </w:sdtContent>
            </w:sdt>
            <w:bookmarkEnd w:id="10"/>
          </w:p>
        </w:tc>
        <w:tc>
          <w:tcPr>
            <w:tcW w:w="8244" w:type="dxa"/>
          </w:tcPr>
          <w:p w14:paraId="2BFBF624" w14:textId="77777777" w:rsidR="009D34E9" w:rsidRPr="00D60069" w:rsidRDefault="009D34E9" w:rsidP="00D62E01"/>
        </w:tc>
      </w:tr>
    </w:tbl>
    <w:bookmarkStart w:id="11" w:name="_Toc41986065" w:displacedByCustomXml="next"/>
    <w:sdt>
      <w:sdtPr>
        <w:id w:val="-2901889"/>
        <w:placeholder>
          <w:docPart w:val="C8133E7BB5CF405091FD357D53A1BFFB"/>
        </w:placeholder>
        <w:temporary/>
        <w:showingPlcHdr/>
        <w15:appearance w15:val="hidden"/>
      </w:sdtPr>
      <w:sdtContent>
        <w:p w14:paraId="396903BB" w14:textId="77777777" w:rsidR="009D34E9" w:rsidRPr="00D60069" w:rsidRDefault="009D34E9" w:rsidP="00B52D66">
          <w:pPr>
            <w:pStyle w:val="minh1"/>
          </w:pPr>
          <w:r w:rsidRPr="00D60069">
            <w:t>Minutes</w:t>
          </w:r>
        </w:p>
      </w:sdtContent>
    </w:sdt>
    <w:bookmarkEnd w:id="11" w:displacedByCustomXml="prev"/>
    <w:tbl>
      <w:tblPr>
        <w:tblW w:w="5000" w:type="pct"/>
        <w:tblCellMar>
          <w:left w:w="0" w:type="dxa"/>
          <w:right w:w="0" w:type="dxa"/>
        </w:tblCellMar>
        <w:tblLook w:val="0000" w:firstRow="0" w:lastRow="0" w:firstColumn="0" w:lastColumn="0" w:noHBand="0" w:noVBand="0"/>
        <w:tblDescription w:val="Layout table"/>
      </w:tblPr>
      <w:tblGrid>
        <w:gridCol w:w="1620"/>
        <w:gridCol w:w="4970"/>
        <w:gridCol w:w="1324"/>
        <w:gridCol w:w="2310"/>
      </w:tblGrid>
      <w:tr w:rsidR="009D34E9" w:rsidRPr="00D60069" w14:paraId="6AC42AF4" w14:textId="77777777" w:rsidTr="00D62E01">
        <w:tc>
          <w:tcPr>
            <w:tcW w:w="1620" w:type="dxa"/>
          </w:tcPr>
          <w:bookmarkStart w:id="12" w:name="MinuteItems"/>
          <w:bookmarkStart w:id="13" w:name="_Toc41986066"/>
          <w:bookmarkStart w:id="14" w:name="MinuteTopicSection"/>
          <w:bookmarkEnd w:id="12"/>
          <w:p w14:paraId="0CC0EDEF" w14:textId="77777777" w:rsidR="009D34E9" w:rsidRPr="00D60069" w:rsidRDefault="009D34E9" w:rsidP="00B52D66">
            <w:pPr>
              <w:pStyle w:val="minh2"/>
            </w:pPr>
            <w:sdt>
              <w:sdtPr>
                <w:id w:val="90904773"/>
                <w:placeholder>
                  <w:docPart w:val="A009A7FFC5B641F084CED3AC16909938"/>
                </w:placeholder>
                <w:temporary/>
                <w:showingPlcHdr/>
                <w15:appearance w15:val="hidden"/>
              </w:sdtPr>
              <w:sdtContent>
                <w:r w:rsidRPr="00D60069">
                  <w:t>Agenda item:</w:t>
                </w:r>
              </w:sdtContent>
            </w:sdt>
            <w:bookmarkEnd w:id="13"/>
          </w:p>
        </w:tc>
        <w:tc>
          <w:tcPr>
            <w:tcW w:w="4970" w:type="dxa"/>
          </w:tcPr>
          <w:p w14:paraId="6074AADC" w14:textId="77777777" w:rsidR="009D34E9" w:rsidRPr="00D60069" w:rsidRDefault="009D34E9">
            <w:r>
              <w:t>Selection of a source and version control system</w:t>
            </w:r>
          </w:p>
        </w:tc>
        <w:bookmarkStart w:id="15" w:name="_Toc41986067"/>
        <w:tc>
          <w:tcPr>
            <w:tcW w:w="1324" w:type="dxa"/>
          </w:tcPr>
          <w:p w14:paraId="76CBAD3C" w14:textId="77777777" w:rsidR="009D34E9" w:rsidRPr="00D60069" w:rsidRDefault="009D34E9" w:rsidP="00B52D66">
            <w:pPr>
              <w:pStyle w:val="minh2"/>
            </w:pPr>
            <w:sdt>
              <w:sdtPr>
                <w:id w:val="1737199064"/>
                <w:placeholder>
                  <w:docPart w:val="4B960F7E84124625986111F129EE7C5D"/>
                </w:placeholder>
                <w:temporary/>
                <w:showingPlcHdr/>
                <w15:appearance w15:val="hidden"/>
              </w:sdtPr>
              <w:sdtContent>
                <w:r w:rsidRPr="00D60069">
                  <w:t>Presenter:</w:t>
                </w:r>
              </w:sdtContent>
            </w:sdt>
            <w:bookmarkEnd w:id="15"/>
          </w:p>
        </w:tc>
        <w:tc>
          <w:tcPr>
            <w:tcW w:w="2310" w:type="dxa"/>
          </w:tcPr>
          <w:p w14:paraId="7EC1C58A" w14:textId="77777777" w:rsidR="009D34E9" w:rsidRPr="00D60069" w:rsidRDefault="009D34E9">
            <w:r>
              <w:t>All</w:t>
            </w:r>
          </w:p>
        </w:tc>
      </w:tr>
    </w:tbl>
    <w:p w14:paraId="02B0BB2B" w14:textId="77777777" w:rsidR="009D34E9" w:rsidRPr="00D60069" w:rsidRDefault="009D34E9" w:rsidP="00B52D66">
      <w:pPr>
        <w:pStyle w:val="minh4"/>
      </w:pPr>
      <w:sdt>
        <w:sdtPr>
          <w:id w:val="-391195506"/>
          <w:placeholder>
            <w:docPart w:val="ED352EE8216544CDBA9D5E79E16A9DEF"/>
          </w:placeholder>
          <w:temporary/>
          <w:showingPlcHdr/>
          <w15:appearance w15:val="hidden"/>
        </w:sdtPr>
        <w:sdtContent>
          <w:r w:rsidRPr="00D60069">
            <w:t>Discussion:</w:t>
          </w:r>
        </w:sdtContent>
      </w:sdt>
    </w:p>
    <w:p w14:paraId="51092315" w14:textId="77777777" w:rsidR="009D34E9" w:rsidRPr="00D60069" w:rsidRDefault="009D34E9">
      <w:r>
        <w:t>GitHub was unanimously selected for source and version control. It was decided that the owner of the database adopted for the project would set up a GitHub repository and inform the other team members of its location.</w:t>
      </w:r>
    </w:p>
    <w:p w14:paraId="6693BAE4" w14:textId="77777777" w:rsidR="009D34E9" w:rsidRPr="00D60069" w:rsidRDefault="009D34E9" w:rsidP="00B52D66">
      <w:pPr>
        <w:pStyle w:val="minh4"/>
      </w:pPr>
      <w:sdt>
        <w:sdtPr>
          <w:id w:val="1574465788"/>
          <w:placeholder>
            <w:docPart w:val="AC701B7C505641F9A9DA8E4BA086767F"/>
          </w:placeholder>
          <w:temporary/>
          <w:showingPlcHdr/>
          <w15:appearance w15:val="hidden"/>
        </w:sdtPr>
        <w:sdtContent>
          <w:r w:rsidRPr="00D60069">
            <w:t>Conclusions:</w:t>
          </w:r>
        </w:sdtContent>
      </w:sdt>
    </w:p>
    <w:p w14:paraId="4C759AA3" w14:textId="77777777" w:rsidR="009D34E9" w:rsidRPr="00D60069" w:rsidRDefault="009D34E9">
      <w:r>
        <w:t>GitHub to be used, repository to be set up.</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9D34E9" w:rsidRPr="00D60069" w14:paraId="6E1FB3DC" w14:textId="77777777" w:rsidTr="001E0877">
        <w:trPr>
          <w:tblHeader/>
        </w:trPr>
        <w:tc>
          <w:tcPr>
            <w:tcW w:w="5310" w:type="dxa"/>
            <w:vAlign w:val="bottom"/>
          </w:tcPr>
          <w:bookmarkStart w:id="16" w:name="MinuteDiscussion"/>
          <w:bookmarkStart w:id="17" w:name="MinuteActionItems"/>
          <w:bookmarkStart w:id="18" w:name="_Toc41986068"/>
          <w:bookmarkEnd w:id="16"/>
          <w:bookmarkEnd w:id="17"/>
          <w:p w14:paraId="56BA48F0" w14:textId="77777777" w:rsidR="009D34E9" w:rsidRPr="00D60069" w:rsidRDefault="009D34E9" w:rsidP="00B52D66">
            <w:pPr>
              <w:pStyle w:val="minh2"/>
            </w:pPr>
            <w:sdt>
              <w:sdtPr>
                <w:id w:val="-1717032099"/>
                <w:placeholder>
                  <w:docPart w:val="2E2D5CE96988435EA9E307766FFBD617"/>
                </w:placeholder>
                <w:temporary/>
                <w:showingPlcHdr/>
                <w15:appearance w15:val="hidden"/>
              </w:sdtPr>
              <w:sdtContent>
                <w:r w:rsidRPr="00D60069">
                  <w:t>Action items</w:t>
                </w:r>
              </w:sdtContent>
            </w:sdt>
            <w:bookmarkEnd w:id="18"/>
          </w:p>
        </w:tc>
        <w:bookmarkStart w:id="19" w:name="MinutePersonResponsible"/>
        <w:bookmarkStart w:id="20" w:name="_Toc41986069"/>
        <w:bookmarkEnd w:id="19"/>
        <w:tc>
          <w:tcPr>
            <w:tcW w:w="3060" w:type="dxa"/>
            <w:vAlign w:val="bottom"/>
          </w:tcPr>
          <w:p w14:paraId="438D0457" w14:textId="77777777" w:rsidR="009D34E9" w:rsidRPr="00D60069" w:rsidRDefault="009D34E9" w:rsidP="00B52D66">
            <w:pPr>
              <w:pStyle w:val="minh2"/>
            </w:pPr>
            <w:sdt>
              <w:sdtPr>
                <w:id w:val="-319821758"/>
                <w:placeholder>
                  <w:docPart w:val="EEB0BF97B729472CB59E3C0E52966DAD"/>
                </w:placeholder>
                <w:temporary/>
                <w:showingPlcHdr/>
                <w15:appearance w15:val="hidden"/>
              </w:sdtPr>
              <w:sdtContent>
                <w:r w:rsidRPr="00D60069">
                  <w:t>Person responsible</w:t>
                </w:r>
              </w:sdtContent>
            </w:sdt>
            <w:bookmarkEnd w:id="20"/>
          </w:p>
        </w:tc>
        <w:bookmarkStart w:id="21" w:name="MinuteDeadline"/>
        <w:bookmarkStart w:id="22" w:name="_Toc41986070"/>
        <w:bookmarkEnd w:id="21"/>
        <w:tc>
          <w:tcPr>
            <w:tcW w:w="1854" w:type="dxa"/>
            <w:vAlign w:val="bottom"/>
          </w:tcPr>
          <w:p w14:paraId="13EC5FB1" w14:textId="77777777" w:rsidR="009D34E9" w:rsidRPr="00D60069" w:rsidRDefault="009D34E9" w:rsidP="00B52D66">
            <w:pPr>
              <w:pStyle w:val="minh2"/>
            </w:pPr>
            <w:sdt>
              <w:sdtPr>
                <w:id w:val="433413345"/>
                <w:placeholder>
                  <w:docPart w:val="2042688DC9C141B3B052944E7A5D426D"/>
                </w:placeholder>
                <w:temporary/>
                <w:showingPlcHdr/>
                <w15:appearance w15:val="hidden"/>
              </w:sdtPr>
              <w:sdtContent>
                <w:r w:rsidRPr="00D60069">
                  <w:t>Deadline</w:t>
                </w:r>
              </w:sdtContent>
            </w:sdt>
            <w:bookmarkEnd w:id="22"/>
          </w:p>
        </w:tc>
      </w:tr>
      <w:tr w:rsidR="009D34E9" w:rsidRPr="00D60069" w14:paraId="4B13CB24" w14:textId="77777777" w:rsidTr="00D60069">
        <w:tc>
          <w:tcPr>
            <w:tcW w:w="5310" w:type="dxa"/>
          </w:tcPr>
          <w:p w14:paraId="5143DF5B" w14:textId="77777777" w:rsidR="009D34E9" w:rsidRPr="00D60069" w:rsidRDefault="009D34E9" w:rsidP="00D60069">
            <w:pPr>
              <w:pStyle w:val="ListBullet"/>
              <w:spacing w:after="80"/>
            </w:pPr>
            <w:r>
              <w:t>Create GitHub repository</w:t>
            </w:r>
          </w:p>
        </w:tc>
        <w:tc>
          <w:tcPr>
            <w:tcW w:w="3060" w:type="dxa"/>
          </w:tcPr>
          <w:p w14:paraId="33DC7735" w14:textId="77777777" w:rsidR="009D34E9" w:rsidRPr="00D60069" w:rsidRDefault="009D34E9" w:rsidP="00D60069">
            <w:pPr>
              <w:spacing w:after="80"/>
            </w:pPr>
            <w:r>
              <w:t>AP</w:t>
            </w:r>
          </w:p>
        </w:tc>
        <w:tc>
          <w:tcPr>
            <w:tcW w:w="1854" w:type="dxa"/>
          </w:tcPr>
          <w:p w14:paraId="2BD5FB3B" w14:textId="77777777" w:rsidR="009D34E9" w:rsidRPr="00D60069" w:rsidRDefault="009D34E9" w:rsidP="00D60069">
            <w:pPr>
              <w:spacing w:after="80"/>
            </w:pPr>
            <w:r>
              <w:t>27/05/20</w:t>
            </w:r>
          </w:p>
        </w:tc>
      </w:tr>
      <w:tr w:rsidR="009D34E9" w:rsidRPr="00D60069" w14:paraId="595D53CA" w14:textId="77777777" w:rsidTr="00D60069">
        <w:tc>
          <w:tcPr>
            <w:tcW w:w="5310" w:type="dxa"/>
          </w:tcPr>
          <w:p w14:paraId="51651392" w14:textId="77777777" w:rsidR="009D34E9" w:rsidRPr="00D60069" w:rsidRDefault="009D34E9" w:rsidP="00D60069">
            <w:pPr>
              <w:pStyle w:val="ListBullet"/>
              <w:spacing w:after="80"/>
            </w:pPr>
            <w:r>
              <w:t>Email location to team members</w:t>
            </w:r>
          </w:p>
        </w:tc>
        <w:tc>
          <w:tcPr>
            <w:tcW w:w="3060" w:type="dxa"/>
          </w:tcPr>
          <w:p w14:paraId="2DACACAB" w14:textId="77777777" w:rsidR="009D34E9" w:rsidRPr="00D60069" w:rsidRDefault="009D34E9" w:rsidP="00D60069">
            <w:pPr>
              <w:spacing w:after="80"/>
            </w:pPr>
            <w:r>
              <w:t>AP</w:t>
            </w:r>
          </w:p>
        </w:tc>
        <w:tc>
          <w:tcPr>
            <w:tcW w:w="1854" w:type="dxa"/>
          </w:tcPr>
          <w:p w14:paraId="5468F3C9" w14:textId="77777777" w:rsidR="009D34E9" w:rsidRPr="00D60069" w:rsidRDefault="009D34E9" w:rsidP="00D60069">
            <w:pPr>
              <w:spacing w:after="80"/>
            </w:pPr>
            <w:r>
              <w:t>27/05/20</w:t>
            </w: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9D34E9" w:rsidRPr="00D60069" w14:paraId="7FA592AD" w14:textId="77777777" w:rsidTr="00D62E01">
        <w:tc>
          <w:tcPr>
            <w:tcW w:w="1620" w:type="dxa"/>
          </w:tcPr>
          <w:bookmarkStart w:id="23" w:name="_Toc41986071"/>
          <w:bookmarkEnd w:id="14"/>
          <w:p w14:paraId="6C644A31" w14:textId="77777777" w:rsidR="009D34E9" w:rsidRPr="00D60069" w:rsidRDefault="009D34E9" w:rsidP="00B52D66">
            <w:pPr>
              <w:pStyle w:val="minh2"/>
            </w:pPr>
            <w:sdt>
              <w:sdtPr>
                <w:id w:val="113951409"/>
                <w:placeholder>
                  <w:docPart w:val="003C6AE20277449C8B3D1CCA1BAE0FC5"/>
                </w:placeholder>
                <w:temporary/>
                <w:showingPlcHdr/>
                <w15:appearance w15:val="hidden"/>
              </w:sdtPr>
              <w:sdtContent>
                <w:r w:rsidRPr="00D60069">
                  <w:t>Agenda item:</w:t>
                </w:r>
              </w:sdtContent>
            </w:sdt>
            <w:bookmarkEnd w:id="23"/>
          </w:p>
        </w:tc>
        <w:tc>
          <w:tcPr>
            <w:tcW w:w="4970" w:type="dxa"/>
          </w:tcPr>
          <w:p w14:paraId="5E7F2386" w14:textId="77777777" w:rsidR="009D34E9" w:rsidRPr="00D60069" w:rsidRDefault="009D34E9" w:rsidP="006344A8">
            <w:r>
              <w:t>Selection of base version for project</w:t>
            </w:r>
          </w:p>
        </w:tc>
        <w:bookmarkStart w:id="24" w:name="_Toc41986072"/>
        <w:tc>
          <w:tcPr>
            <w:tcW w:w="1324" w:type="dxa"/>
          </w:tcPr>
          <w:p w14:paraId="4E82B0E8" w14:textId="77777777" w:rsidR="009D34E9" w:rsidRPr="00D60069" w:rsidRDefault="009D34E9" w:rsidP="00B52D66">
            <w:pPr>
              <w:pStyle w:val="minh2"/>
            </w:pPr>
            <w:sdt>
              <w:sdtPr>
                <w:id w:val="1072624145"/>
                <w:placeholder>
                  <w:docPart w:val="FD02B7B6642A4ACC98C4BDB8ADC9D475"/>
                </w:placeholder>
                <w:temporary/>
                <w:showingPlcHdr/>
                <w15:appearance w15:val="hidden"/>
              </w:sdtPr>
              <w:sdtContent>
                <w:r w:rsidRPr="00D60069">
                  <w:t>Presenter:</w:t>
                </w:r>
              </w:sdtContent>
            </w:sdt>
            <w:bookmarkEnd w:id="24"/>
          </w:p>
        </w:tc>
        <w:tc>
          <w:tcPr>
            <w:tcW w:w="2310" w:type="dxa"/>
          </w:tcPr>
          <w:p w14:paraId="06C99D56" w14:textId="77777777" w:rsidR="009D34E9" w:rsidRPr="00D60069" w:rsidRDefault="009D34E9" w:rsidP="006344A8">
            <w:r>
              <w:t>All</w:t>
            </w:r>
          </w:p>
        </w:tc>
      </w:tr>
    </w:tbl>
    <w:p w14:paraId="0DF8FE06" w14:textId="77777777" w:rsidR="009D34E9" w:rsidRPr="00D60069" w:rsidRDefault="009D34E9" w:rsidP="00B52D66">
      <w:pPr>
        <w:pStyle w:val="minh4"/>
      </w:pPr>
      <w:sdt>
        <w:sdtPr>
          <w:id w:val="1495455185"/>
          <w:placeholder>
            <w:docPart w:val="D3938FB265E449B3896FB86955F7A14C"/>
          </w:placeholder>
          <w:temporary/>
          <w:showingPlcHdr/>
          <w15:appearance w15:val="hidden"/>
        </w:sdtPr>
        <w:sdtContent>
          <w:r w:rsidRPr="00D60069">
            <w:t>Discussion:</w:t>
          </w:r>
        </w:sdtContent>
      </w:sdt>
    </w:p>
    <w:p w14:paraId="2435D35F" w14:textId="77777777" w:rsidR="009D34E9" w:rsidRPr="00D60069" w:rsidRDefault="009D34E9" w:rsidP="00D62E01">
      <w:r>
        <w:t>The three versions of the movie database were reviewed. The combined project will be drawn from the three versions. The database and search screen from APs version, the top 10 chart page from ZDs version.</w:t>
      </w:r>
    </w:p>
    <w:p w14:paraId="3FFA96EA" w14:textId="77777777" w:rsidR="009D34E9" w:rsidRPr="00D60069" w:rsidRDefault="009D34E9" w:rsidP="00B52D66">
      <w:pPr>
        <w:pStyle w:val="minh4"/>
      </w:pPr>
      <w:sdt>
        <w:sdtPr>
          <w:id w:val="-1295436725"/>
          <w:placeholder>
            <w:docPart w:val="BDF2C02EF7334F668F10BCA0F732F535"/>
          </w:placeholder>
          <w:temporary/>
          <w:showingPlcHdr/>
          <w15:appearance w15:val="hidden"/>
        </w:sdtPr>
        <w:sdtContent>
          <w:r w:rsidRPr="00D60069">
            <w:t>Conclusions:</w:t>
          </w:r>
        </w:sdtContent>
      </w:sdt>
    </w:p>
    <w:p w14:paraId="0B7C59B7" w14:textId="77777777" w:rsidR="009D34E9" w:rsidRPr="00D60069" w:rsidRDefault="009D34E9" w:rsidP="00D62E01">
      <w:r>
        <w:t>The files are to be loaded into GitHub and merged.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9D34E9" w:rsidRPr="00D60069" w14:paraId="33CB4652" w14:textId="77777777" w:rsidTr="001E0877">
        <w:trPr>
          <w:tblHeader/>
        </w:trPr>
        <w:tc>
          <w:tcPr>
            <w:tcW w:w="5310" w:type="dxa"/>
            <w:vAlign w:val="bottom"/>
          </w:tcPr>
          <w:bookmarkStart w:id="25" w:name="_Toc41986073"/>
          <w:p w14:paraId="3C8A78A1" w14:textId="77777777" w:rsidR="009D34E9" w:rsidRPr="00D60069" w:rsidRDefault="009D34E9" w:rsidP="00B52D66">
            <w:pPr>
              <w:pStyle w:val="minh2"/>
            </w:pPr>
            <w:sdt>
              <w:sdtPr>
                <w:id w:val="1576775990"/>
                <w:placeholder>
                  <w:docPart w:val="4CCAA8B4C6C249A08AFCA8324CB247CC"/>
                </w:placeholder>
                <w:temporary/>
                <w:showingPlcHdr/>
                <w15:appearance w15:val="hidden"/>
              </w:sdtPr>
              <w:sdtContent>
                <w:r w:rsidRPr="00D60069">
                  <w:t>Action items</w:t>
                </w:r>
              </w:sdtContent>
            </w:sdt>
            <w:bookmarkEnd w:id="25"/>
          </w:p>
        </w:tc>
        <w:bookmarkStart w:id="26" w:name="_Toc41986074"/>
        <w:tc>
          <w:tcPr>
            <w:tcW w:w="3060" w:type="dxa"/>
            <w:vAlign w:val="bottom"/>
          </w:tcPr>
          <w:p w14:paraId="27428657" w14:textId="77777777" w:rsidR="009D34E9" w:rsidRPr="00D60069" w:rsidRDefault="009D34E9" w:rsidP="00B52D66">
            <w:pPr>
              <w:pStyle w:val="minh2"/>
            </w:pPr>
            <w:sdt>
              <w:sdtPr>
                <w:id w:val="-778569795"/>
                <w:placeholder>
                  <w:docPart w:val="CD439DF5A8244FFBBDF60A1123F2B53D"/>
                </w:placeholder>
                <w:temporary/>
                <w:showingPlcHdr/>
                <w15:appearance w15:val="hidden"/>
              </w:sdtPr>
              <w:sdtContent>
                <w:r w:rsidRPr="00D60069">
                  <w:t>Person responsible</w:t>
                </w:r>
              </w:sdtContent>
            </w:sdt>
            <w:bookmarkEnd w:id="26"/>
          </w:p>
        </w:tc>
        <w:bookmarkStart w:id="27" w:name="_Toc41986075"/>
        <w:tc>
          <w:tcPr>
            <w:tcW w:w="1854" w:type="dxa"/>
            <w:vAlign w:val="bottom"/>
          </w:tcPr>
          <w:p w14:paraId="3E2886E1" w14:textId="77777777" w:rsidR="009D34E9" w:rsidRPr="00D60069" w:rsidRDefault="009D34E9" w:rsidP="00B52D66">
            <w:pPr>
              <w:pStyle w:val="minh2"/>
            </w:pPr>
            <w:sdt>
              <w:sdtPr>
                <w:id w:val="-1974196117"/>
                <w:placeholder>
                  <w:docPart w:val="B0EBDE03E95A4768B9B9B841ADC65768"/>
                </w:placeholder>
                <w:temporary/>
                <w:showingPlcHdr/>
                <w15:appearance w15:val="hidden"/>
              </w:sdtPr>
              <w:sdtContent>
                <w:r w:rsidRPr="00D60069">
                  <w:t>Deadline</w:t>
                </w:r>
              </w:sdtContent>
            </w:sdt>
            <w:bookmarkEnd w:id="27"/>
          </w:p>
        </w:tc>
      </w:tr>
      <w:tr w:rsidR="009D34E9" w:rsidRPr="00D60069" w14:paraId="20E379BD" w14:textId="77777777" w:rsidTr="00284200">
        <w:tc>
          <w:tcPr>
            <w:tcW w:w="5310" w:type="dxa"/>
          </w:tcPr>
          <w:p w14:paraId="185596CD" w14:textId="77777777" w:rsidR="009D34E9" w:rsidRPr="00D60069" w:rsidRDefault="009D34E9" w:rsidP="00284200">
            <w:pPr>
              <w:pStyle w:val="ListBullet"/>
              <w:spacing w:after="80"/>
            </w:pPr>
            <w:r>
              <w:t>Load files into GitHub</w:t>
            </w:r>
          </w:p>
        </w:tc>
        <w:tc>
          <w:tcPr>
            <w:tcW w:w="3060" w:type="dxa"/>
          </w:tcPr>
          <w:p w14:paraId="2686F63D" w14:textId="77777777" w:rsidR="009D34E9" w:rsidRPr="00D60069" w:rsidRDefault="009D34E9" w:rsidP="00284200">
            <w:pPr>
              <w:spacing w:after="80"/>
            </w:pPr>
            <w:r>
              <w:t>AP &amp; ZD</w:t>
            </w:r>
          </w:p>
        </w:tc>
        <w:tc>
          <w:tcPr>
            <w:tcW w:w="1854" w:type="dxa"/>
          </w:tcPr>
          <w:p w14:paraId="22A14BBE" w14:textId="77777777" w:rsidR="009D34E9" w:rsidRPr="00D60069" w:rsidRDefault="009D34E9" w:rsidP="00284200">
            <w:pPr>
              <w:spacing w:after="80"/>
            </w:pPr>
            <w:r>
              <w:t>27/05/20</w:t>
            </w:r>
          </w:p>
        </w:tc>
      </w:tr>
      <w:tr w:rsidR="009D34E9" w:rsidRPr="00D60069" w14:paraId="159F6A4F" w14:textId="77777777" w:rsidTr="00284200">
        <w:tc>
          <w:tcPr>
            <w:tcW w:w="5310" w:type="dxa"/>
          </w:tcPr>
          <w:p w14:paraId="51C20699" w14:textId="77777777" w:rsidR="009D34E9" w:rsidRPr="00D60069" w:rsidRDefault="009D34E9" w:rsidP="00284200">
            <w:pPr>
              <w:pStyle w:val="ListBullet"/>
              <w:spacing w:after="80"/>
            </w:pPr>
            <w:r>
              <w:t>Merge the systems</w:t>
            </w:r>
          </w:p>
        </w:tc>
        <w:tc>
          <w:tcPr>
            <w:tcW w:w="3060" w:type="dxa"/>
          </w:tcPr>
          <w:p w14:paraId="1B840B9A" w14:textId="77777777" w:rsidR="009D34E9" w:rsidRPr="00D60069" w:rsidRDefault="009D34E9" w:rsidP="00284200">
            <w:pPr>
              <w:spacing w:after="80"/>
            </w:pPr>
            <w:r>
              <w:t xml:space="preserve">AP </w:t>
            </w:r>
          </w:p>
        </w:tc>
        <w:tc>
          <w:tcPr>
            <w:tcW w:w="1854" w:type="dxa"/>
          </w:tcPr>
          <w:p w14:paraId="33BDDBA0" w14:textId="77777777" w:rsidR="009D34E9" w:rsidRPr="00D60069" w:rsidRDefault="009D34E9" w:rsidP="00284200">
            <w:pPr>
              <w:spacing w:after="80"/>
            </w:pPr>
            <w:r>
              <w:t>28/05/20</w:t>
            </w:r>
          </w:p>
        </w:tc>
      </w:tr>
      <w:tr w:rsidR="009D34E9" w:rsidRPr="00D60069" w14:paraId="7437ED82" w14:textId="77777777" w:rsidTr="00284200">
        <w:tc>
          <w:tcPr>
            <w:tcW w:w="5310" w:type="dxa"/>
            <w:tcMar>
              <w:bottom w:w="288" w:type="dxa"/>
            </w:tcMar>
          </w:tcPr>
          <w:p w14:paraId="1FBE22BB" w14:textId="77777777" w:rsidR="009D34E9" w:rsidRPr="00D60069" w:rsidRDefault="009D34E9" w:rsidP="00284200">
            <w:pPr>
              <w:pStyle w:val="ListBullet"/>
              <w:spacing w:after="80"/>
            </w:pPr>
            <w:r>
              <w:t>Review merged system</w:t>
            </w:r>
          </w:p>
        </w:tc>
        <w:tc>
          <w:tcPr>
            <w:tcW w:w="3060" w:type="dxa"/>
            <w:tcMar>
              <w:bottom w:w="288" w:type="dxa"/>
            </w:tcMar>
          </w:tcPr>
          <w:p w14:paraId="5C472517" w14:textId="77777777" w:rsidR="009D34E9" w:rsidRPr="00D60069" w:rsidRDefault="009D34E9" w:rsidP="00284200">
            <w:pPr>
              <w:spacing w:after="80"/>
            </w:pPr>
            <w:r>
              <w:t>All</w:t>
            </w:r>
          </w:p>
        </w:tc>
        <w:tc>
          <w:tcPr>
            <w:tcW w:w="1854" w:type="dxa"/>
            <w:tcMar>
              <w:bottom w:w="288" w:type="dxa"/>
            </w:tcMar>
          </w:tcPr>
          <w:p w14:paraId="3066D64C" w14:textId="77777777" w:rsidR="009D34E9" w:rsidRPr="00D60069" w:rsidRDefault="009D34E9" w:rsidP="00284200">
            <w:pPr>
              <w:spacing w:after="80"/>
            </w:pPr>
            <w:r>
              <w:t>29/05/20</w:t>
            </w:r>
          </w:p>
        </w:tc>
      </w:tr>
    </w:tbl>
    <w:p w14:paraId="209F9482" w14:textId="77777777" w:rsidR="009D34E9" w:rsidRDefault="009D34E9"/>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9D34E9" w:rsidRPr="00D60069" w14:paraId="5B4369BF" w14:textId="77777777" w:rsidTr="006344A8">
        <w:tc>
          <w:tcPr>
            <w:tcW w:w="1620" w:type="dxa"/>
          </w:tcPr>
          <w:bookmarkStart w:id="28" w:name="_Toc41986076"/>
          <w:p w14:paraId="2510F181" w14:textId="77777777" w:rsidR="009D34E9" w:rsidRPr="00D60069" w:rsidRDefault="009D34E9" w:rsidP="00B52D66">
            <w:pPr>
              <w:pStyle w:val="minh2"/>
            </w:pPr>
            <w:sdt>
              <w:sdtPr>
                <w:id w:val="885458630"/>
                <w:placeholder>
                  <w:docPart w:val="FE288F16F07A4CB89F23AC3C30873B85"/>
                </w:placeholder>
                <w:temporary/>
                <w:showingPlcHdr/>
                <w15:appearance w15:val="hidden"/>
              </w:sdtPr>
              <w:sdtContent>
                <w:r w:rsidRPr="00D60069">
                  <w:t>Agenda item:</w:t>
                </w:r>
              </w:sdtContent>
            </w:sdt>
            <w:bookmarkEnd w:id="28"/>
          </w:p>
        </w:tc>
        <w:tc>
          <w:tcPr>
            <w:tcW w:w="4970" w:type="dxa"/>
          </w:tcPr>
          <w:p w14:paraId="160DB722" w14:textId="77777777" w:rsidR="009D34E9" w:rsidRPr="00D60069" w:rsidRDefault="009D34E9" w:rsidP="006344A8">
            <w:r>
              <w:t xml:space="preserve">Project plan </w:t>
            </w:r>
          </w:p>
        </w:tc>
        <w:bookmarkStart w:id="29" w:name="_Toc41986077"/>
        <w:tc>
          <w:tcPr>
            <w:tcW w:w="1324" w:type="dxa"/>
          </w:tcPr>
          <w:p w14:paraId="273761F4" w14:textId="77777777" w:rsidR="009D34E9" w:rsidRPr="00D60069" w:rsidRDefault="009D34E9" w:rsidP="00B52D66">
            <w:pPr>
              <w:pStyle w:val="minh2"/>
            </w:pPr>
            <w:sdt>
              <w:sdtPr>
                <w:id w:val="-765931208"/>
                <w:placeholder>
                  <w:docPart w:val="7F2579DCD4FF4C7390E4FF854DDD2A86"/>
                </w:placeholder>
                <w:temporary/>
                <w:showingPlcHdr/>
                <w15:appearance w15:val="hidden"/>
              </w:sdtPr>
              <w:sdtContent>
                <w:r w:rsidRPr="00D60069">
                  <w:t>Presenter:</w:t>
                </w:r>
              </w:sdtContent>
            </w:sdt>
            <w:bookmarkEnd w:id="29"/>
          </w:p>
        </w:tc>
        <w:tc>
          <w:tcPr>
            <w:tcW w:w="2310" w:type="dxa"/>
          </w:tcPr>
          <w:p w14:paraId="12B595E0" w14:textId="77777777" w:rsidR="009D34E9" w:rsidRPr="00D60069" w:rsidRDefault="009D34E9" w:rsidP="006344A8"/>
        </w:tc>
      </w:tr>
    </w:tbl>
    <w:p w14:paraId="443CA724" w14:textId="77777777" w:rsidR="009D34E9" w:rsidRPr="00D60069" w:rsidRDefault="009D34E9" w:rsidP="00B52D66">
      <w:pPr>
        <w:pStyle w:val="minh4"/>
      </w:pPr>
      <w:sdt>
        <w:sdtPr>
          <w:id w:val="-98801915"/>
          <w:placeholder>
            <w:docPart w:val="5ECA62CB22A748DB80F729144D05B757"/>
          </w:placeholder>
          <w:temporary/>
          <w:showingPlcHdr/>
          <w15:appearance w15:val="hidden"/>
        </w:sdtPr>
        <w:sdtContent>
          <w:r w:rsidRPr="00D60069">
            <w:t>Discussion:</w:t>
          </w:r>
        </w:sdtContent>
      </w:sdt>
    </w:p>
    <w:p w14:paraId="65E4F95A" w14:textId="77777777" w:rsidR="009D34E9" w:rsidRPr="00D60069" w:rsidRDefault="009D34E9" w:rsidP="00D62E01">
      <w:r>
        <w:t>Project Libre was selected as the project management software package. DP to develop a project management plan for sprint 1, project plan to be loaded into GitHub.</w:t>
      </w:r>
    </w:p>
    <w:p w14:paraId="1C3ED368" w14:textId="77777777" w:rsidR="009D34E9" w:rsidRPr="00D60069" w:rsidRDefault="009D34E9" w:rsidP="00B52D66">
      <w:pPr>
        <w:pStyle w:val="minh4"/>
      </w:pPr>
      <w:sdt>
        <w:sdtPr>
          <w:id w:val="-1388485399"/>
          <w:placeholder>
            <w:docPart w:val="DE05BF153A884DB69CA123476FCB914C"/>
          </w:placeholder>
          <w:temporary/>
          <w:showingPlcHdr/>
          <w15:appearance w15:val="hidden"/>
        </w:sdtPr>
        <w:sdtContent>
          <w:r w:rsidRPr="00D60069">
            <w:t>Conclusions:</w:t>
          </w:r>
        </w:sdtContent>
      </w:sdt>
    </w:p>
    <w:p w14:paraId="3140EADD" w14:textId="77777777" w:rsidR="009D34E9" w:rsidRPr="00D60069" w:rsidRDefault="009D34E9" w:rsidP="00D62E01">
      <w:r>
        <w:t>Project Libre to be used</w:t>
      </w:r>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9D34E9" w:rsidRPr="00D60069" w14:paraId="73067003" w14:textId="77777777" w:rsidTr="001E0877">
        <w:trPr>
          <w:tblHeader/>
        </w:trPr>
        <w:tc>
          <w:tcPr>
            <w:tcW w:w="5310" w:type="dxa"/>
            <w:vAlign w:val="bottom"/>
          </w:tcPr>
          <w:bookmarkStart w:id="30" w:name="_Toc41986078"/>
          <w:p w14:paraId="227EEEF6" w14:textId="77777777" w:rsidR="009D34E9" w:rsidRPr="00D60069" w:rsidRDefault="009D34E9" w:rsidP="00B52D66">
            <w:pPr>
              <w:pStyle w:val="minh2"/>
            </w:pPr>
            <w:sdt>
              <w:sdtPr>
                <w:id w:val="-374389350"/>
                <w:placeholder>
                  <w:docPart w:val="B2B040D46B1745AE919D505910B319A9"/>
                </w:placeholder>
                <w:temporary/>
                <w:showingPlcHdr/>
                <w15:appearance w15:val="hidden"/>
              </w:sdtPr>
              <w:sdtContent>
                <w:r w:rsidRPr="00D60069">
                  <w:t>Action items</w:t>
                </w:r>
              </w:sdtContent>
            </w:sdt>
            <w:bookmarkEnd w:id="30"/>
          </w:p>
        </w:tc>
        <w:bookmarkStart w:id="31" w:name="_Toc41986079"/>
        <w:tc>
          <w:tcPr>
            <w:tcW w:w="3060" w:type="dxa"/>
            <w:vAlign w:val="bottom"/>
          </w:tcPr>
          <w:p w14:paraId="7AA22290" w14:textId="77777777" w:rsidR="009D34E9" w:rsidRPr="00D60069" w:rsidRDefault="009D34E9" w:rsidP="00B52D66">
            <w:pPr>
              <w:pStyle w:val="minh2"/>
            </w:pPr>
            <w:sdt>
              <w:sdtPr>
                <w:id w:val="1996212571"/>
                <w:placeholder>
                  <w:docPart w:val="50CFF6E13D6F479584793FFDED136C9A"/>
                </w:placeholder>
                <w:temporary/>
                <w:showingPlcHdr/>
                <w15:appearance w15:val="hidden"/>
              </w:sdtPr>
              <w:sdtContent>
                <w:r w:rsidRPr="00D60069">
                  <w:t>Person responsible</w:t>
                </w:r>
              </w:sdtContent>
            </w:sdt>
            <w:bookmarkEnd w:id="31"/>
          </w:p>
        </w:tc>
        <w:bookmarkStart w:id="32" w:name="_Toc41986080"/>
        <w:tc>
          <w:tcPr>
            <w:tcW w:w="1854" w:type="dxa"/>
            <w:vAlign w:val="bottom"/>
          </w:tcPr>
          <w:p w14:paraId="3914EE4A" w14:textId="77777777" w:rsidR="009D34E9" w:rsidRPr="00D60069" w:rsidRDefault="009D34E9" w:rsidP="00B52D66">
            <w:pPr>
              <w:pStyle w:val="minh2"/>
            </w:pPr>
            <w:sdt>
              <w:sdtPr>
                <w:id w:val="429936015"/>
                <w:placeholder>
                  <w:docPart w:val="E31D2FC2A6CF4D019CF48F5EA172E3FA"/>
                </w:placeholder>
                <w:temporary/>
                <w:showingPlcHdr/>
                <w15:appearance w15:val="hidden"/>
              </w:sdtPr>
              <w:sdtContent>
                <w:r w:rsidRPr="00D60069">
                  <w:t>Deadline</w:t>
                </w:r>
              </w:sdtContent>
            </w:sdt>
            <w:bookmarkEnd w:id="32"/>
          </w:p>
        </w:tc>
      </w:tr>
      <w:tr w:rsidR="009D34E9" w:rsidRPr="00D60069" w14:paraId="39F7C045" w14:textId="77777777" w:rsidTr="00284200">
        <w:tc>
          <w:tcPr>
            <w:tcW w:w="5310" w:type="dxa"/>
          </w:tcPr>
          <w:p w14:paraId="590408D7" w14:textId="77777777" w:rsidR="009D34E9" w:rsidRPr="00D60069" w:rsidRDefault="009D34E9" w:rsidP="00284200">
            <w:pPr>
              <w:pStyle w:val="ListBullet"/>
              <w:spacing w:after="80"/>
            </w:pPr>
            <w:r>
              <w:t>Develop project plan</w:t>
            </w:r>
          </w:p>
        </w:tc>
        <w:tc>
          <w:tcPr>
            <w:tcW w:w="3060" w:type="dxa"/>
          </w:tcPr>
          <w:p w14:paraId="0AD413B9" w14:textId="77777777" w:rsidR="009D34E9" w:rsidRPr="00D60069" w:rsidRDefault="009D34E9" w:rsidP="00284200">
            <w:pPr>
              <w:spacing w:after="80"/>
            </w:pPr>
            <w:r>
              <w:t>DP</w:t>
            </w:r>
          </w:p>
        </w:tc>
        <w:tc>
          <w:tcPr>
            <w:tcW w:w="1854" w:type="dxa"/>
          </w:tcPr>
          <w:p w14:paraId="05055E1A" w14:textId="77777777" w:rsidR="009D34E9" w:rsidRPr="00D60069" w:rsidRDefault="009D34E9" w:rsidP="00284200">
            <w:pPr>
              <w:spacing w:after="80"/>
            </w:pPr>
            <w:r>
              <w:t>29/05/20</w:t>
            </w:r>
          </w:p>
        </w:tc>
      </w:tr>
      <w:tr w:rsidR="009D34E9" w:rsidRPr="00D60069" w14:paraId="0C3A25E3" w14:textId="77777777" w:rsidTr="00284200">
        <w:tc>
          <w:tcPr>
            <w:tcW w:w="5310" w:type="dxa"/>
          </w:tcPr>
          <w:p w14:paraId="7097F313" w14:textId="77777777" w:rsidR="009D34E9" w:rsidRPr="00D60069" w:rsidRDefault="009D34E9" w:rsidP="00284200">
            <w:pPr>
              <w:pStyle w:val="ListBullet"/>
              <w:spacing w:after="80"/>
            </w:pPr>
          </w:p>
        </w:tc>
        <w:tc>
          <w:tcPr>
            <w:tcW w:w="3060" w:type="dxa"/>
          </w:tcPr>
          <w:p w14:paraId="10552235" w14:textId="77777777" w:rsidR="009D34E9" w:rsidRPr="00D60069" w:rsidRDefault="009D34E9" w:rsidP="00284200">
            <w:pPr>
              <w:spacing w:after="80"/>
            </w:pPr>
          </w:p>
        </w:tc>
        <w:tc>
          <w:tcPr>
            <w:tcW w:w="1854" w:type="dxa"/>
          </w:tcPr>
          <w:p w14:paraId="2D0DF9F0" w14:textId="77777777" w:rsidR="009D34E9" w:rsidRPr="00D60069" w:rsidRDefault="009D34E9" w:rsidP="00284200">
            <w:pPr>
              <w:spacing w:after="80"/>
            </w:pPr>
          </w:p>
        </w:tc>
      </w:tr>
      <w:tr w:rsidR="009D34E9" w:rsidRPr="00D60069" w14:paraId="5EEB621D" w14:textId="77777777" w:rsidTr="00284200">
        <w:tc>
          <w:tcPr>
            <w:tcW w:w="5310" w:type="dxa"/>
            <w:tcMar>
              <w:bottom w:w="288" w:type="dxa"/>
            </w:tcMar>
          </w:tcPr>
          <w:p w14:paraId="2DCC23B2" w14:textId="77777777" w:rsidR="009D34E9" w:rsidRPr="00D60069" w:rsidRDefault="009D34E9" w:rsidP="00284200">
            <w:pPr>
              <w:pStyle w:val="ListBullet"/>
              <w:spacing w:after="80"/>
            </w:pPr>
          </w:p>
        </w:tc>
        <w:tc>
          <w:tcPr>
            <w:tcW w:w="3060" w:type="dxa"/>
            <w:tcMar>
              <w:bottom w:w="288" w:type="dxa"/>
            </w:tcMar>
          </w:tcPr>
          <w:p w14:paraId="0B824047" w14:textId="77777777" w:rsidR="009D34E9" w:rsidRPr="00D60069" w:rsidRDefault="009D34E9" w:rsidP="00284200">
            <w:pPr>
              <w:spacing w:after="80"/>
            </w:pPr>
          </w:p>
        </w:tc>
        <w:tc>
          <w:tcPr>
            <w:tcW w:w="1854" w:type="dxa"/>
            <w:tcMar>
              <w:bottom w:w="288" w:type="dxa"/>
            </w:tcMar>
          </w:tcPr>
          <w:p w14:paraId="1EE8AAC1" w14:textId="77777777" w:rsidR="009D34E9" w:rsidRPr="00D60069" w:rsidRDefault="009D34E9" w:rsidP="00284200">
            <w:pPr>
              <w:spacing w:after="80"/>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9D34E9" w:rsidRPr="00D60069" w14:paraId="3F5E0625" w14:textId="77777777" w:rsidTr="00BE4A94">
        <w:tc>
          <w:tcPr>
            <w:tcW w:w="1620" w:type="dxa"/>
          </w:tcPr>
          <w:bookmarkStart w:id="33" w:name="_Toc41986081"/>
          <w:p w14:paraId="071FCEA0" w14:textId="77777777" w:rsidR="009D34E9" w:rsidRPr="00D60069" w:rsidRDefault="009D34E9" w:rsidP="00B52D66">
            <w:pPr>
              <w:pStyle w:val="minh2"/>
            </w:pPr>
            <w:sdt>
              <w:sdtPr>
                <w:id w:val="-575438827"/>
                <w:placeholder>
                  <w:docPart w:val="15657D77BCCE44428D71642ECF019D10"/>
                </w:placeholder>
                <w:temporary/>
                <w:showingPlcHdr/>
                <w15:appearance w15:val="hidden"/>
              </w:sdtPr>
              <w:sdtContent>
                <w:r w:rsidRPr="00D60069">
                  <w:t>Agenda item:</w:t>
                </w:r>
              </w:sdtContent>
            </w:sdt>
            <w:bookmarkEnd w:id="33"/>
          </w:p>
        </w:tc>
        <w:tc>
          <w:tcPr>
            <w:tcW w:w="4970" w:type="dxa"/>
          </w:tcPr>
          <w:p w14:paraId="6A468CAA" w14:textId="77777777" w:rsidR="009D34E9" w:rsidRPr="00D60069" w:rsidRDefault="009D34E9" w:rsidP="00BE4A94">
            <w:r>
              <w:t xml:space="preserve">Multi-Platform Report </w:t>
            </w:r>
          </w:p>
        </w:tc>
        <w:bookmarkStart w:id="34" w:name="_Toc41986082"/>
        <w:tc>
          <w:tcPr>
            <w:tcW w:w="1324" w:type="dxa"/>
          </w:tcPr>
          <w:p w14:paraId="2F8F4CF8" w14:textId="77777777" w:rsidR="009D34E9" w:rsidRPr="00D60069" w:rsidRDefault="009D34E9" w:rsidP="00B52D66">
            <w:pPr>
              <w:pStyle w:val="minh2"/>
            </w:pPr>
            <w:sdt>
              <w:sdtPr>
                <w:id w:val="3491494"/>
                <w:placeholder>
                  <w:docPart w:val="B40AB85B50674AD68F9EC37509849142"/>
                </w:placeholder>
                <w:temporary/>
                <w:showingPlcHdr/>
                <w15:appearance w15:val="hidden"/>
              </w:sdtPr>
              <w:sdtContent>
                <w:r w:rsidRPr="00D60069">
                  <w:t>Presenter:</w:t>
                </w:r>
              </w:sdtContent>
            </w:sdt>
            <w:bookmarkEnd w:id="34"/>
          </w:p>
        </w:tc>
        <w:tc>
          <w:tcPr>
            <w:tcW w:w="2310" w:type="dxa"/>
          </w:tcPr>
          <w:p w14:paraId="27889F8F" w14:textId="77777777" w:rsidR="009D34E9" w:rsidRPr="00D60069" w:rsidRDefault="009D34E9" w:rsidP="00BE4A94"/>
        </w:tc>
      </w:tr>
    </w:tbl>
    <w:p w14:paraId="151E8113" w14:textId="77777777" w:rsidR="009D34E9" w:rsidRPr="00D60069" w:rsidRDefault="009D34E9" w:rsidP="00B52D66">
      <w:pPr>
        <w:pStyle w:val="minh4"/>
      </w:pPr>
      <w:sdt>
        <w:sdtPr>
          <w:id w:val="-1447072214"/>
          <w:placeholder>
            <w:docPart w:val="6B27D416F2D143D58CDD5F894B5521C6"/>
          </w:placeholder>
          <w:temporary/>
          <w:showingPlcHdr/>
          <w15:appearance w15:val="hidden"/>
        </w:sdtPr>
        <w:sdtContent>
          <w:r w:rsidRPr="00D60069">
            <w:t>Discussion:</w:t>
          </w:r>
        </w:sdtContent>
      </w:sdt>
    </w:p>
    <w:p w14:paraId="4E4A8241" w14:textId="77777777" w:rsidR="009D34E9" w:rsidRPr="00D60069" w:rsidRDefault="009D34E9" w:rsidP="00916B4F">
      <w:r>
        <w:t>ZD was tasked with developing the Multi-Platform Report. Report to be loaded into GitHub for review.</w:t>
      </w:r>
    </w:p>
    <w:p w14:paraId="1B73D4FA" w14:textId="77777777" w:rsidR="009D34E9" w:rsidRPr="00D60069" w:rsidRDefault="009D34E9" w:rsidP="00B52D66">
      <w:pPr>
        <w:pStyle w:val="minh4"/>
      </w:pPr>
      <w:sdt>
        <w:sdtPr>
          <w:id w:val="-1504812704"/>
          <w:placeholder>
            <w:docPart w:val="C6FD667C62C8455796456861560AFD01"/>
          </w:placeholder>
          <w:temporary/>
          <w:showingPlcHdr/>
          <w15:appearance w15:val="hidden"/>
        </w:sdtPr>
        <w:sdtContent>
          <w:r w:rsidRPr="00D60069">
            <w:t>Conclusions:</w:t>
          </w:r>
        </w:sdtContent>
      </w:sdt>
    </w:p>
    <w:p w14:paraId="45BE3ABC" w14:textId="77777777" w:rsidR="009D34E9" w:rsidRPr="00D60069" w:rsidRDefault="009D34E9" w:rsidP="00916B4F"/>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9D34E9" w:rsidRPr="00D60069" w14:paraId="710455FF" w14:textId="77777777" w:rsidTr="00BE4A94">
        <w:trPr>
          <w:tblHeader/>
        </w:trPr>
        <w:tc>
          <w:tcPr>
            <w:tcW w:w="5310" w:type="dxa"/>
            <w:vAlign w:val="bottom"/>
          </w:tcPr>
          <w:bookmarkStart w:id="35" w:name="_Toc41986083"/>
          <w:p w14:paraId="2DE015D1" w14:textId="77777777" w:rsidR="009D34E9" w:rsidRPr="00D60069" w:rsidRDefault="009D34E9" w:rsidP="00B52D66">
            <w:pPr>
              <w:pStyle w:val="minh2"/>
            </w:pPr>
            <w:sdt>
              <w:sdtPr>
                <w:id w:val="-259603237"/>
                <w:placeholder>
                  <w:docPart w:val="C87F8DFCA4CA423C8224D67D033A5B60"/>
                </w:placeholder>
                <w:temporary/>
                <w:showingPlcHdr/>
                <w15:appearance w15:val="hidden"/>
              </w:sdtPr>
              <w:sdtContent>
                <w:r w:rsidRPr="00D60069">
                  <w:t>Action items</w:t>
                </w:r>
              </w:sdtContent>
            </w:sdt>
            <w:bookmarkEnd w:id="35"/>
          </w:p>
        </w:tc>
        <w:bookmarkStart w:id="36" w:name="_Toc41986084"/>
        <w:tc>
          <w:tcPr>
            <w:tcW w:w="3060" w:type="dxa"/>
            <w:vAlign w:val="bottom"/>
          </w:tcPr>
          <w:p w14:paraId="08B1AC66" w14:textId="77777777" w:rsidR="009D34E9" w:rsidRPr="00D60069" w:rsidRDefault="009D34E9" w:rsidP="00B52D66">
            <w:pPr>
              <w:pStyle w:val="minh2"/>
            </w:pPr>
            <w:sdt>
              <w:sdtPr>
                <w:id w:val="1663046078"/>
                <w:placeholder>
                  <w:docPart w:val="64CB67DFC52641A89D1ADC42BA88BEF7"/>
                </w:placeholder>
                <w:temporary/>
                <w:showingPlcHdr/>
                <w15:appearance w15:val="hidden"/>
              </w:sdtPr>
              <w:sdtContent>
                <w:r w:rsidRPr="00D60069">
                  <w:t>Person responsible</w:t>
                </w:r>
              </w:sdtContent>
            </w:sdt>
            <w:bookmarkEnd w:id="36"/>
          </w:p>
        </w:tc>
        <w:bookmarkStart w:id="37" w:name="_Toc41986085"/>
        <w:tc>
          <w:tcPr>
            <w:tcW w:w="1854" w:type="dxa"/>
            <w:vAlign w:val="bottom"/>
          </w:tcPr>
          <w:p w14:paraId="232F84BF" w14:textId="77777777" w:rsidR="009D34E9" w:rsidRPr="00D60069" w:rsidRDefault="009D34E9" w:rsidP="00B52D66">
            <w:pPr>
              <w:pStyle w:val="minh2"/>
            </w:pPr>
            <w:sdt>
              <w:sdtPr>
                <w:id w:val="-364062796"/>
                <w:placeholder>
                  <w:docPart w:val="D088FE39CEAE40268C255FC366533BE0"/>
                </w:placeholder>
                <w:temporary/>
                <w:showingPlcHdr/>
                <w15:appearance w15:val="hidden"/>
              </w:sdtPr>
              <w:sdtContent>
                <w:r w:rsidRPr="00D60069">
                  <w:t>Deadline</w:t>
                </w:r>
              </w:sdtContent>
            </w:sdt>
            <w:bookmarkEnd w:id="37"/>
          </w:p>
        </w:tc>
      </w:tr>
      <w:tr w:rsidR="009D34E9" w:rsidRPr="00D60069" w14:paraId="5A5F04CF" w14:textId="77777777" w:rsidTr="00BE4A94">
        <w:tc>
          <w:tcPr>
            <w:tcW w:w="5310" w:type="dxa"/>
          </w:tcPr>
          <w:p w14:paraId="4E6403D5" w14:textId="77777777" w:rsidR="009D34E9" w:rsidRPr="00D60069" w:rsidRDefault="009D34E9" w:rsidP="00BE4A94">
            <w:pPr>
              <w:pStyle w:val="ListBullet"/>
              <w:spacing w:after="80"/>
            </w:pPr>
            <w:r>
              <w:t>Develop report</w:t>
            </w:r>
          </w:p>
        </w:tc>
        <w:tc>
          <w:tcPr>
            <w:tcW w:w="3060" w:type="dxa"/>
          </w:tcPr>
          <w:p w14:paraId="6DF3E74E" w14:textId="77777777" w:rsidR="009D34E9" w:rsidRPr="00D60069" w:rsidRDefault="009D34E9" w:rsidP="00BE4A94">
            <w:pPr>
              <w:spacing w:after="80"/>
            </w:pPr>
            <w:r>
              <w:t>ZD</w:t>
            </w:r>
          </w:p>
        </w:tc>
        <w:tc>
          <w:tcPr>
            <w:tcW w:w="1854" w:type="dxa"/>
          </w:tcPr>
          <w:p w14:paraId="40FD8EE0" w14:textId="77777777" w:rsidR="009D34E9" w:rsidRPr="00D60069" w:rsidRDefault="009D34E9" w:rsidP="00BE4A94">
            <w:pPr>
              <w:spacing w:after="80"/>
            </w:pPr>
            <w:r>
              <w:t>02/06/20</w:t>
            </w:r>
          </w:p>
        </w:tc>
      </w:tr>
      <w:tr w:rsidR="009D34E9" w:rsidRPr="00D60069" w14:paraId="49E9CF50" w14:textId="77777777" w:rsidTr="00BE4A94">
        <w:tc>
          <w:tcPr>
            <w:tcW w:w="5310" w:type="dxa"/>
          </w:tcPr>
          <w:p w14:paraId="0A486673" w14:textId="77777777" w:rsidR="009D34E9" w:rsidRPr="00D60069" w:rsidRDefault="009D34E9" w:rsidP="00BE4A94">
            <w:pPr>
              <w:pStyle w:val="ListBullet"/>
              <w:spacing w:after="80"/>
            </w:pPr>
          </w:p>
        </w:tc>
        <w:tc>
          <w:tcPr>
            <w:tcW w:w="3060" w:type="dxa"/>
          </w:tcPr>
          <w:p w14:paraId="168EF6D0" w14:textId="77777777" w:rsidR="009D34E9" w:rsidRPr="00D60069" w:rsidRDefault="009D34E9" w:rsidP="00BE4A94">
            <w:pPr>
              <w:spacing w:after="80"/>
            </w:pPr>
          </w:p>
        </w:tc>
        <w:tc>
          <w:tcPr>
            <w:tcW w:w="1854" w:type="dxa"/>
          </w:tcPr>
          <w:p w14:paraId="059F4369" w14:textId="77777777" w:rsidR="009D34E9" w:rsidRPr="00D60069" w:rsidRDefault="009D34E9" w:rsidP="00BE4A94">
            <w:pPr>
              <w:spacing w:after="80"/>
            </w:pPr>
          </w:p>
        </w:tc>
      </w:tr>
      <w:tr w:rsidR="009D34E9" w:rsidRPr="00D60069" w14:paraId="135B0650" w14:textId="77777777" w:rsidTr="00BE4A94">
        <w:tc>
          <w:tcPr>
            <w:tcW w:w="5310" w:type="dxa"/>
            <w:tcMar>
              <w:bottom w:w="288" w:type="dxa"/>
            </w:tcMar>
          </w:tcPr>
          <w:p w14:paraId="29C3046F" w14:textId="77777777" w:rsidR="009D34E9" w:rsidRPr="00D60069" w:rsidRDefault="009D34E9" w:rsidP="00BE4A94">
            <w:pPr>
              <w:pStyle w:val="ListBullet"/>
              <w:spacing w:after="80"/>
            </w:pPr>
          </w:p>
        </w:tc>
        <w:tc>
          <w:tcPr>
            <w:tcW w:w="3060" w:type="dxa"/>
            <w:tcMar>
              <w:bottom w:w="288" w:type="dxa"/>
            </w:tcMar>
          </w:tcPr>
          <w:p w14:paraId="398DDE08" w14:textId="77777777" w:rsidR="009D34E9" w:rsidRPr="00D60069" w:rsidRDefault="009D34E9" w:rsidP="00BE4A94">
            <w:pPr>
              <w:spacing w:after="80"/>
            </w:pPr>
          </w:p>
        </w:tc>
        <w:tc>
          <w:tcPr>
            <w:tcW w:w="1854" w:type="dxa"/>
            <w:tcMar>
              <w:bottom w:w="288" w:type="dxa"/>
            </w:tcMar>
          </w:tcPr>
          <w:p w14:paraId="128BAC3B" w14:textId="77777777" w:rsidR="009D34E9" w:rsidRPr="00D60069" w:rsidRDefault="009D34E9" w:rsidP="00BE4A94">
            <w:pPr>
              <w:spacing w:after="80"/>
            </w:pPr>
          </w:p>
        </w:tc>
      </w:tr>
    </w:tbl>
    <w:tbl>
      <w:tblPr>
        <w:tblW w:w="5000" w:type="pct"/>
        <w:tblBorders>
          <w:top w:val="single" w:sz="4" w:space="0" w:color="auto"/>
        </w:tblBorders>
        <w:tblCellMar>
          <w:left w:w="0" w:type="dxa"/>
          <w:right w:w="0" w:type="dxa"/>
        </w:tblCellMar>
        <w:tblLook w:val="0000" w:firstRow="0" w:lastRow="0" w:firstColumn="0" w:lastColumn="0" w:noHBand="0" w:noVBand="0"/>
        <w:tblDescription w:val="Content table"/>
      </w:tblPr>
      <w:tblGrid>
        <w:gridCol w:w="1620"/>
        <w:gridCol w:w="4970"/>
        <w:gridCol w:w="1324"/>
        <w:gridCol w:w="2310"/>
      </w:tblGrid>
      <w:tr w:rsidR="009D34E9" w:rsidRPr="00D60069" w14:paraId="39E05F76" w14:textId="77777777" w:rsidTr="00BE4A94">
        <w:tc>
          <w:tcPr>
            <w:tcW w:w="1620" w:type="dxa"/>
          </w:tcPr>
          <w:bookmarkStart w:id="38" w:name="_Toc41986086"/>
          <w:p w14:paraId="260DEB5A" w14:textId="77777777" w:rsidR="009D34E9" w:rsidRPr="00D60069" w:rsidRDefault="009D34E9" w:rsidP="00B52D66">
            <w:pPr>
              <w:pStyle w:val="minh2"/>
            </w:pPr>
            <w:sdt>
              <w:sdtPr>
                <w:id w:val="-1101101399"/>
                <w:placeholder>
                  <w:docPart w:val="B42F725100EF424A9DA538AA9B7C3C49"/>
                </w:placeholder>
                <w:temporary/>
                <w:showingPlcHdr/>
                <w15:appearance w15:val="hidden"/>
              </w:sdtPr>
              <w:sdtContent>
                <w:r w:rsidRPr="00D60069">
                  <w:t>Agenda item:</w:t>
                </w:r>
              </w:sdtContent>
            </w:sdt>
            <w:bookmarkEnd w:id="38"/>
          </w:p>
        </w:tc>
        <w:tc>
          <w:tcPr>
            <w:tcW w:w="4970" w:type="dxa"/>
          </w:tcPr>
          <w:p w14:paraId="7F0AAFB0" w14:textId="77777777" w:rsidR="009D34E9" w:rsidRPr="00D60069" w:rsidRDefault="009D34E9" w:rsidP="00BE4A94">
            <w:r>
              <w:t xml:space="preserve">CITE QA standards </w:t>
            </w:r>
          </w:p>
        </w:tc>
        <w:bookmarkStart w:id="39" w:name="_Toc41986087"/>
        <w:tc>
          <w:tcPr>
            <w:tcW w:w="1324" w:type="dxa"/>
          </w:tcPr>
          <w:p w14:paraId="5802E487" w14:textId="77777777" w:rsidR="009D34E9" w:rsidRPr="00D60069" w:rsidRDefault="009D34E9" w:rsidP="00B52D66">
            <w:pPr>
              <w:pStyle w:val="minh2"/>
            </w:pPr>
            <w:sdt>
              <w:sdtPr>
                <w:id w:val="1461997074"/>
                <w:placeholder>
                  <w:docPart w:val="96AC245387C748F08B896D64D7697427"/>
                </w:placeholder>
                <w:temporary/>
                <w:showingPlcHdr/>
                <w15:appearance w15:val="hidden"/>
              </w:sdtPr>
              <w:sdtContent>
                <w:r w:rsidRPr="00D60069">
                  <w:t>Presenter:</w:t>
                </w:r>
              </w:sdtContent>
            </w:sdt>
            <w:bookmarkEnd w:id="39"/>
          </w:p>
        </w:tc>
        <w:tc>
          <w:tcPr>
            <w:tcW w:w="2310" w:type="dxa"/>
          </w:tcPr>
          <w:p w14:paraId="0205F6F9" w14:textId="77777777" w:rsidR="009D34E9" w:rsidRPr="00D60069" w:rsidRDefault="009D34E9" w:rsidP="00BE4A94"/>
        </w:tc>
      </w:tr>
    </w:tbl>
    <w:p w14:paraId="6FBB03C3" w14:textId="77777777" w:rsidR="009D34E9" w:rsidRPr="00D60069" w:rsidRDefault="009D34E9" w:rsidP="00B52D66">
      <w:pPr>
        <w:pStyle w:val="minh4"/>
      </w:pPr>
      <w:sdt>
        <w:sdtPr>
          <w:id w:val="1445274923"/>
          <w:placeholder>
            <w:docPart w:val="1F0253168D2D4462968571C4B87D3A70"/>
          </w:placeholder>
          <w:temporary/>
          <w:showingPlcHdr/>
          <w15:appearance w15:val="hidden"/>
        </w:sdtPr>
        <w:sdtContent>
          <w:r w:rsidRPr="00D60069">
            <w:t>Discussion:</w:t>
          </w:r>
        </w:sdtContent>
      </w:sdt>
    </w:p>
    <w:p w14:paraId="748C5522" w14:textId="77777777" w:rsidR="009D34E9" w:rsidRPr="00D60069" w:rsidRDefault="009D34E9" w:rsidP="007E4C81">
      <w:r>
        <w:t xml:space="preserve">It was noted that the CITE web site is no longer active at </w:t>
      </w:r>
      <w:hyperlink r:id="rId7" w:history="1">
        <w:r w:rsidRPr="00087161">
          <w:rPr>
            <w:rStyle w:val="Hyperlink"/>
          </w:rPr>
          <w:t>www.cite.com.au</w:t>
        </w:r>
      </w:hyperlink>
      <w:r>
        <w:t>. Query to Stewart on sourcing standards and clarification of what is required for the Analysis Report.</w:t>
      </w:r>
    </w:p>
    <w:p w14:paraId="46AAFEF3" w14:textId="77777777" w:rsidR="009D34E9" w:rsidRPr="00D60069" w:rsidRDefault="009D34E9" w:rsidP="00B52D66">
      <w:pPr>
        <w:pStyle w:val="minh4"/>
      </w:pPr>
      <w:sdt>
        <w:sdtPr>
          <w:id w:val="716640231"/>
          <w:placeholder>
            <w:docPart w:val="A609F31AFF8345EF808DC91BDF881BB7"/>
          </w:placeholder>
          <w:temporary/>
          <w:showingPlcHdr/>
          <w15:appearance w15:val="hidden"/>
        </w:sdtPr>
        <w:sdtContent>
          <w:r w:rsidRPr="00D60069">
            <w:t>Conclusions:</w:t>
          </w:r>
        </w:sdtContent>
      </w:sdt>
    </w:p>
    <w:tbl>
      <w:tblPr>
        <w:tblStyle w:val="GridTable1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5310"/>
        <w:gridCol w:w="3060"/>
        <w:gridCol w:w="1854"/>
      </w:tblGrid>
      <w:tr w:rsidR="009D34E9" w:rsidRPr="00D60069" w14:paraId="459B1066" w14:textId="77777777" w:rsidTr="00BE4A94">
        <w:trPr>
          <w:tblHeader/>
        </w:trPr>
        <w:tc>
          <w:tcPr>
            <w:tcW w:w="5310" w:type="dxa"/>
            <w:vAlign w:val="bottom"/>
          </w:tcPr>
          <w:bookmarkStart w:id="40" w:name="_Toc41986088"/>
          <w:p w14:paraId="29038506" w14:textId="77777777" w:rsidR="009D34E9" w:rsidRPr="00D60069" w:rsidRDefault="009D34E9" w:rsidP="00B52D66">
            <w:pPr>
              <w:pStyle w:val="minh2"/>
            </w:pPr>
            <w:sdt>
              <w:sdtPr>
                <w:id w:val="1250927592"/>
                <w:placeholder>
                  <w:docPart w:val="9DD952D4D2464CC6AF2C3EA14E553A86"/>
                </w:placeholder>
                <w:temporary/>
                <w:showingPlcHdr/>
                <w15:appearance w15:val="hidden"/>
              </w:sdtPr>
              <w:sdtContent>
                <w:r w:rsidRPr="00D60069">
                  <w:t>Action items</w:t>
                </w:r>
              </w:sdtContent>
            </w:sdt>
            <w:bookmarkEnd w:id="40"/>
          </w:p>
        </w:tc>
        <w:bookmarkStart w:id="41" w:name="_Toc41986089"/>
        <w:tc>
          <w:tcPr>
            <w:tcW w:w="3060" w:type="dxa"/>
            <w:vAlign w:val="bottom"/>
          </w:tcPr>
          <w:p w14:paraId="0712FB5E" w14:textId="77777777" w:rsidR="009D34E9" w:rsidRPr="00D60069" w:rsidRDefault="009D34E9" w:rsidP="00B52D66">
            <w:pPr>
              <w:pStyle w:val="minh2"/>
            </w:pPr>
            <w:sdt>
              <w:sdtPr>
                <w:id w:val="1717078420"/>
                <w:placeholder>
                  <w:docPart w:val="14395C8B7EFB4317A00D74022003ED70"/>
                </w:placeholder>
                <w:temporary/>
                <w:showingPlcHdr/>
                <w15:appearance w15:val="hidden"/>
              </w:sdtPr>
              <w:sdtContent>
                <w:r w:rsidRPr="00D60069">
                  <w:t>Person responsible</w:t>
                </w:r>
              </w:sdtContent>
            </w:sdt>
            <w:bookmarkEnd w:id="41"/>
          </w:p>
        </w:tc>
        <w:bookmarkStart w:id="42" w:name="_Toc41986090"/>
        <w:tc>
          <w:tcPr>
            <w:tcW w:w="1854" w:type="dxa"/>
            <w:vAlign w:val="bottom"/>
          </w:tcPr>
          <w:p w14:paraId="7E4203DC" w14:textId="77777777" w:rsidR="009D34E9" w:rsidRPr="00D60069" w:rsidRDefault="009D34E9" w:rsidP="00B52D66">
            <w:pPr>
              <w:pStyle w:val="minh2"/>
            </w:pPr>
            <w:sdt>
              <w:sdtPr>
                <w:id w:val="1305738505"/>
                <w:placeholder>
                  <w:docPart w:val="03CB9A209995408C9869EA2171CE414B"/>
                </w:placeholder>
                <w:temporary/>
                <w:showingPlcHdr/>
                <w15:appearance w15:val="hidden"/>
              </w:sdtPr>
              <w:sdtContent>
                <w:r w:rsidRPr="00D60069">
                  <w:t>Deadline</w:t>
                </w:r>
              </w:sdtContent>
            </w:sdt>
            <w:bookmarkEnd w:id="42"/>
          </w:p>
        </w:tc>
      </w:tr>
      <w:tr w:rsidR="009D34E9" w:rsidRPr="00D60069" w14:paraId="3BAFD519" w14:textId="77777777" w:rsidTr="00BE4A94">
        <w:tc>
          <w:tcPr>
            <w:tcW w:w="5310" w:type="dxa"/>
          </w:tcPr>
          <w:p w14:paraId="68D0EE19" w14:textId="77777777" w:rsidR="009D34E9" w:rsidRPr="00D60069" w:rsidRDefault="009D34E9" w:rsidP="00BE4A94">
            <w:pPr>
              <w:pStyle w:val="ListBullet"/>
              <w:spacing w:after="80"/>
            </w:pPr>
            <w:r>
              <w:t>Source standards</w:t>
            </w:r>
          </w:p>
        </w:tc>
        <w:tc>
          <w:tcPr>
            <w:tcW w:w="3060" w:type="dxa"/>
          </w:tcPr>
          <w:p w14:paraId="324B1524" w14:textId="77777777" w:rsidR="009D34E9" w:rsidRPr="00D60069" w:rsidRDefault="009D34E9" w:rsidP="00BE4A94">
            <w:pPr>
              <w:spacing w:after="80"/>
            </w:pPr>
            <w:r>
              <w:t>AP</w:t>
            </w:r>
          </w:p>
        </w:tc>
        <w:tc>
          <w:tcPr>
            <w:tcW w:w="1854" w:type="dxa"/>
          </w:tcPr>
          <w:p w14:paraId="0576DAAD" w14:textId="77777777" w:rsidR="009D34E9" w:rsidRPr="00D60069" w:rsidRDefault="009D34E9" w:rsidP="00BE4A94">
            <w:pPr>
              <w:spacing w:after="80"/>
            </w:pPr>
            <w:r>
              <w:t>28/05/20</w:t>
            </w:r>
          </w:p>
        </w:tc>
      </w:tr>
      <w:tr w:rsidR="009D34E9" w:rsidRPr="00D60069" w14:paraId="499D8A30" w14:textId="77777777" w:rsidTr="00BE4A94">
        <w:tc>
          <w:tcPr>
            <w:tcW w:w="5310" w:type="dxa"/>
          </w:tcPr>
          <w:p w14:paraId="638EE70A" w14:textId="77777777" w:rsidR="009D34E9" w:rsidRPr="00D60069" w:rsidRDefault="009D34E9" w:rsidP="00BE4A94">
            <w:pPr>
              <w:pStyle w:val="ListBullet"/>
              <w:spacing w:after="80"/>
            </w:pPr>
            <w:r>
              <w:t>Clarify report requirements</w:t>
            </w:r>
          </w:p>
        </w:tc>
        <w:tc>
          <w:tcPr>
            <w:tcW w:w="3060" w:type="dxa"/>
          </w:tcPr>
          <w:p w14:paraId="7C4244FE" w14:textId="77777777" w:rsidR="009D34E9" w:rsidRPr="007E4C81" w:rsidRDefault="009D34E9" w:rsidP="00BE4A94">
            <w:pPr>
              <w:spacing w:after="80"/>
              <w:rPr>
                <w:caps/>
              </w:rPr>
            </w:pPr>
            <w:r>
              <w:rPr>
                <w:caps/>
              </w:rPr>
              <w:t>AP</w:t>
            </w:r>
          </w:p>
        </w:tc>
        <w:tc>
          <w:tcPr>
            <w:tcW w:w="1854" w:type="dxa"/>
          </w:tcPr>
          <w:p w14:paraId="155DC6BA" w14:textId="77777777" w:rsidR="009D34E9" w:rsidRPr="00D60069" w:rsidRDefault="009D34E9" w:rsidP="00BE4A94">
            <w:pPr>
              <w:spacing w:after="80"/>
            </w:pPr>
            <w:r>
              <w:t>28/05/20</w:t>
            </w:r>
          </w:p>
        </w:tc>
      </w:tr>
      <w:tr w:rsidR="009D34E9" w:rsidRPr="00D60069" w14:paraId="08FD20AA" w14:textId="77777777" w:rsidTr="00BE4A94">
        <w:tc>
          <w:tcPr>
            <w:tcW w:w="5310" w:type="dxa"/>
            <w:tcMar>
              <w:bottom w:w="288" w:type="dxa"/>
            </w:tcMar>
          </w:tcPr>
          <w:p w14:paraId="3BCB2B41" w14:textId="77777777" w:rsidR="009D34E9" w:rsidRPr="00D60069" w:rsidRDefault="009D34E9" w:rsidP="00BE4A94">
            <w:pPr>
              <w:pStyle w:val="ListBullet"/>
              <w:spacing w:after="80"/>
            </w:pPr>
          </w:p>
        </w:tc>
        <w:tc>
          <w:tcPr>
            <w:tcW w:w="3060" w:type="dxa"/>
            <w:tcMar>
              <w:bottom w:w="288" w:type="dxa"/>
            </w:tcMar>
          </w:tcPr>
          <w:p w14:paraId="7C4731F4" w14:textId="77777777" w:rsidR="009D34E9" w:rsidRPr="00D60069" w:rsidRDefault="009D34E9" w:rsidP="00BE4A94">
            <w:pPr>
              <w:spacing w:after="80"/>
            </w:pPr>
          </w:p>
        </w:tc>
        <w:tc>
          <w:tcPr>
            <w:tcW w:w="1854" w:type="dxa"/>
            <w:tcMar>
              <w:bottom w:w="288" w:type="dxa"/>
            </w:tcMar>
          </w:tcPr>
          <w:p w14:paraId="52545992" w14:textId="77777777" w:rsidR="009D34E9" w:rsidRPr="00D60069" w:rsidRDefault="009D34E9" w:rsidP="00BE4A94">
            <w:pPr>
              <w:spacing w:after="80"/>
            </w:pPr>
          </w:p>
        </w:tc>
      </w:tr>
    </w:tbl>
    <w:p w14:paraId="71DADF70" w14:textId="77777777" w:rsidR="009D34E9" w:rsidRDefault="009D34E9">
      <w:pPr>
        <w:pStyle w:val="Heading1"/>
      </w:pPr>
    </w:p>
    <w:p w14:paraId="74BAC90A" w14:textId="77777777" w:rsidR="009D34E9" w:rsidRPr="00D60069" w:rsidRDefault="009D34E9" w:rsidP="00B52D66">
      <w:pPr>
        <w:pStyle w:val="minh1"/>
      </w:pPr>
      <w:r>
        <w:br/>
      </w:r>
      <w:bookmarkStart w:id="43" w:name="_Toc41986091"/>
      <w:sdt>
        <w:sdtPr>
          <w:id w:val="-1794281877"/>
          <w:placeholder>
            <w:docPart w:val="D9C5374F466A438BA994732FF8120401"/>
          </w:placeholder>
          <w:temporary/>
          <w:showingPlcHdr/>
          <w15:appearance w15:val="hidden"/>
        </w:sdtPr>
        <w:sdtContent>
          <w:r w:rsidRPr="00D60069">
            <w:t>Other Information</w:t>
          </w:r>
        </w:sdtContent>
      </w:sdt>
      <w:bookmarkEnd w:id="43"/>
    </w:p>
    <w:p w14:paraId="3CBF807D" w14:textId="77777777" w:rsidR="009D34E9" w:rsidRPr="00D60069" w:rsidRDefault="009D34E9" w:rsidP="00B52D66">
      <w:pPr>
        <w:pStyle w:val="minh4"/>
      </w:pPr>
      <w:sdt>
        <w:sdtPr>
          <w:id w:val="2125887421"/>
          <w:placeholder>
            <w:docPart w:val="4B4A2E2A628A412A84B23A070ADC6E32"/>
          </w:placeholder>
          <w:temporary/>
          <w:showingPlcHdr/>
          <w15:appearance w15:val="hidden"/>
        </w:sdtPr>
        <w:sdtContent>
          <w:r w:rsidRPr="00D60069">
            <w:t>Observers:</w:t>
          </w:r>
        </w:sdtContent>
      </w:sdt>
    </w:p>
    <w:p w14:paraId="19B11EFE" w14:textId="77777777" w:rsidR="009D34E9" w:rsidRPr="00D60069" w:rsidRDefault="009D34E9"/>
    <w:p w14:paraId="3AFEB91C" w14:textId="77777777" w:rsidR="009D34E9" w:rsidRPr="00D60069" w:rsidRDefault="009D34E9" w:rsidP="00B52D66">
      <w:pPr>
        <w:pStyle w:val="minh4"/>
      </w:pPr>
      <w:sdt>
        <w:sdtPr>
          <w:id w:val="-671956156"/>
          <w:placeholder>
            <w:docPart w:val="8003741CA83C42C6925BBA755019F836"/>
          </w:placeholder>
          <w:temporary/>
          <w:showingPlcHdr/>
          <w15:appearance w15:val="hidden"/>
        </w:sdtPr>
        <w:sdtContent>
          <w:r w:rsidRPr="00D60069">
            <w:t>Resources:</w:t>
          </w:r>
        </w:sdtContent>
      </w:sdt>
    </w:p>
    <w:p w14:paraId="591041E9" w14:textId="77777777" w:rsidR="009D34E9" w:rsidRPr="00D60069" w:rsidRDefault="009D34E9"/>
    <w:p w14:paraId="5FBD6035" w14:textId="77777777" w:rsidR="009D34E9" w:rsidRPr="00D60069" w:rsidRDefault="009D34E9" w:rsidP="00B52D66">
      <w:pPr>
        <w:pStyle w:val="minh4"/>
      </w:pPr>
      <w:sdt>
        <w:sdtPr>
          <w:id w:val="1633520843"/>
          <w:placeholder>
            <w:docPart w:val="7ADD19D5CEE045E3BF8966729E477D27"/>
          </w:placeholder>
          <w:temporary/>
          <w:showingPlcHdr/>
          <w15:appearance w15:val="hidden"/>
        </w:sdtPr>
        <w:sdtContent>
          <w:r w:rsidRPr="00D60069">
            <w:t>Special notes:</w:t>
          </w:r>
        </w:sdtContent>
      </w:sdt>
    </w:p>
    <w:p w14:paraId="7F20C5EA" w14:textId="77777777" w:rsidR="009D34E9" w:rsidRDefault="009D34E9">
      <w:r>
        <w:t>AP to source laptop computer for future meetings</w:t>
      </w:r>
    </w:p>
    <w:p w14:paraId="27559B18" w14:textId="77777777" w:rsidR="009D34E9" w:rsidRDefault="009D34E9"/>
    <w:p w14:paraId="1A2BAF94" w14:textId="77777777" w:rsidR="009D34E9" w:rsidRDefault="009D34E9">
      <w:pPr>
        <w:sectPr w:rsidR="009D34E9" w:rsidSect="00424B46">
          <w:footerReference w:type="default" r:id="rId8"/>
          <w:pgSz w:w="12240" w:h="15840" w:code="1"/>
          <w:pgMar w:top="1008" w:right="1008" w:bottom="1008" w:left="1008" w:header="720" w:footer="648" w:gutter="0"/>
          <w:cols w:space="720"/>
          <w:titlePg/>
          <w:docGrid w:linePitch="258"/>
        </w:sectPr>
      </w:pPr>
    </w:p>
    <w:p w14:paraId="689C2640" w14:textId="77777777" w:rsidR="00FB19BC" w:rsidRPr="00D60069" w:rsidRDefault="00FB19BC"/>
    <w:sectPr w:rsidR="00FB19BC" w:rsidRPr="00D60069" w:rsidSect="00424B46">
      <w:footerReference w:type="default" r:id="rId9"/>
      <w:pgSz w:w="12240" w:h="15840" w:code="1"/>
      <w:pgMar w:top="1008" w:right="1008" w:bottom="1008" w:left="1008" w:header="720" w:footer="648" w:gutter="0"/>
      <w:cols w:space="720"/>
      <w:titlePg/>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A9691" w14:textId="77777777" w:rsidR="00D20EAD" w:rsidRDefault="00D20EAD">
      <w:pPr>
        <w:spacing w:before="0" w:after="0"/>
      </w:pPr>
      <w:r>
        <w:separator/>
      </w:r>
    </w:p>
  </w:endnote>
  <w:endnote w:type="continuationSeparator" w:id="0">
    <w:p w14:paraId="14016B73" w14:textId="77777777" w:rsidR="00D20EAD" w:rsidRDefault="00D20EA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0635242"/>
      <w:docPartObj>
        <w:docPartGallery w:val="Page Numbers (Bottom of Page)"/>
        <w:docPartUnique/>
      </w:docPartObj>
    </w:sdtPr>
    <w:sdtEndPr>
      <w:rPr>
        <w:noProof/>
      </w:rPr>
    </w:sdtEndPr>
    <w:sdtContent>
      <w:p w14:paraId="18FB7BA9" w14:textId="77777777" w:rsidR="009D34E9" w:rsidRDefault="009D34E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9596814"/>
      <w:docPartObj>
        <w:docPartGallery w:val="Page Numbers (Bottom of Page)"/>
        <w:docPartUnique/>
      </w:docPartObj>
    </w:sdtPr>
    <w:sdtEndPr>
      <w:rPr>
        <w:noProof/>
      </w:rPr>
    </w:sdtEndPr>
    <w:sdtContent>
      <w:p w14:paraId="7D97A697" w14:textId="77777777" w:rsidR="002B2D13" w:rsidRDefault="006344A8">
        <w:pPr>
          <w:pStyle w:val="Footer"/>
        </w:pPr>
        <w:r>
          <w:fldChar w:fldCharType="begin"/>
        </w:r>
        <w:r>
          <w:instrText xml:space="preserve"> PAGE   \* MERGEFORMAT </w:instrText>
        </w:r>
        <w:r>
          <w:fldChar w:fldCharType="separate"/>
        </w:r>
        <w:r w:rsidR="003D5BF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D6354" w14:textId="77777777" w:rsidR="00D20EAD" w:rsidRDefault="00D20EAD">
      <w:pPr>
        <w:spacing w:before="0" w:after="0"/>
      </w:pPr>
      <w:r>
        <w:separator/>
      </w:r>
    </w:p>
  </w:footnote>
  <w:footnote w:type="continuationSeparator" w:id="0">
    <w:p w14:paraId="78CAE0C3" w14:textId="77777777" w:rsidR="00D20EAD" w:rsidRDefault="00D20EA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C984873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0"/>
  </w:num>
  <w:num w:numId="5">
    <w:abstractNumId w:val="1"/>
    <w:lvlOverride w:ilvl="0">
      <w:startOverride w:val="1"/>
    </w:lvlOverride>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D3"/>
    <w:rsid w:val="000A3FA8"/>
    <w:rsid w:val="001E0877"/>
    <w:rsid w:val="00203FBC"/>
    <w:rsid w:val="002343F3"/>
    <w:rsid w:val="002B2D13"/>
    <w:rsid w:val="0034721D"/>
    <w:rsid w:val="003D5BF7"/>
    <w:rsid w:val="003F257D"/>
    <w:rsid w:val="00424B46"/>
    <w:rsid w:val="004F47D3"/>
    <w:rsid w:val="005021EB"/>
    <w:rsid w:val="005A26D4"/>
    <w:rsid w:val="005A7328"/>
    <w:rsid w:val="005D7444"/>
    <w:rsid w:val="006344A8"/>
    <w:rsid w:val="0063692B"/>
    <w:rsid w:val="006B704A"/>
    <w:rsid w:val="006E0A87"/>
    <w:rsid w:val="00734EEC"/>
    <w:rsid w:val="00770794"/>
    <w:rsid w:val="007E4C81"/>
    <w:rsid w:val="007F04FA"/>
    <w:rsid w:val="00842BCA"/>
    <w:rsid w:val="008C64C8"/>
    <w:rsid w:val="00916B4F"/>
    <w:rsid w:val="009D34E9"/>
    <w:rsid w:val="009F7B55"/>
    <w:rsid w:val="00B52D66"/>
    <w:rsid w:val="00BF383D"/>
    <w:rsid w:val="00C157BB"/>
    <w:rsid w:val="00C76046"/>
    <w:rsid w:val="00CC0DF2"/>
    <w:rsid w:val="00CD17FF"/>
    <w:rsid w:val="00D20EAD"/>
    <w:rsid w:val="00D60069"/>
    <w:rsid w:val="00D62E01"/>
    <w:rsid w:val="00D661EE"/>
    <w:rsid w:val="00E048B4"/>
    <w:rsid w:val="00E7046D"/>
    <w:rsid w:val="00E956CD"/>
    <w:rsid w:val="00F422CC"/>
    <w:rsid w:val="00F434DD"/>
    <w:rsid w:val="00F74367"/>
    <w:rsid w:val="00FB1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244C4"/>
  <w15:docId w15:val="{A2619436-3649-460A-BF05-E5C7028E8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BF7"/>
  </w:style>
  <w:style w:type="paragraph" w:styleId="Heading1">
    <w:name w:val="heading 1"/>
    <w:basedOn w:val="Normal"/>
    <w:link w:val="Heading1Char"/>
    <w:uiPriority w:val="9"/>
    <w:qFormat/>
    <w:pPr>
      <w:keepNext/>
      <w:pBdr>
        <w:bottom w:val="double" w:sz="4" w:space="1" w:color="000000" w:themeColor="text1"/>
      </w:pBdr>
      <w:spacing w:before="240"/>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qFormat/>
    <w:pPr>
      <w:keepNext/>
      <w:outlineLvl w:val="1"/>
    </w:pPr>
    <w:rPr>
      <w:rFonts w:asciiTheme="majorHAnsi" w:eastAsiaTheme="majorEastAsia" w:hAnsiTheme="majorHAnsi" w:cs="Arial"/>
      <w:b/>
      <w:bCs/>
      <w:iCs/>
      <w:szCs w:val="28"/>
    </w:rPr>
  </w:style>
  <w:style w:type="paragraph" w:styleId="Heading3">
    <w:name w:val="heading 3"/>
    <w:basedOn w:val="Normal"/>
    <w:link w:val="Heading3Char"/>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1E0877"/>
    <w:pPr>
      <w:spacing w:before="0" w:after="160"/>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E0877"/>
    <w:rPr>
      <w:rFonts w:asciiTheme="majorHAnsi" w:eastAsiaTheme="majorEastAsia" w:hAnsiTheme="majorHAnsi" w:cstheme="majorBidi"/>
      <w:b/>
      <w:kern w:val="28"/>
      <w:sz w:val="48"/>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E4C81"/>
    <w:rPr>
      <w:color w:val="0000FF" w:themeColor="hyperlink"/>
      <w:u w:val="single"/>
    </w:rPr>
  </w:style>
  <w:style w:type="character" w:styleId="UnresolvedMention">
    <w:name w:val="Unresolved Mention"/>
    <w:basedOn w:val="DefaultParagraphFont"/>
    <w:uiPriority w:val="99"/>
    <w:semiHidden/>
    <w:unhideWhenUsed/>
    <w:rsid w:val="007E4C81"/>
    <w:rPr>
      <w:color w:val="605E5C"/>
      <w:shd w:val="clear" w:color="auto" w:fill="E1DFDD"/>
    </w:rPr>
  </w:style>
  <w:style w:type="character" w:customStyle="1" w:styleId="Heading1Char">
    <w:name w:val="Heading 1 Char"/>
    <w:basedOn w:val="DefaultParagraphFont"/>
    <w:link w:val="Heading1"/>
    <w:uiPriority w:val="9"/>
    <w:rsid w:val="00203FBC"/>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rsid w:val="00203FBC"/>
    <w:rPr>
      <w:rFonts w:asciiTheme="majorHAnsi" w:eastAsiaTheme="majorEastAsia" w:hAnsiTheme="majorHAnsi" w:cs="Arial"/>
      <w:b/>
      <w:bCs/>
      <w:iCs/>
      <w:szCs w:val="28"/>
    </w:rPr>
  </w:style>
  <w:style w:type="character" w:customStyle="1" w:styleId="Heading3Char">
    <w:name w:val="Heading 3 Char"/>
    <w:basedOn w:val="DefaultParagraphFont"/>
    <w:link w:val="Heading3"/>
    <w:uiPriority w:val="9"/>
    <w:rsid w:val="00203FBC"/>
    <w:rPr>
      <w:rFonts w:asciiTheme="majorHAnsi" w:eastAsiaTheme="majorEastAsia" w:hAnsiTheme="majorHAnsi"/>
      <w:b/>
      <w:szCs w:val="22"/>
    </w:rPr>
  </w:style>
  <w:style w:type="paragraph" w:customStyle="1" w:styleId="minh3">
    <w:name w:val="min_h3"/>
    <w:basedOn w:val="Heading3"/>
    <w:qFormat/>
    <w:rsid w:val="00B52D66"/>
  </w:style>
  <w:style w:type="paragraph" w:customStyle="1" w:styleId="minh2">
    <w:name w:val="min_h2"/>
    <w:basedOn w:val="Heading2"/>
    <w:qFormat/>
    <w:rsid w:val="00B52D66"/>
  </w:style>
  <w:style w:type="paragraph" w:customStyle="1" w:styleId="minh4">
    <w:name w:val="min_h4"/>
    <w:basedOn w:val="Heading4"/>
    <w:qFormat/>
    <w:rsid w:val="00B52D66"/>
  </w:style>
  <w:style w:type="paragraph" w:customStyle="1" w:styleId="minh1">
    <w:name w:val="min_h1"/>
    <w:basedOn w:val="Heading1"/>
    <w:qFormat/>
    <w:rsid w:val="00B52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ite.com.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j\AppData\Roaming\Microsoft\Templates\Informal%20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876D8214D5F4E1CB73858177B390BAF"/>
        <w:category>
          <w:name w:val="General"/>
          <w:gallery w:val="placeholder"/>
        </w:category>
        <w:types>
          <w:type w:val="bbPlcHdr"/>
        </w:types>
        <w:behaviors>
          <w:behavior w:val="content"/>
        </w:behaviors>
        <w:guid w:val="{A8079450-7082-4152-9B6D-F09C0ACD8300}"/>
      </w:docPartPr>
      <w:docPartBody>
        <w:p w:rsidR="00000000" w:rsidRDefault="005F3FA1" w:rsidP="005F3FA1">
          <w:pPr>
            <w:pStyle w:val="9876D8214D5F4E1CB73858177B390BAF"/>
          </w:pPr>
          <w:r>
            <w:t>Team Meeting</w:t>
          </w:r>
        </w:p>
      </w:docPartBody>
    </w:docPart>
    <w:docPart>
      <w:docPartPr>
        <w:name w:val="A794BE893C404D8489E6A0F35337F736"/>
        <w:category>
          <w:name w:val="General"/>
          <w:gallery w:val="placeholder"/>
        </w:category>
        <w:types>
          <w:type w:val="bbPlcHdr"/>
        </w:types>
        <w:behaviors>
          <w:behavior w:val="content"/>
        </w:behaviors>
        <w:guid w:val="{A71FAF87-0078-478C-AB1A-BA58ED26BC89}"/>
      </w:docPartPr>
      <w:docPartBody>
        <w:p w:rsidR="00000000" w:rsidRDefault="005F3FA1" w:rsidP="005F3FA1">
          <w:pPr>
            <w:pStyle w:val="A794BE893C404D8489E6A0F35337F736"/>
          </w:pPr>
          <w:r w:rsidRPr="00E048B4">
            <w:t>Meeting called by:</w:t>
          </w:r>
        </w:p>
      </w:docPartBody>
    </w:docPart>
    <w:docPart>
      <w:docPartPr>
        <w:name w:val="00AAE81F01B045B9B054D32A3A72B817"/>
        <w:category>
          <w:name w:val="General"/>
          <w:gallery w:val="placeholder"/>
        </w:category>
        <w:types>
          <w:type w:val="bbPlcHdr"/>
        </w:types>
        <w:behaviors>
          <w:behavior w:val="content"/>
        </w:behaviors>
        <w:guid w:val="{2F2D0B53-D39C-4F99-882A-C38B639C6068}"/>
      </w:docPartPr>
      <w:docPartBody>
        <w:p w:rsidR="00000000" w:rsidRDefault="005F3FA1" w:rsidP="005F3FA1">
          <w:pPr>
            <w:pStyle w:val="00AAE81F01B045B9B054D32A3A72B817"/>
          </w:pPr>
          <w:r w:rsidRPr="00E048B4">
            <w:t>Type of meeting:</w:t>
          </w:r>
        </w:p>
      </w:docPartBody>
    </w:docPart>
    <w:docPart>
      <w:docPartPr>
        <w:name w:val="BD8B26DC1B4242CE956DA431AF1202C7"/>
        <w:category>
          <w:name w:val="General"/>
          <w:gallery w:val="placeholder"/>
        </w:category>
        <w:types>
          <w:type w:val="bbPlcHdr"/>
        </w:types>
        <w:behaviors>
          <w:behavior w:val="content"/>
        </w:behaviors>
        <w:guid w:val="{31C9A4DF-65F7-4AE5-A0D8-4932246FCFF8}"/>
      </w:docPartPr>
      <w:docPartBody>
        <w:p w:rsidR="00000000" w:rsidRDefault="005F3FA1" w:rsidP="005F3FA1">
          <w:pPr>
            <w:pStyle w:val="BD8B26DC1B4242CE956DA431AF1202C7"/>
          </w:pPr>
          <w:r w:rsidRPr="00E048B4">
            <w:t>Facilitator:</w:t>
          </w:r>
        </w:p>
      </w:docPartBody>
    </w:docPart>
    <w:docPart>
      <w:docPartPr>
        <w:name w:val="F6990851727F4295A7DB0245AFD3710F"/>
        <w:category>
          <w:name w:val="General"/>
          <w:gallery w:val="placeholder"/>
        </w:category>
        <w:types>
          <w:type w:val="bbPlcHdr"/>
        </w:types>
        <w:behaviors>
          <w:behavior w:val="content"/>
        </w:behaviors>
        <w:guid w:val="{41DF2EB0-6EC8-46C3-94A8-46C343C134AF}"/>
      </w:docPartPr>
      <w:docPartBody>
        <w:p w:rsidR="00000000" w:rsidRDefault="005F3FA1" w:rsidP="005F3FA1">
          <w:pPr>
            <w:pStyle w:val="F6990851727F4295A7DB0245AFD3710F"/>
          </w:pPr>
          <w:r w:rsidRPr="00E048B4">
            <w:t>Note taker:</w:t>
          </w:r>
        </w:p>
      </w:docPartBody>
    </w:docPart>
    <w:docPart>
      <w:docPartPr>
        <w:name w:val="47C2C9042A664059B8063CCD16FC2750"/>
        <w:category>
          <w:name w:val="General"/>
          <w:gallery w:val="placeholder"/>
        </w:category>
        <w:types>
          <w:type w:val="bbPlcHdr"/>
        </w:types>
        <w:behaviors>
          <w:behavior w:val="content"/>
        </w:behaviors>
        <w:guid w:val="{6F506C14-874A-4958-B00D-B5B260589A40}"/>
      </w:docPartPr>
      <w:docPartBody>
        <w:p w:rsidR="00000000" w:rsidRDefault="005F3FA1" w:rsidP="005F3FA1">
          <w:pPr>
            <w:pStyle w:val="47C2C9042A664059B8063CCD16FC2750"/>
          </w:pPr>
          <w:r w:rsidRPr="00E048B4">
            <w:t>Timekeeper:</w:t>
          </w:r>
        </w:p>
      </w:docPartBody>
    </w:docPart>
    <w:docPart>
      <w:docPartPr>
        <w:name w:val="D3EF2721B8754F6AB1D5B0D9E6801C39"/>
        <w:category>
          <w:name w:val="General"/>
          <w:gallery w:val="placeholder"/>
        </w:category>
        <w:types>
          <w:type w:val="bbPlcHdr"/>
        </w:types>
        <w:behaviors>
          <w:behavior w:val="content"/>
        </w:behaviors>
        <w:guid w:val="{4B5CD812-3DC1-4C75-AAE4-4FC0188236AE}"/>
      </w:docPartPr>
      <w:docPartBody>
        <w:p w:rsidR="00000000" w:rsidRDefault="005F3FA1" w:rsidP="005F3FA1">
          <w:pPr>
            <w:pStyle w:val="D3EF2721B8754F6AB1D5B0D9E6801C39"/>
          </w:pPr>
          <w:r>
            <w:t>Attendees:</w:t>
          </w:r>
        </w:p>
      </w:docPartBody>
    </w:docPart>
    <w:docPart>
      <w:docPartPr>
        <w:name w:val="84782EAD20974A8C8D9785D0D79406A6"/>
        <w:category>
          <w:name w:val="General"/>
          <w:gallery w:val="placeholder"/>
        </w:category>
        <w:types>
          <w:type w:val="bbPlcHdr"/>
        </w:types>
        <w:behaviors>
          <w:behavior w:val="content"/>
        </w:behaviors>
        <w:guid w:val="{729C8B7A-B525-47E2-9B8F-E5D48A0506AD}"/>
      </w:docPartPr>
      <w:docPartBody>
        <w:p w:rsidR="00000000" w:rsidRDefault="005F3FA1" w:rsidP="005F3FA1">
          <w:pPr>
            <w:pStyle w:val="84782EAD20974A8C8D9785D0D79406A6"/>
          </w:pPr>
          <w:r>
            <w:t>Please read:</w:t>
          </w:r>
        </w:p>
      </w:docPartBody>
    </w:docPart>
    <w:docPart>
      <w:docPartPr>
        <w:name w:val="A1812C223DDB47FBB186FD7DF990A8BC"/>
        <w:category>
          <w:name w:val="General"/>
          <w:gallery w:val="placeholder"/>
        </w:category>
        <w:types>
          <w:type w:val="bbPlcHdr"/>
        </w:types>
        <w:behaviors>
          <w:behavior w:val="content"/>
        </w:behaviors>
        <w:guid w:val="{E07786A2-0A03-47F6-9308-BCB5B9F32AFE}"/>
      </w:docPartPr>
      <w:docPartBody>
        <w:p w:rsidR="00000000" w:rsidRDefault="005F3FA1" w:rsidP="005F3FA1">
          <w:pPr>
            <w:pStyle w:val="A1812C223DDB47FBB186FD7DF990A8BC"/>
          </w:pPr>
          <w:r>
            <w:t>Please bring:</w:t>
          </w:r>
        </w:p>
      </w:docPartBody>
    </w:docPart>
    <w:docPart>
      <w:docPartPr>
        <w:name w:val="C8133E7BB5CF405091FD357D53A1BFFB"/>
        <w:category>
          <w:name w:val="General"/>
          <w:gallery w:val="placeholder"/>
        </w:category>
        <w:types>
          <w:type w:val="bbPlcHdr"/>
        </w:types>
        <w:behaviors>
          <w:behavior w:val="content"/>
        </w:behaviors>
        <w:guid w:val="{74BC4DEB-2589-4C26-85A3-6B0AD3C31EAA}"/>
      </w:docPartPr>
      <w:docPartBody>
        <w:p w:rsidR="00000000" w:rsidRDefault="005F3FA1" w:rsidP="005F3FA1">
          <w:pPr>
            <w:pStyle w:val="C8133E7BB5CF405091FD357D53A1BFFB"/>
          </w:pPr>
          <w:r>
            <w:t>Minutes</w:t>
          </w:r>
        </w:p>
      </w:docPartBody>
    </w:docPart>
    <w:docPart>
      <w:docPartPr>
        <w:name w:val="A009A7FFC5B641F084CED3AC16909938"/>
        <w:category>
          <w:name w:val="General"/>
          <w:gallery w:val="placeholder"/>
        </w:category>
        <w:types>
          <w:type w:val="bbPlcHdr"/>
        </w:types>
        <w:behaviors>
          <w:behavior w:val="content"/>
        </w:behaviors>
        <w:guid w:val="{911DF63E-3759-4EDA-AD5E-6D14859DB5AD}"/>
      </w:docPartPr>
      <w:docPartBody>
        <w:p w:rsidR="00000000" w:rsidRDefault="005F3FA1" w:rsidP="005F3FA1">
          <w:pPr>
            <w:pStyle w:val="A009A7FFC5B641F084CED3AC16909938"/>
          </w:pPr>
          <w:r>
            <w:t>Agenda item:</w:t>
          </w:r>
        </w:p>
      </w:docPartBody>
    </w:docPart>
    <w:docPart>
      <w:docPartPr>
        <w:name w:val="4B960F7E84124625986111F129EE7C5D"/>
        <w:category>
          <w:name w:val="General"/>
          <w:gallery w:val="placeholder"/>
        </w:category>
        <w:types>
          <w:type w:val="bbPlcHdr"/>
        </w:types>
        <w:behaviors>
          <w:behavior w:val="content"/>
        </w:behaviors>
        <w:guid w:val="{341C744E-4959-4EF6-9A9D-354B048AA1C7}"/>
      </w:docPartPr>
      <w:docPartBody>
        <w:p w:rsidR="00000000" w:rsidRDefault="005F3FA1" w:rsidP="005F3FA1">
          <w:pPr>
            <w:pStyle w:val="4B960F7E84124625986111F129EE7C5D"/>
          </w:pPr>
          <w:r>
            <w:t>Presenter:</w:t>
          </w:r>
        </w:p>
      </w:docPartBody>
    </w:docPart>
    <w:docPart>
      <w:docPartPr>
        <w:name w:val="ED352EE8216544CDBA9D5E79E16A9DEF"/>
        <w:category>
          <w:name w:val="General"/>
          <w:gallery w:val="placeholder"/>
        </w:category>
        <w:types>
          <w:type w:val="bbPlcHdr"/>
        </w:types>
        <w:behaviors>
          <w:behavior w:val="content"/>
        </w:behaviors>
        <w:guid w:val="{CC04FF60-244A-4ACD-A814-D07BC8DFF676}"/>
      </w:docPartPr>
      <w:docPartBody>
        <w:p w:rsidR="00000000" w:rsidRDefault="005F3FA1" w:rsidP="005F3FA1">
          <w:pPr>
            <w:pStyle w:val="ED352EE8216544CDBA9D5E79E16A9DEF"/>
          </w:pPr>
          <w:r>
            <w:t>Discussion:</w:t>
          </w:r>
        </w:p>
      </w:docPartBody>
    </w:docPart>
    <w:docPart>
      <w:docPartPr>
        <w:name w:val="AC701B7C505641F9A9DA8E4BA086767F"/>
        <w:category>
          <w:name w:val="General"/>
          <w:gallery w:val="placeholder"/>
        </w:category>
        <w:types>
          <w:type w:val="bbPlcHdr"/>
        </w:types>
        <w:behaviors>
          <w:behavior w:val="content"/>
        </w:behaviors>
        <w:guid w:val="{0C4E725D-1FAE-4F5A-9617-7FF73A072588}"/>
      </w:docPartPr>
      <w:docPartBody>
        <w:p w:rsidR="00000000" w:rsidRDefault="005F3FA1" w:rsidP="005F3FA1">
          <w:pPr>
            <w:pStyle w:val="AC701B7C505641F9A9DA8E4BA086767F"/>
          </w:pPr>
          <w:r>
            <w:t>Conclusions:</w:t>
          </w:r>
        </w:p>
      </w:docPartBody>
    </w:docPart>
    <w:docPart>
      <w:docPartPr>
        <w:name w:val="2E2D5CE96988435EA9E307766FFBD617"/>
        <w:category>
          <w:name w:val="General"/>
          <w:gallery w:val="placeholder"/>
        </w:category>
        <w:types>
          <w:type w:val="bbPlcHdr"/>
        </w:types>
        <w:behaviors>
          <w:behavior w:val="content"/>
        </w:behaviors>
        <w:guid w:val="{EDD3086A-7D2C-4F81-9378-BDCC8D732276}"/>
      </w:docPartPr>
      <w:docPartBody>
        <w:p w:rsidR="00000000" w:rsidRDefault="005F3FA1" w:rsidP="005F3FA1">
          <w:pPr>
            <w:pStyle w:val="2E2D5CE96988435EA9E307766FFBD617"/>
          </w:pPr>
          <w:r>
            <w:t>Action items</w:t>
          </w:r>
        </w:p>
      </w:docPartBody>
    </w:docPart>
    <w:docPart>
      <w:docPartPr>
        <w:name w:val="EEB0BF97B729472CB59E3C0E52966DAD"/>
        <w:category>
          <w:name w:val="General"/>
          <w:gallery w:val="placeholder"/>
        </w:category>
        <w:types>
          <w:type w:val="bbPlcHdr"/>
        </w:types>
        <w:behaviors>
          <w:behavior w:val="content"/>
        </w:behaviors>
        <w:guid w:val="{DFDE5DDE-3135-49FB-B6F3-597A98D1BFC0}"/>
      </w:docPartPr>
      <w:docPartBody>
        <w:p w:rsidR="00000000" w:rsidRDefault="005F3FA1" w:rsidP="005F3FA1">
          <w:pPr>
            <w:pStyle w:val="EEB0BF97B729472CB59E3C0E52966DAD"/>
          </w:pPr>
          <w:r>
            <w:t>Person responsible</w:t>
          </w:r>
        </w:p>
      </w:docPartBody>
    </w:docPart>
    <w:docPart>
      <w:docPartPr>
        <w:name w:val="2042688DC9C141B3B052944E7A5D426D"/>
        <w:category>
          <w:name w:val="General"/>
          <w:gallery w:val="placeholder"/>
        </w:category>
        <w:types>
          <w:type w:val="bbPlcHdr"/>
        </w:types>
        <w:behaviors>
          <w:behavior w:val="content"/>
        </w:behaviors>
        <w:guid w:val="{BD9E222D-4A53-4C12-B97E-FC001A2C5205}"/>
      </w:docPartPr>
      <w:docPartBody>
        <w:p w:rsidR="00000000" w:rsidRDefault="005F3FA1" w:rsidP="005F3FA1">
          <w:pPr>
            <w:pStyle w:val="2042688DC9C141B3B052944E7A5D426D"/>
          </w:pPr>
          <w:r>
            <w:t>Deadline</w:t>
          </w:r>
        </w:p>
      </w:docPartBody>
    </w:docPart>
    <w:docPart>
      <w:docPartPr>
        <w:name w:val="003C6AE20277449C8B3D1CCA1BAE0FC5"/>
        <w:category>
          <w:name w:val="General"/>
          <w:gallery w:val="placeholder"/>
        </w:category>
        <w:types>
          <w:type w:val="bbPlcHdr"/>
        </w:types>
        <w:behaviors>
          <w:behavior w:val="content"/>
        </w:behaviors>
        <w:guid w:val="{CB805774-CA17-426F-A025-D1EEECB770E6}"/>
      </w:docPartPr>
      <w:docPartBody>
        <w:p w:rsidR="00000000" w:rsidRDefault="005F3FA1" w:rsidP="005F3FA1">
          <w:pPr>
            <w:pStyle w:val="003C6AE20277449C8B3D1CCA1BAE0FC5"/>
          </w:pPr>
          <w:r>
            <w:t>Agenda item:</w:t>
          </w:r>
        </w:p>
      </w:docPartBody>
    </w:docPart>
    <w:docPart>
      <w:docPartPr>
        <w:name w:val="FD02B7B6642A4ACC98C4BDB8ADC9D475"/>
        <w:category>
          <w:name w:val="General"/>
          <w:gallery w:val="placeholder"/>
        </w:category>
        <w:types>
          <w:type w:val="bbPlcHdr"/>
        </w:types>
        <w:behaviors>
          <w:behavior w:val="content"/>
        </w:behaviors>
        <w:guid w:val="{77ED60E4-8BDC-44A6-887D-CABF9E3F9028}"/>
      </w:docPartPr>
      <w:docPartBody>
        <w:p w:rsidR="00000000" w:rsidRDefault="005F3FA1" w:rsidP="005F3FA1">
          <w:pPr>
            <w:pStyle w:val="FD02B7B6642A4ACC98C4BDB8ADC9D475"/>
          </w:pPr>
          <w:r>
            <w:t>Presenter:</w:t>
          </w:r>
        </w:p>
      </w:docPartBody>
    </w:docPart>
    <w:docPart>
      <w:docPartPr>
        <w:name w:val="D3938FB265E449B3896FB86955F7A14C"/>
        <w:category>
          <w:name w:val="General"/>
          <w:gallery w:val="placeholder"/>
        </w:category>
        <w:types>
          <w:type w:val="bbPlcHdr"/>
        </w:types>
        <w:behaviors>
          <w:behavior w:val="content"/>
        </w:behaviors>
        <w:guid w:val="{1F38D5FD-C077-4C65-ABFA-D13446AA4A18}"/>
      </w:docPartPr>
      <w:docPartBody>
        <w:p w:rsidR="00000000" w:rsidRDefault="005F3FA1" w:rsidP="005F3FA1">
          <w:pPr>
            <w:pStyle w:val="D3938FB265E449B3896FB86955F7A14C"/>
          </w:pPr>
          <w:r>
            <w:t>Discussion:</w:t>
          </w:r>
        </w:p>
      </w:docPartBody>
    </w:docPart>
    <w:docPart>
      <w:docPartPr>
        <w:name w:val="BDF2C02EF7334F668F10BCA0F732F535"/>
        <w:category>
          <w:name w:val="General"/>
          <w:gallery w:val="placeholder"/>
        </w:category>
        <w:types>
          <w:type w:val="bbPlcHdr"/>
        </w:types>
        <w:behaviors>
          <w:behavior w:val="content"/>
        </w:behaviors>
        <w:guid w:val="{1E2820AD-00C0-42E4-B58F-F46585AF6F90}"/>
      </w:docPartPr>
      <w:docPartBody>
        <w:p w:rsidR="00000000" w:rsidRDefault="005F3FA1" w:rsidP="005F3FA1">
          <w:pPr>
            <w:pStyle w:val="BDF2C02EF7334F668F10BCA0F732F535"/>
          </w:pPr>
          <w:r>
            <w:t>Conclusions:</w:t>
          </w:r>
        </w:p>
      </w:docPartBody>
    </w:docPart>
    <w:docPart>
      <w:docPartPr>
        <w:name w:val="4CCAA8B4C6C249A08AFCA8324CB247CC"/>
        <w:category>
          <w:name w:val="General"/>
          <w:gallery w:val="placeholder"/>
        </w:category>
        <w:types>
          <w:type w:val="bbPlcHdr"/>
        </w:types>
        <w:behaviors>
          <w:behavior w:val="content"/>
        </w:behaviors>
        <w:guid w:val="{5BE5FFD1-12A4-42F5-8D12-224207C4DD22}"/>
      </w:docPartPr>
      <w:docPartBody>
        <w:p w:rsidR="00000000" w:rsidRDefault="005F3FA1" w:rsidP="005F3FA1">
          <w:pPr>
            <w:pStyle w:val="4CCAA8B4C6C249A08AFCA8324CB247CC"/>
          </w:pPr>
          <w:r>
            <w:t>Action items</w:t>
          </w:r>
        </w:p>
      </w:docPartBody>
    </w:docPart>
    <w:docPart>
      <w:docPartPr>
        <w:name w:val="CD439DF5A8244FFBBDF60A1123F2B53D"/>
        <w:category>
          <w:name w:val="General"/>
          <w:gallery w:val="placeholder"/>
        </w:category>
        <w:types>
          <w:type w:val="bbPlcHdr"/>
        </w:types>
        <w:behaviors>
          <w:behavior w:val="content"/>
        </w:behaviors>
        <w:guid w:val="{0D141CEF-B115-4DDD-9369-A0A21028AF72}"/>
      </w:docPartPr>
      <w:docPartBody>
        <w:p w:rsidR="00000000" w:rsidRDefault="005F3FA1" w:rsidP="005F3FA1">
          <w:pPr>
            <w:pStyle w:val="CD439DF5A8244FFBBDF60A1123F2B53D"/>
          </w:pPr>
          <w:r>
            <w:t>Person responsible</w:t>
          </w:r>
        </w:p>
      </w:docPartBody>
    </w:docPart>
    <w:docPart>
      <w:docPartPr>
        <w:name w:val="B0EBDE03E95A4768B9B9B841ADC65768"/>
        <w:category>
          <w:name w:val="General"/>
          <w:gallery w:val="placeholder"/>
        </w:category>
        <w:types>
          <w:type w:val="bbPlcHdr"/>
        </w:types>
        <w:behaviors>
          <w:behavior w:val="content"/>
        </w:behaviors>
        <w:guid w:val="{0C6C9E3E-FC05-4FD7-9306-D96F30E325A5}"/>
      </w:docPartPr>
      <w:docPartBody>
        <w:p w:rsidR="00000000" w:rsidRDefault="005F3FA1" w:rsidP="005F3FA1">
          <w:pPr>
            <w:pStyle w:val="B0EBDE03E95A4768B9B9B841ADC65768"/>
          </w:pPr>
          <w:r>
            <w:t>Deadline</w:t>
          </w:r>
        </w:p>
      </w:docPartBody>
    </w:docPart>
    <w:docPart>
      <w:docPartPr>
        <w:name w:val="FE288F16F07A4CB89F23AC3C30873B85"/>
        <w:category>
          <w:name w:val="General"/>
          <w:gallery w:val="placeholder"/>
        </w:category>
        <w:types>
          <w:type w:val="bbPlcHdr"/>
        </w:types>
        <w:behaviors>
          <w:behavior w:val="content"/>
        </w:behaviors>
        <w:guid w:val="{6F4AA5DE-4A16-4BA9-B1BB-3996EEBEA5E7}"/>
      </w:docPartPr>
      <w:docPartBody>
        <w:p w:rsidR="00000000" w:rsidRDefault="005F3FA1" w:rsidP="005F3FA1">
          <w:pPr>
            <w:pStyle w:val="FE288F16F07A4CB89F23AC3C30873B85"/>
          </w:pPr>
          <w:r>
            <w:t>Agenda item:</w:t>
          </w:r>
        </w:p>
      </w:docPartBody>
    </w:docPart>
    <w:docPart>
      <w:docPartPr>
        <w:name w:val="7F2579DCD4FF4C7390E4FF854DDD2A86"/>
        <w:category>
          <w:name w:val="General"/>
          <w:gallery w:val="placeholder"/>
        </w:category>
        <w:types>
          <w:type w:val="bbPlcHdr"/>
        </w:types>
        <w:behaviors>
          <w:behavior w:val="content"/>
        </w:behaviors>
        <w:guid w:val="{43451043-8A0E-46D0-ADBB-40378657C5B1}"/>
      </w:docPartPr>
      <w:docPartBody>
        <w:p w:rsidR="00000000" w:rsidRDefault="005F3FA1" w:rsidP="005F3FA1">
          <w:pPr>
            <w:pStyle w:val="7F2579DCD4FF4C7390E4FF854DDD2A86"/>
          </w:pPr>
          <w:r>
            <w:t>Presenter:</w:t>
          </w:r>
        </w:p>
      </w:docPartBody>
    </w:docPart>
    <w:docPart>
      <w:docPartPr>
        <w:name w:val="5ECA62CB22A748DB80F729144D05B757"/>
        <w:category>
          <w:name w:val="General"/>
          <w:gallery w:val="placeholder"/>
        </w:category>
        <w:types>
          <w:type w:val="bbPlcHdr"/>
        </w:types>
        <w:behaviors>
          <w:behavior w:val="content"/>
        </w:behaviors>
        <w:guid w:val="{A06598FA-B431-4B8C-876D-36E8AF02AFF2}"/>
      </w:docPartPr>
      <w:docPartBody>
        <w:p w:rsidR="00000000" w:rsidRDefault="005F3FA1" w:rsidP="005F3FA1">
          <w:pPr>
            <w:pStyle w:val="5ECA62CB22A748DB80F729144D05B757"/>
          </w:pPr>
          <w:r>
            <w:t>Discussion:</w:t>
          </w:r>
        </w:p>
      </w:docPartBody>
    </w:docPart>
    <w:docPart>
      <w:docPartPr>
        <w:name w:val="DE05BF153A884DB69CA123476FCB914C"/>
        <w:category>
          <w:name w:val="General"/>
          <w:gallery w:val="placeholder"/>
        </w:category>
        <w:types>
          <w:type w:val="bbPlcHdr"/>
        </w:types>
        <w:behaviors>
          <w:behavior w:val="content"/>
        </w:behaviors>
        <w:guid w:val="{8891FD97-0EB4-45CF-B2B3-A2D1EF3CC9C4}"/>
      </w:docPartPr>
      <w:docPartBody>
        <w:p w:rsidR="00000000" w:rsidRDefault="005F3FA1" w:rsidP="005F3FA1">
          <w:pPr>
            <w:pStyle w:val="DE05BF153A884DB69CA123476FCB914C"/>
          </w:pPr>
          <w:r>
            <w:t>Conclusions:</w:t>
          </w:r>
        </w:p>
      </w:docPartBody>
    </w:docPart>
    <w:docPart>
      <w:docPartPr>
        <w:name w:val="B2B040D46B1745AE919D505910B319A9"/>
        <w:category>
          <w:name w:val="General"/>
          <w:gallery w:val="placeholder"/>
        </w:category>
        <w:types>
          <w:type w:val="bbPlcHdr"/>
        </w:types>
        <w:behaviors>
          <w:behavior w:val="content"/>
        </w:behaviors>
        <w:guid w:val="{0B107017-B9F1-4ADE-82E6-AD98AC3C8EE5}"/>
      </w:docPartPr>
      <w:docPartBody>
        <w:p w:rsidR="00000000" w:rsidRDefault="005F3FA1" w:rsidP="005F3FA1">
          <w:pPr>
            <w:pStyle w:val="B2B040D46B1745AE919D505910B319A9"/>
          </w:pPr>
          <w:r>
            <w:t>Action items</w:t>
          </w:r>
        </w:p>
      </w:docPartBody>
    </w:docPart>
    <w:docPart>
      <w:docPartPr>
        <w:name w:val="50CFF6E13D6F479584793FFDED136C9A"/>
        <w:category>
          <w:name w:val="General"/>
          <w:gallery w:val="placeholder"/>
        </w:category>
        <w:types>
          <w:type w:val="bbPlcHdr"/>
        </w:types>
        <w:behaviors>
          <w:behavior w:val="content"/>
        </w:behaviors>
        <w:guid w:val="{B72355A7-FE5A-44C1-BA39-1F76E7AF432F}"/>
      </w:docPartPr>
      <w:docPartBody>
        <w:p w:rsidR="00000000" w:rsidRDefault="005F3FA1" w:rsidP="005F3FA1">
          <w:pPr>
            <w:pStyle w:val="50CFF6E13D6F479584793FFDED136C9A"/>
          </w:pPr>
          <w:r>
            <w:t>Person responsible</w:t>
          </w:r>
        </w:p>
      </w:docPartBody>
    </w:docPart>
    <w:docPart>
      <w:docPartPr>
        <w:name w:val="E31D2FC2A6CF4D019CF48F5EA172E3FA"/>
        <w:category>
          <w:name w:val="General"/>
          <w:gallery w:val="placeholder"/>
        </w:category>
        <w:types>
          <w:type w:val="bbPlcHdr"/>
        </w:types>
        <w:behaviors>
          <w:behavior w:val="content"/>
        </w:behaviors>
        <w:guid w:val="{D23B43A4-2D74-451F-8487-B7A93C772E1B}"/>
      </w:docPartPr>
      <w:docPartBody>
        <w:p w:rsidR="00000000" w:rsidRDefault="005F3FA1" w:rsidP="005F3FA1">
          <w:pPr>
            <w:pStyle w:val="E31D2FC2A6CF4D019CF48F5EA172E3FA"/>
          </w:pPr>
          <w:r>
            <w:t>Deadline</w:t>
          </w:r>
        </w:p>
      </w:docPartBody>
    </w:docPart>
    <w:docPart>
      <w:docPartPr>
        <w:name w:val="15657D77BCCE44428D71642ECF019D10"/>
        <w:category>
          <w:name w:val="General"/>
          <w:gallery w:val="placeholder"/>
        </w:category>
        <w:types>
          <w:type w:val="bbPlcHdr"/>
        </w:types>
        <w:behaviors>
          <w:behavior w:val="content"/>
        </w:behaviors>
        <w:guid w:val="{CCE98C44-3D8D-4AB6-BCFB-9C2443302F9E}"/>
      </w:docPartPr>
      <w:docPartBody>
        <w:p w:rsidR="00000000" w:rsidRDefault="005F3FA1" w:rsidP="005F3FA1">
          <w:pPr>
            <w:pStyle w:val="15657D77BCCE44428D71642ECF019D10"/>
          </w:pPr>
          <w:r>
            <w:t>Agenda item:</w:t>
          </w:r>
        </w:p>
      </w:docPartBody>
    </w:docPart>
    <w:docPart>
      <w:docPartPr>
        <w:name w:val="B40AB85B50674AD68F9EC37509849142"/>
        <w:category>
          <w:name w:val="General"/>
          <w:gallery w:val="placeholder"/>
        </w:category>
        <w:types>
          <w:type w:val="bbPlcHdr"/>
        </w:types>
        <w:behaviors>
          <w:behavior w:val="content"/>
        </w:behaviors>
        <w:guid w:val="{8FB14B94-CD67-4392-A954-ED23D345077E}"/>
      </w:docPartPr>
      <w:docPartBody>
        <w:p w:rsidR="00000000" w:rsidRDefault="005F3FA1" w:rsidP="005F3FA1">
          <w:pPr>
            <w:pStyle w:val="B40AB85B50674AD68F9EC37509849142"/>
          </w:pPr>
          <w:r>
            <w:t>Presenter:</w:t>
          </w:r>
        </w:p>
      </w:docPartBody>
    </w:docPart>
    <w:docPart>
      <w:docPartPr>
        <w:name w:val="6B27D416F2D143D58CDD5F894B5521C6"/>
        <w:category>
          <w:name w:val="General"/>
          <w:gallery w:val="placeholder"/>
        </w:category>
        <w:types>
          <w:type w:val="bbPlcHdr"/>
        </w:types>
        <w:behaviors>
          <w:behavior w:val="content"/>
        </w:behaviors>
        <w:guid w:val="{DC20DBB5-0261-4288-8FCF-74B935304C35}"/>
      </w:docPartPr>
      <w:docPartBody>
        <w:p w:rsidR="00000000" w:rsidRDefault="005F3FA1" w:rsidP="005F3FA1">
          <w:pPr>
            <w:pStyle w:val="6B27D416F2D143D58CDD5F894B5521C6"/>
          </w:pPr>
          <w:r>
            <w:t>Discussion:</w:t>
          </w:r>
        </w:p>
      </w:docPartBody>
    </w:docPart>
    <w:docPart>
      <w:docPartPr>
        <w:name w:val="C6FD667C62C8455796456861560AFD01"/>
        <w:category>
          <w:name w:val="General"/>
          <w:gallery w:val="placeholder"/>
        </w:category>
        <w:types>
          <w:type w:val="bbPlcHdr"/>
        </w:types>
        <w:behaviors>
          <w:behavior w:val="content"/>
        </w:behaviors>
        <w:guid w:val="{DE7F05E3-E4A4-4FF3-8EA3-417AA08E4555}"/>
      </w:docPartPr>
      <w:docPartBody>
        <w:p w:rsidR="00000000" w:rsidRDefault="005F3FA1" w:rsidP="005F3FA1">
          <w:pPr>
            <w:pStyle w:val="C6FD667C62C8455796456861560AFD01"/>
          </w:pPr>
          <w:r>
            <w:t>Conclusions:</w:t>
          </w:r>
        </w:p>
      </w:docPartBody>
    </w:docPart>
    <w:docPart>
      <w:docPartPr>
        <w:name w:val="C87F8DFCA4CA423C8224D67D033A5B60"/>
        <w:category>
          <w:name w:val="General"/>
          <w:gallery w:val="placeholder"/>
        </w:category>
        <w:types>
          <w:type w:val="bbPlcHdr"/>
        </w:types>
        <w:behaviors>
          <w:behavior w:val="content"/>
        </w:behaviors>
        <w:guid w:val="{D8DC0C37-3BDB-40A0-A554-5E1227FDDB96}"/>
      </w:docPartPr>
      <w:docPartBody>
        <w:p w:rsidR="00000000" w:rsidRDefault="005F3FA1" w:rsidP="005F3FA1">
          <w:pPr>
            <w:pStyle w:val="C87F8DFCA4CA423C8224D67D033A5B60"/>
          </w:pPr>
          <w:r>
            <w:t>Action items</w:t>
          </w:r>
        </w:p>
      </w:docPartBody>
    </w:docPart>
    <w:docPart>
      <w:docPartPr>
        <w:name w:val="64CB67DFC52641A89D1ADC42BA88BEF7"/>
        <w:category>
          <w:name w:val="General"/>
          <w:gallery w:val="placeholder"/>
        </w:category>
        <w:types>
          <w:type w:val="bbPlcHdr"/>
        </w:types>
        <w:behaviors>
          <w:behavior w:val="content"/>
        </w:behaviors>
        <w:guid w:val="{E0CF9E46-FC59-4438-8FC3-15E5B5FB4461}"/>
      </w:docPartPr>
      <w:docPartBody>
        <w:p w:rsidR="00000000" w:rsidRDefault="005F3FA1" w:rsidP="005F3FA1">
          <w:pPr>
            <w:pStyle w:val="64CB67DFC52641A89D1ADC42BA88BEF7"/>
          </w:pPr>
          <w:r>
            <w:t>Person responsible</w:t>
          </w:r>
        </w:p>
      </w:docPartBody>
    </w:docPart>
    <w:docPart>
      <w:docPartPr>
        <w:name w:val="D088FE39CEAE40268C255FC366533BE0"/>
        <w:category>
          <w:name w:val="General"/>
          <w:gallery w:val="placeholder"/>
        </w:category>
        <w:types>
          <w:type w:val="bbPlcHdr"/>
        </w:types>
        <w:behaviors>
          <w:behavior w:val="content"/>
        </w:behaviors>
        <w:guid w:val="{19633C8B-ED78-400F-95D1-AAED53E70ADE}"/>
      </w:docPartPr>
      <w:docPartBody>
        <w:p w:rsidR="00000000" w:rsidRDefault="005F3FA1" w:rsidP="005F3FA1">
          <w:pPr>
            <w:pStyle w:val="D088FE39CEAE40268C255FC366533BE0"/>
          </w:pPr>
          <w:r>
            <w:t>Deadline</w:t>
          </w:r>
        </w:p>
      </w:docPartBody>
    </w:docPart>
    <w:docPart>
      <w:docPartPr>
        <w:name w:val="B42F725100EF424A9DA538AA9B7C3C49"/>
        <w:category>
          <w:name w:val="General"/>
          <w:gallery w:val="placeholder"/>
        </w:category>
        <w:types>
          <w:type w:val="bbPlcHdr"/>
        </w:types>
        <w:behaviors>
          <w:behavior w:val="content"/>
        </w:behaviors>
        <w:guid w:val="{F473B95F-F202-4956-9F3B-DE85CBF7A887}"/>
      </w:docPartPr>
      <w:docPartBody>
        <w:p w:rsidR="00000000" w:rsidRDefault="005F3FA1" w:rsidP="005F3FA1">
          <w:pPr>
            <w:pStyle w:val="B42F725100EF424A9DA538AA9B7C3C49"/>
          </w:pPr>
          <w:r>
            <w:t>Agenda item:</w:t>
          </w:r>
        </w:p>
      </w:docPartBody>
    </w:docPart>
    <w:docPart>
      <w:docPartPr>
        <w:name w:val="96AC245387C748F08B896D64D7697427"/>
        <w:category>
          <w:name w:val="General"/>
          <w:gallery w:val="placeholder"/>
        </w:category>
        <w:types>
          <w:type w:val="bbPlcHdr"/>
        </w:types>
        <w:behaviors>
          <w:behavior w:val="content"/>
        </w:behaviors>
        <w:guid w:val="{129A546D-10E2-4F44-ABB2-D7958739F597}"/>
      </w:docPartPr>
      <w:docPartBody>
        <w:p w:rsidR="00000000" w:rsidRDefault="005F3FA1" w:rsidP="005F3FA1">
          <w:pPr>
            <w:pStyle w:val="96AC245387C748F08B896D64D7697427"/>
          </w:pPr>
          <w:r>
            <w:t>Presenter:</w:t>
          </w:r>
        </w:p>
      </w:docPartBody>
    </w:docPart>
    <w:docPart>
      <w:docPartPr>
        <w:name w:val="1F0253168D2D4462968571C4B87D3A70"/>
        <w:category>
          <w:name w:val="General"/>
          <w:gallery w:val="placeholder"/>
        </w:category>
        <w:types>
          <w:type w:val="bbPlcHdr"/>
        </w:types>
        <w:behaviors>
          <w:behavior w:val="content"/>
        </w:behaviors>
        <w:guid w:val="{0291497E-9683-4B99-8CA7-4819DFBBF590}"/>
      </w:docPartPr>
      <w:docPartBody>
        <w:p w:rsidR="00000000" w:rsidRDefault="005F3FA1" w:rsidP="005F3FA1">
          <w:pPr>
            <w:pStyle w:val="1F0253168D2D4462968571C4B87D3A70"/>
          </w:pPr>
          <w:r>
            <w:t>Discussion:</w:t>
          </w:r>
        </w:p>
      </w:docPartBody>
    </w:docPart>
    <w:docPart>
      <w:docPartPr>
        <w:name w:val="A609F31AFF8345EF808DC91BDF881BB7"/>
        <w:category>
          <w:name w:val="General"/>
          <w:gallery w:val="placeholder"/>
        </w:category>
        <w:types>
          <w:type w:val="bbPlcHdr"/>
        </w:types>
        <w:behaviors>
          <w:behavior w:val="content"/>
        </w:behaviors>
        <w:guid w:val="{966C3E6A-9DD2-4C13-AC8A-8773FC6C5C4C}"/>
      </w:docPartPr>
      <w:docPartBody>
        <w:p w:rsidR="00000000" w:rsidRDefault="005F3FA1" w:rsidP="005F3FA1">
          <w:pPr>
            <w:pStyle w:val="A609F31AFF8345EF808DC91BDF881BB7"/>
          </w:pPr>
          <w:r>
            <w:t>Conclusions:</w:t>
          </w:r>
        </w:p>
      </w:docPartBody>
    </w:docPart>
    <w:docPart>
      <w:docPartPr>
        <w:name w:val="9DD952D4D2464CC6AF2C3EA14E553A86"/>
        <w:category>
          <w:name w:val="General"/>
          <w:gallery w:val="placeholder"/>
        </w:category>
        <w:types>
          <w:type w:val="bbPlcHdr"/>
        </w:types>
        <w:behaviors>
          <w:behavior w:val="content"/>
        </w:behaviors>
        <w:guid w:val="{0A5E6393-C29D-4ADD-A92D-504B230D4628}"/>
      </w:docPartPr>
      <w:docPartBody>
        <w:p w:rsidR="00000000" w:rsidRDefault="005F3FA1" w:rsidP="005F3FA1">
          <w:pPr>
            <w:pStyle w:val="9DD952D4D2464CC6AF2C3EA14E553A86"/>
          </w:pPr>
          <w:r>
            <w:t>Action items</w:t>
          </w:r>
        </w:p>
      </w:docPartBody>
    </w:docPart>
    <w:docPart>
      <w:docPartPr>
        <w:name w:val="14395C8B7EFB4317A00D74022003ED70"/>
        <w:category>
          <w:name w:val="General"/>
          <w:gallery w:val="placeholder"/>
        </w:category>
        <w:types>
          <w:type w:val="bbPlcHdr"/>
        </w:types>
        <w:behaviors>
          <w:behavior w:val="content"/>
        </w:behaviors>
        <w:guid w:val="{6944F682-8294-4CEF-9065-AF91234BD465}"/>
      </w:docPartPr>
      <w:docPartBody>
        <w:p w:rsidR="00000000" w:rsidRDefault="005F3FA1" w:rsidP="005F3FA1">
          <w:pPr>
            <w:pStyle w:val="14395C8B7EFB4317A00D74022003ED70"/>
          </w:pPr>
          <w:r>
            <w:t>Person responsible</w:t>
          </w:r>
        </w:p>
      </w:docPartBody>
    </w:docPart>
    <w:docPart>
      <w:docPartPr>
        <w:name w:val="03CB9A209995408C9869EA2171CE414B"/>
        <w:category>
          <w:name w:val="General"/>
          <w:gallery w:val="placeholder"/>
        </w:category>
        <w:types>
          <w:type w:val="bbPlcHdr"/>
        </w:types>
        <w:behaviors>
          <w:behavior w:val="content"/>
        </w:behaviors>
        <w:guid w:val="{2DE15B2E-373A-4332-98BB-58D6F41D6A62}"/>
      </w:docPartPr>
      <w:docPartBody>
        <w:p w:rsidR="00000000" w:rsidRDefault="005F3FA1" w:rsidP="005F3FA1">
          <w:pPr>
            <w:pStyle w:val="03CB9A209995408C9869EA2171CE414B"/>
          </w:pPr>
          <w:r>
            <w:t>Deadline</w:t>
          </w:r>
        </w:p>
      </w:docPartBody>
    </w:docPart>
    <w:docPart>
      <w:docPartPr>
        <w:name w:val="D9C5374F466A438BA994732FF8120401"/>
        <w:category>
          <w:name w:val="General"/>
          <w:gallery w:val="placeholder"/>
        </w:category>
        <w:types>
          <w:type w:val="bbPlcHdr"/>
        </w:types>
        <w:behaviors>
          <w:behavior w:val="content"/>
        </w:behaviors>
        <w:guid w:val="{97D9421F-7474-4750-A0E7-C8BBFA3D5018}"/>
      </w:docPartPr>
      <w:docPartBody>
        <w:p w:rsidR="00000000" w:rsidRDefault="005F3FA1" w:rsidP="005F3FA1">
          <w:pPr>
            <w:pStyle w:val="D9C5374F466A438BA994732FF8120401"/>
          </w:pPr>
          <w:r>
            <w:t>Other Information</w:t>
          </w:r>
        </w:p>
      </w:docPartBody>
    </w:docPart>
    <w:docPart>
      <w:docPartPr>
        <w:name w:val="4B4A2E2A628A412A84B23A070ADC6E32"/>
        <w:category>
          <w:name w:val="General"/>
          <w:gallery w:val="placeholder"/>
        </w:category>
        <w:types>
          <w:type w:val="bbPlcHdr"/>
        </w:types>
        <w:behaviors>
          <w:behavior w:val="content"/>
        </w:behaviors>
        <w:guid w:val="{F901803A-369C-40BB-8DCC-D0CFA47CC79F}"/>
      </w:docPartPr>
      <w:docPartBody>
        <w:p w:rsidR="00000000" w:rsidRDefault="005F3FA1" w:rsidP="005F3FA1">
          <w:pPr>
            <w:pStyle w:val="4B4A2E2A628A412A84B23A070ADC6E32"/>
          </w:pPr>
          <w:r>
            <w:t>Observers:</w:t>
          </w:r>
        </w:p>
      </w:docPartBody>
    </w:docPart>
    <w:docPart>
      <w:docPartPr>
        <w:name w:val="8003741CA83C42C6925BBA755019F836"/>
        <w:category>
          <w:name w:val="General"/>
          <w:gallery w:val="placeholder"/>
        </w:category>
        <w:types>
          <w:type w:val="bbPlcHdr"/>
        </w:types>
        <w:behaviors>
          <w:behavior w:val="content"/>
        </w:behaviors>
        <w:guid w:val="{D273B333-BC65-4234-8D5E-652E4BEC4038}"/>
      </w:docPartPr>
      <w:docPartBody>
        <w:p w:rsidR="00000000" w:rsidRDefault="005F3FA1" w:rsidP="005F3FA1">
          <w:pPr>
            <w:pStyle w:val="8003741CA83C42C6925BBA755019F836"/>
          </w:pPr>
          <w:r>
            <w:t>Resources:</w:t>
          </w:r>
        </w:p>
      </w:docPartBody>
    </w:docPart>
    <w:docPart>
      <w:docPartPr>
        <w:name w:val="7ADD19D5CEE045E3BF8966729E477D27"/>
        <w:category>
          <w:name w:val="General"/>
          <w:gallery w:val="placeholder"/>
        </w:category>
        <w:types>
          <w:type w:val="bbPlcHdr"/>
        </w:types>
        <w:behaviors>
          <w:behavior w:val="content"/>
        </w:behaviors>
        <w:guid w:val="{ECCFE444-0423-4229-9A26-A707F37B2643}"/>
      </w:docPartPr>
      <w:docPartBody>
        <w:p w:rsidR="00000000" w:rsidRDefault="005F3FA1" w:rsidP="005F3FA1">
          <w:pPr>
            <w:pStyle w:val="7ADD19D5CEE045E3BF8966729E477D27"/>
          </w:pPr>
          <w:r>
            <w:t>Special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A66"/>
    <w:rsid w:val="000D417E"/>
    <w:rsid w:val="00163A59"/>
    <w:rsid w:val="00185395"/>
    <w:rsid w:val="00305945"/>
    <w:rsid w:val="003A0FC5"/>
    <w:rsid w:val="003D64DB"/>
    <w:rsid w:val="0054457A"/>
    <w:rsid w:val="005641F7"/>
    <w:rsid w:val="005C4571"/>
    <w:rsid w:val="005F3FA1"/>
    <w:rsid w:val="00666F93"/>
    <w:rsid w:val="00680A66"/>
    <w:rsid w:val="00723E81"/>
    <w:rsid w:val="007B517C"/>
    <w:rsid w:val="007D07F2"/>
    <w:rsid w:val="00837C71"/>
    <w:rsid w:val="008D0615"/>
    <w:rsid w:val="00A00976"/>
    <w:rsid w:val="00BE094A"/>
    <w:rsid w:val="00D1228B"/>
    <w:rsid w:val="00D13812"/>
    <w:rsid w:val="00D20647"/>
    <w:rsid w:val="00F94589"/>
    <w:rsid w:val="00FA05C6"/>
    <w:rsid w:val="00FA33D9"/>
    <w:rsid w:val="00FF2C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9CEF54E7BB4FA7ADA6A5EB53C4685D">
    <w:name w:val="949CEF54E7BB4FA7ADA6A5EB53C4685D"/>
  </w:style>
  <w:style w:type="paragraph" w:customStyle="1" w:styleId="9AC75B03C63142FEAAFD6FE99C4F6E20">
    <w:name w:val="9AC75B03C63142FEAAFD6FE99C4F6E20"/>
  </w:style>
  <w:style w:type="paragraph" w:customStyle="1" w:styleId="60C5963564DF49AB979236B41287FAE3">
    <w:name w:val="60C5963564DF49AB979236B41287FAE3"/>
  </w:style>
  <w:style w:type="paragraph" w:customStyle="1" w:styleId="76A7A0AAED294911910DBCCC5FB2E8FD">
    <w:name w:val="76A7A0AAED294911910DBCCC5FB2E8FD"/>
  </w:style>
  <w:style w:type="paragraph" w:customStyle="1" w:styleId="62929817BA4646CF88F39AB803FA52F6">
    <w:name w:val="62929817BA4646CF88F39AB803FA52F6"/>
  </w:style>
  <w:style w:type="paragraph" w:customStyle="1" w:styleId="7B15546E62F04928AE73D2E5651D15CE">
    <w:name w:val="7B15546E62F04928AE73D2E5651D15CE"/>
  </w:style>
  <w:style w:type="paragraph" w:customStyle="1" w:styleId="99913FDCE018474A8129D273D78F6A1C">
    <w:name w:val="99913FDCE018474A8129D273D78F6A1C"/>
  </w:style>
  <w:style w:type="paragraph" w:customStyle="1" w:styleId="12174645541245AC872E4449F84F5694">
    <w:name w:val="12174645541245AC872E4449F84F5694"/>
  </w:style>
  <w:style w:type="paragraph" w:customStyle="1" w:styleId="68E1D5A9D098435A8063F0A2FA7D04DB">
    <w:name w:val="68E1D5A9D098435A8063F0A2FA7D04DB"/>
  </w:style>
  <w:style w:type="paragraph" w:customStyle="1" w:styleId="2D067942B6BA42549ABAD9EF00134A7A">
    <w:name w:val="2D067942B6BA42549ABAD9EF00134A7A"/>
  </w:style>
  <w:style w:type="paragraph" w:customStyle="1" w:styleId="FD31E1D530B14AABAB8455283017745B">
    <w:name w:val="FD31E1D530B14AABAB8455283017745B"/>
  </w:style>
  <w:style w:type="paragraph" w:customStyle="1" w:styleId="2EF88A086BF34CF2B05600EC984A901C">
    <w:name w:val="2EF88A086BF34CF2B05600EC984A901C"/>
  </w:style>
  <w:style w:type="paragraph" w:customStyle="1" w:styleId="BB0AFABE9A2848D3A614677713A67D9B">
    <w:name w:val="BB0AFABE9A2848D3A614677713A67D9B"/>
  </w:style>
  <w:style w:type="paragraph" w:customStyle="1" w:styleId="6B548498E4FA4FAB9ADFDF336DC5D230">
    <w:name w:val="6B548498E4FA4FAB9ADFDF336DC5D230"/>
  </w:style>
  <w:style w:type="paragraph" w:customStyle="1" w:styleId="B030E9B156E84876A944EE92D2CF3B39">
    <w:name w:val="B030E9B156E84876A944EE92D2CF3B39"/>
  </w:style>
  <w:style w:type="paragraph" w:customStyle="1" w:styleId="A25CAD6F53654113B234EF23C38FC617">
    <w:name w:val="A25CAD6F53654113B234EF23C38FC617"/>
  </w:style>
  <w:style w:type="paragraph" w:customStyle="1" w:styleId="2686BA07A5D64318A73C779894EB0848">
    <w:name w:val="2686BA07A5D64318A73C779894EB0848"/>
  </w:style>
  <w:style w:type="paragraph" w:customStyle="1" w:styleId="D0E5540C0713432BBFF9F723C4D7EC96">
    <w:name w:val="D0E5540C0713432BBFF9F723C4D7EC96"/>
  </w:style>
  <w:style w:type="paragraph" w:customStyle="1" w:styleId="9CA4DF522A1C4C6CBE82C18BD9155704">
    <w:name w:val="9CA4DF522A1C4C6CBE82C18BD9155704"/>
  </w:style>
  <w:style w:type="paragraph" w:customStyle="1" w:styleId="106AE1880BEF494FA3C30A1F07586915">
    <w:name w:val="106AE1880BEF494FA3C30A1F07586915"/>
  </w:style>
  <w:style w:type="paragraph" w:customStyle="1" w:styleId="FDA5EE63D3014545BDE6ADD38FEC1830">
    <w:name w:val="FDA5EE63D3014545BDE6ADD38FEC1830"/>
  </w:style>
  <w:style w:type="paragraph" w:customStyle="1" w:styleId="C04D22B0FB86479C906B59857CBBCCB0">
    <w:name w:val="C04D22B0FB86479C906B59857CBBCCB0"/>
  </w:style>
  <w:style w:type="paragraph" w:customStyle="1" w:styleId="C7A5D2116E134D9E9F3AD5F2FFABC6C3">
    <w:name w:val="C7A5D2116E134D9E9F3AD5F2FFABC6C3"/>
  </w:style>
  <w:style w:type="paragraph" w:customStyle="1" w:styleId="4956FCA59A3F49A6AB1CF7B6A59BA4DF">
    <w:name w:val="4956FCA59A3F49A6AB1CF7B6A59BA4DF"/>
  </w:style>
  <w:style w:type="paragraph" w:customStyle="1" w:styleId="D8C949AB26204A7593B139F46A2C0B72">
    <w:name w:val="D8C949AB26204A7593B139F46A2C0B72"/>
  </w:style>
  <w:style w:type="paragraph" w:customStyle="1" w:styleId="5A0D4E2199AB47EE9C456003DF82AEE8">
    <w:name w:val="5A0D4E2199AB47EE9C456003DF82AEE8"/>
  </w:style>
  <w:style w:type="paragraph" w:customStyle="1" w:styleId="B920010A85F54D71BE7B3C654362F1AD">
    <w:name w:val="B920010A85F54D71BE7B3C654362F1AD"/>
  </w:style>
  <w:style w:type="paragraph" w:customStyle="1" w:styleId="26CD578076A8493588F3C2715A8D89B3">
    <w:name w:val="26CD578076A8493588F3C2715A8D89B3"/>
  </w:style>
  <w:style w:type="paragraph" w:customStyle="1" w:styleId="1CC7BA4BAD5E40F69C0354D1F6B033EB">
    <w:name w:val="1CC7BA4BAD5E40F69C0354D1F6B033EB"/>
  </w:style>
  <w:style w:type="paragraph" w:customStyle="1" w:styleId="C69407C97F3D413D85CF1F5A5F7898A5">
    <w:name w:val="C69407C97F3D413D85CF1F5A5F7898A5"/>
  </w:style>
  <w:style w:type="paragraph" w:customStyle="1" w:styleId="83EDD57A2A0B4CD68EA18A6C21CBA384">
    <w:name w:val="83EDD57A2A0B4CD68EA18A6C21CBA384"/>
  </w:style>
  <w:style w:type="paragraph" w:customStyle="1" w:styleId="56AF44E923574FF883CF31BBD197C6A9">
    <w:name w:val="56AF44E923574FF883CF31BBD197C6A9"/>
  </w:style>
  <w:style w:type="paragraph" w:customStyle="1" w:styleId="5C22E3FF38E24731818215CA780D42B0">
    <w:name w:val="5C22E3FF38E24731818215CA780D42B0"/>
  </w:style>
  <w:style w:type="paragraph" w:customStyle="1" w:styleId="ACB65204C8614D9088DE125229218B8A">
    <w:name w:val="ACB65204C8614D9088DE125229218B8A"/>
  </w:style>
  <w:style w:type="paragraph" w:customStyle="1" w:styleId="4B96445FAF604187B24AF264712E9DC8">
    <w:name w:val="4B96445FAF604187B24AF264712E9DC8"/>
  </w:style>
  <w:style w:type="paragraph" w:customStyle="1" w:styleId="50A9284F1C6B451AB18C1FEC45EA2C47">
    <w:name w:val="50A9284F1C6B451AB18C1FEC45EA2C47"/>
  </w:style>
  <w:style w:type="paragraph" w:customStyle="1" w:styleId="50324C4B321D485C82EB50F5E100A900">
    <w:name w:val="50324C4B321D485C82EB50F5E100A900"/>
  </w:style>
  <w:style w:type="paragraph" w:customStyle="1" w:styleId="817C32468E47403C9D7C7FDD030830CA">
    <w:name w:val="817C32468E47403C9D7C7FDD030830CA"/>
  </w:style>
  <w:style w:type="paragraph" w:customStyle="1" w:styleId="9ED68DCC07834BFCB834CDC4E973F90F">
    <w:name w:val="9ED68DCC07834BFCB834CDC4E973F90F"/>
  </w:style>
  <w:style w:type="paragraph" w:customStyle="1" w:styleId="759AB56C15BF4C98913630B6D48E5698">
    <w:name w:val="759AB56C15BF4C98913630B6D48E5698"/>
  </w:style>
  <w:style w:type="paragraph" w:customStyle="1" w:styleId="276710F0038C4D5EA09AA3FC24A7AB87">
    <w:name w:val="276710F0038C4D5EA09AA3FC24A7AB87"/>
  </w:style>
  <w:style w:type="paragraph" w:customStyle="1" w:styleId="F286A5CB2C4F4051B38C08158F310790">
    <w:name w:val="F286A5CB2C4F4051B38C08158F310790"/>
  </w:style>
  <w:style w:type="paragraph" w:customStyle="1" w:styleId="F1E1368B00614BADA78ABDBAA2963813">
    <w:name w:val="F1E1368B00614BADA78ABDBAA2963813"/>
  </w:style>
  <w:style w:type="paragraph" w:customStyle="1" w:styleId="E5BC8D81D99B4966B8001C24AC2290E9">
    <w:name w:val="E5BC8D81D99B4966B8001C24AC2290E9"/>
  </w:style>
  <w:style w:type="paragraph" w:customStyle="1" w:styleId="696C1BEFFBAC447AB2F5AA674981FEE0">
    <w:name w:val="696C1BEFFBAC447AB2F5AA674981FEE0"/>
  </w:style>
  <w:style w:type="paragraph" w:customStyle="1" w:styleId="4D0BF05FC6994B6B90EB0E484A418E1C">
    <w:name w:val="4D0BF05FC6994B6B90EB0E484A418E1C"/>
  </w:style>
  <w:style w:type="paragraph" w:customStyle="1" w:styleId="CE01E4BE8F67463AB6812F0B559099BF">
    <w:name w:val="CE01E4BE8F67463AB6812F0B559099BF"/>
  </w:style>
  <w:style w:type="paragraph" w:customStyle="1" w:styleId="988B8977A9264E3BAE02BB10F02E5777">
    <w:name w:val="988B8977A9264E3BAE02BB10F02E5777"/>
  </w:style>
  <w:style w:type="paragraph" w:customStyle="1" w:styleId="D86FE20791D447AE9546CC3751F7AE84">
    <w:name w:val="D86FE20791D447AE9546CC3751F7AE84"/>
  </w:style>
  <w:style w:type="paragraph" w:customStyle="1" w:styleId="C8205F90C50E499698BC6C55B53AFC9A">
    <w:name w:val="C8205F90C50E499698BC6C55B53AFC9A"/>
  </w:style>
  <w:style w:type="paragraph" w:customStyle="1" w:styleId="4A2BAEE1BF62438AB65C2764CAEBD654">
    <w:name w:val="4A2BAEE1BF62438AB65C2764CAEBD654"/>
  </w:style>
  <w:style w:type="paragraph" w:customStyle="1" w:styleId="37B9EF34B14D401BBDBD81D998BF2D96">
    <w:name w:val="37B9EF34B14D401BBDBD81D998BF2D96"/>
  </w:style>
  <w:style w:type="paragraph" w:customStyle="1" w:styleId="D41ECCABD10F4EBCADDE8D7BC8C2A234">
    <w:name w:val="D41ECCABD10F4EBCADDE8D7BC8C2A234"/>
  </w:style>
  <w:style w:type="paragraph" w:customStyle="1" w:styleId="E2D4DA38EE954ED7AEAFA73F627C5A4E">
    <w:name w:val="E2D4DA38EE954ED7AEAFA73F627C5A4E"/>
  </w:style>
  <w:style w:type="paragraph" w:customStyle="1" w:styleId="432C9C59892847BF91BE52C0A1A0F141">
    <w:name w:val="432C9C59892847BF91BE52C0A1A0F141"/>
  </w:style>
  <w:style w:type="paragraph" w:customStyle="1" w:styleId="44F941E5B0594EEEB74FD728A22523C9">
    <w:name w:val="44F941E5B0594EEEB74FD728A22523C9"/>
  </w:style>
  <w:style w:type="paragraph" w:customStyle="1" w:styleId="A3E6C3B9D3C84FE0B3142BEB74594989">
    <w:name w:val="A3E6C3B9D3C84FE0B3142BEB74594989"/>
  </w:style>
  <w:style w:type="paragraph" w:customStyle="1" w:styleId="10104F5357204B3DB70A362DBE9F5FAA">
    <w:name w:val="10104F5357204B3DB70A362DBE9F5FAA"/>
  </w:style>
  <w:style w:type="paragraph" w:customStyle="1" w:styleId="DBAB2DC99C7F4BD7AB16DAACC6E2A5E4">
    <w:name w:val="DBAB2DC99C7F4BD7AB16DAACC6E2A5E4"/>
  </w:style>
  <w:style w:type="paragraph" w:customStyle="1" w:styleId="F804891E47B048F4B9F634981AC66D13">
    <w:name w:val="F804891E47B048F4B9F634981AC66D13"/>
  </w:style>
  <w:style w:type="paragraph" w:customStyle="1" w:styleId="681AC2129E9843A79D3DA01BD8AAE1DC">
    <w:name w:val="681AC2129E9843A79D3DA01BD8AAE1DC"/>
  </w:style>
  <w:style w:type="paragraph" w:customStyle="1" w:styleId="7A0B8EF7F6974C0A8BD234FE032ECF60">
    <w:name w:val="7A0B8EF7F6974C0A8BD234FE032ECF60"/>
  </w:style>
  <w:style w:type="paragraph" w:customStyle="1" w:styleId="95A029F872F44F6CA0D700AB9FA010DB">
    <w:name w:val="95A029F872F44F6CA0D700AB9FA010DB"/>
  </w:style>
  <w:style w:type="paragraph" w:customStyle="1" w:styleId="4E8A1A9DAFDE492BABA18269BA41DA51">
    <w:name w:val="4E8A1A9DAFDE492BABA18269BA41DA51"/>
  </w:style>
  <w:style w:type="paragraph" w:customStyle="1" w:styleId="A38FD508DDD44E63BC2971506EE511CD">
    <w:name w:val="A38FD508DDD44E63BC2971506EE511CD"/>
  </w:style>
  <w:style w:type="paragraph" w:customStyle="1" w:styleId="8FDD461A790749C0B186CB6EAFAE6DB3">
    <w:name w:val="8FDD461A790749C0B186CB6EAFAE6DB3"/>
  </w:style>
  <w:style w:type="paragraph" w:customStyle="1" w:styleId="7CE6FCF646324F1A8340AAFA24903488">
    <w:name w:val="7CE6FCF646324F1A8340AAFA24903488"/>
  </w:style>
  <w:style w:type="paragraph" w:customStyle="1" w:styleId="DF98CEC9DED9488C9B4F83F05279B214">
    <w:name w:val="DF98CEC9DED9488C9B4F83F05279B214"/>
  </w:style>
  <w:style w:type="paragraph" w:customStyle="1" w:styleId="58C8BCB5C95447389EB3E22D85F2064A">
    <w:name w:val="58C8BCB5C95447389EB3E22D85F2064A"/>
  </w:style>
  <w:style w:type="paragraph" w:customStyle="1" w:styleId="898EA328CEAA4997946A54CBFECC7F1A">
    <w:name w:val="898EA328CEAA4997946A54CBFECC7F1A"/>
  </w:style>
  <w:style w:type="paragraph" w:customStyle="1" w:styleId="F7C3C91EE62C40668F05F06D968DFC55">
    <w:name w:val="F7C3C91EE62C40668F05F06D968DFC55"/>
  </w:style>
  <w:style w:type="paragraph" w:customStyle="1" w:styleId="C41437068AB74721AFB7233C29CC2C4C">
    <w:name w:val="C41437068AB74721AFB7233C29CC2C4C"/>
  </w:style>
  <w:style w:type="paragraph" w:customStyle="1" w:styleId="6A6F050D685940E2A672F37767735510">
    <w:name w:val="6A6F050D685940E2A672F37767735510"/>
  </w:style>
  <w:style w:type="paragraph" w:customStyle="1" w:styleId="536DA91451C64D1FB037A91BDD3117A1">
    <w:name w:val="536DA91451C64D1FB037A91BDD3117A1"/>
  </w:style>
  <w:style w:type="paragraph" w:customStyle="1" w:styleId="6047C45B65604B6C99DB46118E15959D">
    <w:name w:val="6047C45B65604B6C99DB46118E15959D"/>
  </w:style>
  <w:style w:type="paragraph" w:customStyle="1" w:styleId="77E9241392B7442098C0A9E4B741C601">
    <w:name w:val="77E9241392B7442098C0A9E4B741C601"/>
  </w:style>
  <w:style w:type="paragraph" w:customStyle="1" w:styleId="49123ED5EB374EF0870B51ACD2D23B8D">
    <w:name w:val="49123ED5EB374EF0870B51ACD2D23B8D"/>
  </w:style>
  <w:style w:type="paragraph" w:customStyle="1" w:styleId="F394A53713A74B51954F252719EFB962">
    <w:name w:val="F394A53713A74B51954F252719EFB962"/>
  </w:style>
  <w:style w:type="paragraph" w:customStyle="1" w:styleId="D0E660C401CA4E9FAB76F507CF2BE3AE">
    <w:name w:val="D0E660C401CA4E9FAB76F507CF2BE3AE"/>
  </w:style>
  <w:style w:type="paragraph" w:customStyle="1" w:styleId="3C1FB12297F84A38BD4FBDC05511777B">
    <w:name w:val="3C1FB12297F84A38BD4FBDC05511777B"/>
  </w:style>
  <w:style w:type="paragraph" w:customStyle="1" w:styleId="56B35463A06442359B427370CF1877FA">
    <w:name w:val="56B35463A06442359B427370CF1877FA"/>
  </w:style>
  <w:style w:type="paragraph" w:customStyle="1" w:styleId="99F1521246BC4890B1C1352E0F1BD205">
    <w:name w:val="99F1521246BC4890B1C1352E0F1BD205"/>
  </w:style>
  <w:style w:type="paragraph" w:customStyle="1" w:styleId="CBB1477335A04E60B2BBDD4BD28340EF">
    <w:name w:val="CBB1477335A04E60B2BBDD4BD28340EF"/>
  </w:style>
  <w:style w:type="paragraph" w:customStyle="1" w:styleId="17A8EA43FF7747BB90BD82F70073F519">
    <w:name w:val="17A8EA43FF7747BB90BD82F70073F519"/>
  </w:style>
  <w:style w:type="paragraph" w:customStyle="1" w:styleId="DFEAD9CEB25540B699C733A63E85BEBD">
    <w:name w:val="DFEAD9CEB25540B699C733A63E85BEBD"/>
  </w:style>
  <w:style w:type="paragraph" w:customStyle="1" w:styleId="849FAD39262C4EF48CABCA9D267BBF71">
    <w:name w:val="849FAD39262C4EF48CABCA9D267BBF71"/>
  </w:style>
  <w:style w:type="paragraph" w:customStyle="1" w:styleId="3356518C3143468EA3F14F8A433E035E">
    <w:name w:val="3356518C3143468EA3F14F8A433E035E"/>
  </w:style>
  <w:style w:type="paragraph" w:customStyle="1" w:styleId="804FE1CA92284986B1786C752E7F9970">
    <w:name w:val="804FE1CA92284986B1786C752E7F9970"/>
  </w:style>
  <w:style w:type="paragraph" w:customStyle="1" w:styleId="14F5FC8868A4457B92AD545CF2957E72">
    <w:name w:val="14F5FC8868A4457B92AD545CF2957E72"/>
    <w:rsid w:val="00680A66"/>
  </w:style>
  <w:style w:type="paragraph" w:customStyle="1" w:styleId="0B17B0DE4C2B4D07BDB1F3F8E9161BFB">
    <w:name w:val="0B17B0DE4C2B4D07BDB1F3F8E9161BFB"/>
    <w:rsid w:val="00680A66"/>
  </w:style>
  <w:style w:type="paragraph" w:customStyle="1" w:styleId="D9AA24F674D6414896B8585CE939FC4B">
    <w:name w:val="D9AA24F674D6414896B8585CE939FC4B"/>
    <w:rsid w:val="00680A66"/>
  </w:style>
  <w:style w:type="paragraph" w:customStyle="1" w:styleId="9E628E86440B428B9C82BA80084FFB26">
    <w:name w:val="9E628E86440B428B9C82BA80084FFB26"/>
    <w:rsid w:val="00680A66"/>
  </w:style>
  <w:style w:type="paragraph" w:customStyle="1" w:styleId="EDF971EA3D584F1BB79ADC5E63921A62">
    <w:name w:val="EDF971EA3D584F1BB79ADC5E63921A62"/>
    <w:rsid w:val="00680A66"/>
  </w:style>
  <w:style w:type="paragraph" w:customStyle="1" w:styleId="0351A0996C404FD9BBD05BF3ECA7482C">
    <w:name w:val="0351A0996C404FD9BBD05BF3ECA7482C"/>
    <w:rsid w:val="00680A66"/>
  </w:style>
  <w:style w:type="paragraph" w:customStyle="1" w:styleId="9819D577018347B0ADE73262BDF82A61">
    <w:name w:val="9819D577018347B0ADE73262BDF82A61"/>
    <w:rsid w:val="00680A66"/>
  </w:style>
  <w:style w:type="paragraph" w:customStyle="1" w:styleId="49A8F469C17B4116A4164213D726DFA3">
    <w:name w:val="49A8F469C17B4116A4164213D726DFA3"/>
    <w:rsid w:val="00680A66"/>
  </w:style>
  <w:style w:type="paragraph" w:customStyle="1" w:styleId="EB953C8E23144BD3AA7DEC24ED836435">
    <w:name w:val="EB953C8E23144BD3AA7DEC24ED836435"/>
    <w:rsid w:val="00680A66"/>
  </w:style>
  <w:style w:type="paragraph" w:customStyle="1" w:styleId="083AA14CF30641B9A3E4AAEEB3AF7A38">
    <w:name w:val="083AA14CF30641B9A3E4AAEEB3AF7A38"/>
    <w:rsid w:val="00680A66"/>
  </w:style>
  <w:style w:type="paragraph" w:customStyle="1" w:styleId="ACD61E3017134FA1A28258FAE4B6CCDE">
    <w:name w:val="ACD61E3017134FA1A28258FAE4B6CCDE"/>
    <w:rsid w:val="00680A66"/>
  </w:style>
  <w:style w:type="paragraph" w:customStyle="1" w:styleId="1EB680C356BC4E0D94EE8B547074EE87">
    <w:name w:val="1EB680C356BC4E0D94EE8B547074EE87"/>
    <w:rsid w:val="00680A66"/>
  </w:style>
  <w:style w:type="paragraph" w:customStyle="1" w:styleId="C34A2337B77C408381F720B28D9F469C">
    <w:name w:val="C34A2337B77C408381F720B28D9F469C"/>
    <w:rsid w:val="00680A66"/>
  </w:style>
  <w:style w:type="paragraph" w:customStyle="1" w:styleId="4188B13C6C25411289A7719FD99E3E09">
    <w:name w:val="4188B13C6C25411289A7719FD99E3E09"/>
    <w:rsid w:val="00680A66"/>
  </w:style>
  <w:style w:type="paragraph" w:customStyle="1" w:styleId="81F40C0B7B8C4A8AB9D9C6DE2AA600B8">
    <w:name w:val="81F40C0B7B8C4A8AB9D9C6DE2AA600B8"/>
    <w:rsid w:val="008D0615"/>
  </w:style>
  <w:style w:type="paragraph" w:customStyle="1" w:styleId="53CA52CECEF641BDBCAC0C042734D782">
    <w:name w:val="53CA52CECEF641BDBCAC0C042734D782"/>
    <w:rsid w:val="008D0615"/>
  </w:style>
  <w:style w:type="paragraph" w:customStyle="1" w:styleId="CE5F5F648F2A4978BB8ACBF8347ACE7A">
    <w:name w:val="CE5F5F648F2A4978BB8ACBF8347ACE7A"/>
    <w:rsid w:val="008D0615"/>
  </w:style>
  <w:style w:type="paragraph" w:customStyle="1" w:styleId="36EEC207F5A045D5B1D49116853BA7CC">
    <w:name w:val="36EEC207F5A045D5B1D49116853BA7CC"/>
    <w:rsid w:val="008D0615"/>
  </w:style>
  <w:style w:type="paragraph" w:customStyle="1" w:styleId="5E8A0FD6065C4EBAA3F1A338367B4AFC">
    <w:name w:val="5E8A0FD6065C4EBAA3F1A338367B4AFC"/>
    <w:rsid w:val="008D0615"/>
  </w:style>
  <w:style w:type="paragraph" w:customStyle="1" w:styleId="DAB0CECA02B240858FF661E5C6AC9AD5">
    <w:name w:val="DAB0CECA02B240858FF661E5C6AC9AD5"/>
    <w:rsid w:val="008D0615"/>
  </w:style>
  <w:style w:type="paragraph" w:customStyle="1" w:styleId="5B0C5898957D4004BB3F9F6977834920">
    <w:name w:val="5B0C5898957D4004BB3F9F6977834920"/>
    <w:rsid w:val="008D0615"/>
  </w:style>
  <w:style w:type="paragraph" w:customStyle="1" w:styleId="B1E971635F2143AE980630E5AFB73761">
    <w:name w:val="B1E971635F2143AE980630E5AFB73761"/>
    <w:rsid w:val="008D0615"/>
  </w:style>
  <w:style w:type="paragraph" w:customStyle="1" w:styleId="C1F1C8AEE9224138915BB16CFDCB59FA">
    <w:name w:val="C1F1C8AEE9224138915BB16CFDCB59FA"/>
    <w:rsid w:val="008D0615"/>
  </w:style>
  <w:style w:type="paragraph" w:customStyle="1" w:styleId="C1C5B27E384B4A5896F8B9B7CE121659">
    <w:name w:val="C1C5B27E384B4A5896F8B9B7CE121659"/>
    <w:rsid w:val="008D0615"/>
  </w:style>
  <w:style w:type="paragraph" w:customStyle="1" w:styleId="64734639E3D54C388FC7BDFED5AF1EC4">
    <w:name w:val="64734639E3D54C388FC7BDFED5AF1EC4"/>
    <w:rsid w:val="008D0615"/>
  </w:style>
  <w:style w:type="paragraph" w:customStyle="1" w:styleId="C9CE5F95149B4E2F9D25199B8D4EFA84">
    <w:name w:val="C9CE5F95149B4E2F9D25199B8D4EFA84"/>
    <w:rsid w:val="008D0615"/>
  </w:style>
  <w:style w:type="paragraph" w:customStyle="1" w:styleId="304F58811F674F4DA834E762C554754D">
    <w:name w:val="304F58811F674F4DA834E762C554754D"/>
    <w:rsid w:val="008D0615"/>
  </w:style>
  <w:style w:type="paragraph" w:customStyle="1" w:styleId="9B47D1E219604341BE28BCBFDECE16A0">
    <w:name w:val="9B47D1E219604341BE28BCBFDECE16A0"/>
    <w:rsid w:val="008D0615"/>
  </w:style>
  <w:style w:type="paragraph" w:customStyle="1" w:styleId="AF984DAAE6964DF8B36637E118AD77D5">
    <w:name w:val="AF984DAAE6964DF8B36637E118AD77D5"/>
    <w:rsid w:val="008D0615"/>
  </w:style>
  <w:style w:type="paragraph" w:customStyle="1" w:styleId="F1170993937D4274B9034EA52DC22991">
    <w:name w:val="F1170993937D4274B9034EA52DC22991"/>
    <w:rsid w:val="008D0615"/>
  </w:style>
  <w:style w:type="paragraph" w:customStyle="1" w:styleId="3523D3AB442A40C2945ADA3EEAA65E85">
    <w:name w:val="3523D3AB442A40C2945ADA3EEAA65E85"/>
    <w:rsid w:val="008D0615"/>
  </w:style>
  <w:style w:type="paragraph" w:customStyle="1" w:styleId="97CA168DEC70493BA565C52D80181D63">
    <w:name w:val="97CA168DEC70493BA565C52D80181D63"/>
    <w:rsid w:val="008D0615"/>
  </w:style>
  <w:style w:type="paragraph" w:customStyle="1" w:styleId="C6433F49E13A4975AB1D266185CF462A">
    <w:name w:val="C6433F49E13A4975AB1D266185CF462A"/>
    <w:rsid w:val="008D0615"/>
  </w:style>
  <w:style w:type="paragraph" w:customStyle="1" w:styleId="6E679C5CC98A4B818172EC175861C832">
    <w:name w:val="6E679C5CC98A4B818172EC175861C832"/>
    <w:rsid w:val="008D0615"/>
  </w:style>
  <w:style w:type="paragraph" w:customStyle="1" w:styleId="B83A64C2CE414FE6AED4F23D5E681379">
    <w:name w:val="B83A64C2CE414FE6AED4F23D5E681379"/>
    <w:rsid w:val="008D0615"/>
  </w:style>
  <w:style w:type="paragraph" w:customStyle="1" w:styleId="227CCAC3D84543668094A06C25AACDFC">
    <w:name w:val="227CCAC3D84543668094A06C25AACDFC"/>
    <w:rsid w:val="008D0615"/>
  </w:style>
  <w:style w:type="paragraph" w:customStyle="1" w:styleId="2C98889657E9488C9BA72B8AF225D6F5">
    <w:name w:val="2C98889657E9488C9BA72B8AF225D6F5"/>
    <w:rsid w:val="008D0615"/>
  </w:style>
  <w:style w:type="paragraph" w:customStyle="1" w:styleId="EF628056EE374465A8C9A929F9317018">
    <w:name w:val="EF628056EE374465A8C9A929F9317018"/>
    <w:rsid w:val="008D0615"/>
  </w:style>
  <w:style w:type="paragraph" w:customStyle="1" w:styleId="371DF8C1213B4BDA9622B1ACA45676D9">
    <w:name w:val="371DF8C1213B4BDA9622B1ACA45676D9"/>
    <w:rsid w:val="008D0615"/>
  </w:style>
  <w:style w:type="paragraph" w:customStyle="1" w:styleId="4B70EC66D65B46AB8D3A3ACA9D9FFCEC">
    <w:name w:val="4B70EC66D65B46AB8D3A3ACA9D9FFCEC"/>
    <w:rsid w:val="008D0615"/>
  </w:style>
  <w:style w:type="paragraph" w:customStyle="1" w:styleId="608A218586334282ABEE8B9BCFE66992">
    <w:name w:val="608A218586334282ABEE8B9BCFE66992"/>
    <w:rsid w:val="008D0615"/>
  </w:style>
  <w:style w:type="paragraph" w:customStyle="1" w:styleId="E7460F54C51D4CE697AC4F244D3779B0">
    <w:name w:val="E7460F54C51D4CE697AC4F244D3779B0"/>
    <w:rsid w:val="008D0615"/>
  </w:style>
  <w:style w:type="paragraph" w:customStyle="1" w:styleId="BA40E1C2A590473FB8C5EC7A5A7253A8">
    <w:name w:val="BA40E1C2A590473FB8C5EC7A5A7253A8"/>
    <w:rsid w:val="008D0615"/>
  </w:style>
  <w:style w:type="paragraph" w:customStyle="1" w:styleId="CEA3FCEE2D2C466890D82596171214DB">
    <w:name w:val="CEA3FCEE2D2C466890D82596171214DB"/>
    <w:rsid w:val="008D0615"/>
  </w:style>
  <w:style w:type="paragraph" w:customStyle="1" w:styleId="70BF85A69E3247079836E551591042F7">
    <w:name w:val="70BF85A69E3247079836E551591042F7"/>
    <w:rsid w:val="008D0615"/>
  </w:style>
  <w:style w:type="paragraph" w:customStyle="1" w:styleId="83759F3607AB4984A733E3E069B67AA2">
    <w:name w:val="83759F3607AB4984A733E3E069B67AA2"/>
    <w:rsid w:val="008D0615"/>
  </w:style>
  <w:style w:type="paragraph" w:customStyle="1" w:styleId="2564198737EE4A82AB6020CE46D35F76">
    <w:name w:val="2564198737EE4A82AB6020CE46D35F76"/>
    <w:rsid w:val="008D0615"/>
  </w:style>
  <w:style w:type="paragraph" w:customStyle="1" w:styleId="83D4E5E3EC34463ABF9E5116DB9899A5">
    <w:name w:val="83D4E5E3EC34463ABF9E5116DB9899A5"/>
    <w:rsid w:val="008D0615"/>
  </w:style>
  <w:style w:type="paragraph" w:customStyle="1" w:styleId="20DB0665604D40F4AC51A159FA36C34B">
    <w:name w:val="20DB0665604D40F4AC51A159FA36C34B"/>
    <w:rsid w:val="008D0615"/>
  </w:style>
  <w:style w:type="paragraph" w:customStyle="1" w:styleId="AFFDC4EDBAED4A7EBB8B86830E90AC92">
    <w:name w:val="AFFDC4EDBAED4A7EBB8B86830E90AC92"/>
    <w:rsid w:val="008D0615"/>
  </w:style>
  <w:style w:type="paragraph" w:customStyle="1" w:styleId="924BC8EC09A34578B2DE7B9141DA3FB8">
    <w:name w:val="924BC8EC09A34578B2DE7B9141DA3FB8"/>
    <w:rsid w:val="008D0615"/>
  </w:style>
  <w:style w:type="paragraph" w:customStyle="1" w:styleId="6687826EA319484CAFBB86C1CDDFEF17">
    <w:name w:val="6687826EA319484CAFBB86C1CDDFEF17"/>
    <w:rsid w:val="008D0615"/>
  </w:style>
  <w:style w:type="paragraph" w:customStyle="1" w:styleId="8B4B8DE628AD4565BC0F50142CD2B7BA">
    <w:name w:val="8B4B8DE628AD4565BC0F50142CD2B7BA"/>
    <w:rsid w:val="008D0615"/>
  </w:style>
  <w:style w:type="paragraph" w:customStyle="1" w:styleId="01EFD0FC3A4B457083923D4671966EC9">
    <w:name w:val="01EFD0FC3A4B457083923D4671966EC9"/>
    <w:rsid w:val="008D0615"/>
  </w:style>
  <w:style w:type="paragraph" w:customStyle="1" w:styleId="A75FCD8905134EB7B1E41B550BE6D703">
    <w:name w:val="A75FCD8905134EB7B1E41B550BE6D703"/>
    <w:rsid w:val="008D0615"/>
  </w:style>
  <w:style w:type="paragraph" w:customStyle="1" w:styleId="B287B9D96FE5435DB3702F710F3A873A">
    <w:name w:val="B287B9D96FE5435DB3702F710F3A873A"/>
    <w:rsid w:val="008D0615"/>
  </w:style>
  <w:style w:type="paragraph" w:customStyle="1" w:styleId="50D8B9FA66364F829A8DE51B3B726A4F">
    <w:name w:val="50D8B9FA66364F829A8DE51B3B726A4F"/>
    <w:rsid w:val="008D0615"/>
  </w:style>
  <w:style w:type="paragraph" w:customStyle="1" w:styleId="25E324B5B6AE4E32933A2C966AB785AB">
    <w:name w:val="25E324B5B6AE4E32933A2C966AB785AB"/>
    <w:rsid w:val="008D0615"/>
  </w:style>
  <w:style w:type="paragraph" w:customStyle="1" w:styleId="12DB05FB7D9F4BD18D3E7D158505FC35">
    <w:name w:val="12DB05FB7D9F4BD18D3E7D158505FC35"/>
    <w:rsid w:val="008D0615"/>
  </w:style>
  <w:style w:type="paragraph" w:customStyle="1" w:styleId="00543F73FC0A4809BFE6A6EF6A2022AB">
    <w:name w:val="00543F73FC0A4809BFE6A6EF6A2022AB"/>
    <w:rsid w:val="008D0615"/>
  </w:style>
  <w:style w:type="paragraph" w:customStyle="1" w:styleId="CE8621998C1B48AC8A57EFC409406072">
    <w:name w:val="CE8621998C1B48AC8A57EFC409406072"/>
    <w:rsid w:val="008D0615"/>
  </w:style>
  <w:style w:type="paragraph" w:customStyle="1" w:styleId="E0B079C1B62848508D9FE56F03897504">
    <w:name w:val="E0B079C1B62848508D9FE56F03897504"/>
    <w:rsid w:val="008D0615"/>
  </w:style>
  <w:style w:type="paragraph" w:customStyle="1" w:styleId="E41CEB9EFC6F47AB8B610A423334AB96">
    <w:name w:val="E41CEB9EFC6F47AB8B610A423334AB96"/>
    <w:rsid w:val="008D0615"/>
  </w:style>
  <w:style w:type="paragraph" w:customStyle="1" w:styleId="759A82AEC80F4341919B402951A4CFA1">
    <w:name w:val="759A82AEC80F4341919B402951A4CFA1"/>
    <w:rsid w:val="003A0FC5"/>
  </w:style>
  <w:style w:type="paragraph" w:customStyle="1" w:styleId="61C684BD97A3465FA7994DF75DA3D0D5">
    <w:name w:val="61C684BD97A3465FA7994DF75DA3D0D5"/>
    <w:rsid w:val="003A0FC5"/>
  </w:style>
  <w:style w:type="paragraph" w:customStyle="1" w:styleId="5BF3BECE84E840A08E4C25D0FBC20AEA">
    <w:name w:val="5BF3BECE84E840A08E4C25D0FBC20AEA"/>
    <w:rsid w:val="003A0FC5"/>
  </w:style>
  <w:style w:type="paragraph" w:customStyle="1" w:styleId="44D3F00F963C4704BD90939D23BF910C">
    <w:name w:val="44D3F00F963C4704BD90939D23BF910C"/>
    <w:rsid w:val="003A0FC5"/>
  </w:style>
  <w:style w:type="paragraph" w:customStyle="1" w:styleId="6D16BEA59F954931AEF58AD6921F6CC5">
    <w:name w:val="6D16BEA59F954931AEF58AD6921F6CC5"/>
    <w:rsid w:val="003A0FC5"/>
  </w:style>
  <w:style w:type="paragraph" w:customStyle="1" w:styleId="BD39442FF2014E28BFC7295162BE29A4">
    <w:name w:val="BD39442FF2014E28BFC7295162BE29A4"/>
    <w:rsid w:val="003A0FC5"/>
  </w:style>
  <w:style w:type="paragraph" w:customStyle="1" w:styleId="CBBE1D8008B1440FB65E8E93BD14F2D1">
    <w:name w:val="CBBE1D8008B1440FB65E8E93BD14F2D1"/>
    <w:rsid w:val="003A0FC5"/>
  </w:style>
  <w:style w:type="paragraph" w:customStyle="1" w:styleId="DB67141F2B8646DDBC347567FBF39CF5">
    <w:name w:val="DB67141F2B8646DDBC347567FBF39CF5"/>
    <w:rsid w:val="003A0FC5"/>
  </w:style>
  <w:style w:type="paragraph" w:customStyle="1" w:styleId="DDA5EC0915184E15967982190A257989">
    <w:name w:val="DDA5EC0915184E15967982190A257989"/>
    <w:rsid w:val="003A0FC5"/>
  </w:style>
  <w:style w:type="paragraph" w:customStyle="1" w:styleId="3E39E084877340EFADC30955C76E9ED4">
    <w:name w:val="3E39E084877340EFADC30955C76E9ED4"/>
    <w:rsid w:val="003A0FC5"/>
  </w:style>
  <w:style w:type="paragraph" w:customStyle="1" w:styleId="7D183C06B3E44202AD3C29D38694CE63">
    <w:name w:val="7D183C06B3E44202AD3C29D38694CE63"/>
    <w:rsid w:val="003A0FC5"/>
  </w:style>
  <w:style w:type="paragraph" w:customStyle="1" w:styleId="EE79F60D80584B489F63294113148D55">
    <w:name w:val="EE79F60D80584B489F63294113148D55"/>
    <w:rsid w:val="003A0FC5"/>
  </w:style>
  <w:style w:type="paragraph" w:customStyle="1" w:styleId="A7FC202E94174C0CA4F38863127690AE">
    <w:name w:val="A7FC202E94174C0CA4F38863127690AE"/>
    <w:rsid w:val="003A0FC5"/>
  </w:style>
  <w:style w:type="paragraph" w:customStyle="1" w:styleId="8AA425F994B4472FA69F86B7B13C5C4D">
    <w:name w:val="8AA425F994B4472FA69F86B7B13C5C4D"/>
    <w:rsid w:val="003A0FC5"/>
  </w:style>
  <w:style w:type="paragraph" w:customStyle="1" w:styleId="B8CD2F9C7B3A459A9195F7DE7A953218">
    <w:name w:val="B8CD2F9C7B3A459A9195F7DE7A953218"/>
    <w:rsid w:val="003A0FC5"/>
  </w:style>
  <w:style w:type="paragraph" w:customStyle="1" w:styleId="779EA810DE5D47C38DAEEC9F134F03CF">
    <w:name w:val="779EA810DE5D47C38DAEEC9F134F03CF"/>
    <w:rsid w:val="003A0FC5"/>
  </w:style>
  <w:style w:type="paragraph" w:customStyle="1" w:styleId="4A7F7D11CF9646FA8118F6396148B61D">
    <w:name w:val="4A7F7D11CF9646FA8118F6396148B61D"/>
    <w:rsid w:val="003A0FC5"/>
  </w:style>
  <w:style w:type="paragraph" w:customStyle="1" w:styleId="4F836B593C2D4EEB86007F70EA9988C7">
    <w:name w:val="4F836B593C2D4EEB86007F70EA9988C7"/>
    <w:rsid w:val="003A0FC5"/>
  </w:style>
  <w:style w:type="paragraph" w:customStyle="1" w:styleId="1A152DC28EFE4FA9A5798356014F03BB">
    <w:name w:val="1A152DC28EFE4FA9A5798356014F03BB"/>
    <w:rsid w:val="003A0FC5"/>
  </w:style>
  <w:style w:type="paragraph" w:customStyle="1" w:styleId="F841148D551549FFAA1D8FF35E5E3F9B">
    <w:name w:val="F841148D551549FFAA1D8FF35E5E3F9B"/>
    <w:rsid w:val="003A0FC5"/>
  </w:style>
  <w:style w:type="paragraph" w:customStyle="1" w:styleId="7E7729D646BF4F1BA82FED63B0097D08">
    <w:name w:val="7E7729D646BF4F1BA82FED63B0097D08"/>
    <w:rsid w:val="003A0FC5"/>
  </w:style>
  <w:style w:type="paragraph" w:customStyle="1" w:styleId="49F3D7E7DDB54A828A9F76ED80606342">
    <w:name w:val="49F3D7E7DDB54A828A9F76ED80606342"/>
    <w:rsid w:val="003A0FC5"/>
  </w:style>
  <w:style w:type="paragraph" w:customStyle="1" w:styleId="8936F232A4C3437C96676B060AC61784">
    <w:name w:val="8936F232A4C3437C96676B060AC61784"/>
    <w:rsid w:val="003A0FC5"/>
  </w:style>
  <w:style w:type="paragraph" w:customStyle="1" w:styleId="70B4C7B6E5F7489CB36C8B2C48BC452E">
    <w:name w:val="70B4C7B6E5F7489CB36C8B2C48BC452E"/>
    <w:rsid w:val="003A0FC5"/>
  </w:style>
  <w:style w:type="paragraph" w:customStyle="1" w:styleId="8BDB8E1309EF4B0CB57D9E6F06ED2DFB">
    <w:name w:val="8BDB8E1309EF4B0CB57D9E6F06ED2DFB"/>
    <w:rsid w:val="003A0FC5"/>
  </w:style>
  <w:style w:type="paragraph" w:customStyle="1" w:styleId="D270A69852474AD48B51D66C7435AEF6">
    <w:name w:val="D270A69852474AD48B51D66C7435AEF6"/>
    <w:rsid w:val="003A0FC5"/>
  </w:style>
  <w:style w:type="paragraph" w:customStyle="1" w:styleId="B1371D76AF504F8E9C9038B9369AC9E7">
    <w:name w:val="B1371D76AF504F8E9C9038B9369AC9E7"/>
    <w:rsid w:val="003A0FC5"/>
  </w:style>
  <w:style w:type="paragraph" w:customStyle="1" w:styleId="2C616E30ED3F4B09B6E21F860CC0BE65">
    <w:name w:val="2C616E30ED3F4B09B6E21F860CC0BE65"/>
    <w:rsid w:val="003A0FC5"/>
  </w:style>
  <w:style w:type="paragraph" w:customStyle="1" w:styleId="05FAD42D1F7A4B658B3DD308B7CA999C">
    <w:name w:val="05FAD42D1F7A4B658B3DD308B7CA999C"/>
    <w:rsid w:val="003A0FC5"/>
  </w:style>
  <w:style w:type="paragraph" w:customStyle="1" w:styleId="E98DA6EBAE334D3A8B8B0228F0F1C49F">
    <w:name w:val="E98DA6EBAE334D3A8B8B0228F0F1C49F"/>
    <w:rsid w:val="003A0FC5"/>
  </w:style>
  <w:style w:type="paragraph" w:customStyle="1" w:styleId="E10D4ACD7F924DB09D57598D900A2D1A">
    <w:name w:val="E10D4ACD7F924DB09D57598D900A2D1A"/>
    <w:rsid w:val="003A0FC5"/>
  </w:style>
  <w:style w:type="paragraph" w:customStyle="1" w:styleId="C44769BF2B7145DBAC95C7ED155AEC70">
    <w:name w:val="C44769BF2B7145DBAC95C7ED155AEC70"/>
    <w:rsid w:val="003A0FC5"/>
  </w:style>
  <w:style w:type="paragraph" w:customStyle="1" w:styleId="E24408E8DFAF44988D84A4639CE772A0">
    <w:name w:val="E24408E8DFAF44988D84A4639CE772A0"/>
    <w:rsid w:val="003A0FC5"/>
  </w:style>
  <w:style w:type="paragraph" w:customStyle="1" w:styleId="14A2150F4FBD445FA38CFD639841C98A">
    <w:name w:val="14A2150F4FBD445FA38CFD639841C98A"/>
    <w:rsid w:val="003A0FC5"/>
  </w:style>
  <w:style w:type="paragraph" w:customStyle="1" w:styleId="BD37749B812149F6B90EAF463FF827FD">
    <w:name w:val="BD37749B812149F6B90EAF463FF827FD"/>
    <w:rsid w:val="003A0FC5"/>
  </w:style>
  <w:style w:type="paragraph" w:customStyle="1" w:styleId="8A6884A7DAEF4DB491406F9EACA576A3">
    <w:name w:val="8A6884A7DAEF4DB491406F9EACA576A3"/>
    <w:rsid w:val="003A0FC5"/>
  </w:style>
  <w:style w:type="paragraph" w:customStyle="1" w:styleId="AB9F6B903F69432EADE6D5F5EE8C8DAD">
    <w:name w:val="AB9F6B903F69432EADE6D5F5EE8C8DAD"/>
    <w:rsid w:val="003A0FC5"/>
  </w:style>
  <w:style w:type="paragraph" w:customStyle="1" w:styleId="B3BB256F7AF84E74B1560D264F7F187A">
    <w:name w:val="B3BB256F7AF84E74B1560D264F7F187A"/>
    <w:rsid w:val="003A0FC5"/>
  </w:style>
  <w:style w:type="paragraph" w:customStyle="1" w:styleId="C8D33060B4924416B8CC34AF120BE44E">
    <w:name w:val="C8D33060B4924416B8CC34AF120BE44E"/>
    <w:rsid w:val="003A0FC5"/>
  </w:style>
  <w:style w:type="paragraph" w:customStyle="1" w:styleId="8468DE2172F441D39BB4CF544E16C6F6">
    <w:name w:val="8468DE2172F441D39BB4CF544E16C6F6"/>
    <w:rsid w:val="003A0FC5"/>
  </w:style>
  <w:style w:type="paragraph" w:customStyle="1" w:styleId="3AD38BE6AD89409B93207FA7215F488A">
    <w:name w:val="3AD38BE6AD89409B93207FA7215F488A"/>
    <w:rsid w:val="003A0FC5"/>
  </w:style>
  <w:style w:type="paragraph" w:customStyle="1" w:styleId="D49E5A7EA2BF47C2A6DC9A6737999CD2">
    <w:name w:val="D49E5A7EA2BF47C2A6DC9A6737999CD2"/>
    <w:rsid w:val="003A0FC5"/>
  </w:style>
  <w:style w:type="paragraph" w:customStyle="1" w:styleId="9F2A0022236B4E61895E16829386CE28">
    <w:name w:val="9F2A0022236B4E61895E16829386CE28"/>
    <w:rsid w:val="003A0FC5"/>
  </w:style>
  <w:style w:type="paragraph" w:customStyle="1" w:styleId="607BAC986A144C198054A184184EC1A5">
    <w:name w:val="607BAC986A144C198054A184184EC1A5"/>
    <w:rsid w:val="003A0FC5"/>
  </w:style>
  <w:style w:type="paragraph" w:customStyle="1" w:styleId="3BD822682C6B4B25973D8C233237228C">
    <w:name w:val="3BD822682C6B4B25973D8C233237228C"/>
    <w:rsid w:val="003A0FC5"/>
  </w:style>
  <w:style w:type="paragraph" w:customStyle="1" w:styleId="8AD5E6C15BC348D494EA6970761E4E97">
    <w:name w:val="8AD5E6C15BC348D494EA6970761E4E97"/>
    <w:rsid w:val="003A0FC5"/>
  </w:style>
  <w:style w:type="paragraph" w:customStyle="1" w:styleId="CCB83AD6FE194CFB9A034877FA2E1AFB">
    <w:name w:val="CCB83AD6FE194CFB9A034877FA2E1AFB"/>
    <w:rsid w:val="003A0FC5"/>
  </w:style>
  <w:style w:type="paragraph" w:customStyle="1" w:styleId="4C6E110F7B994C70A900BBFFC48ECCEE">
    <w:name w:val="4C6E110F7B994C70A900BBFFC48ECCEE"/>
    <w:rsid w:val="003A0FC5"/>
  </w:style>
  <w:style w:type="paragraph" w:customStyle="1" w:styleId="8859295AB4824CBBAD6CE9BA06764789">
    <w:name w:val="8859295AB4824CBBAD6CE9BA06764789"/>
    <w:rsid w:val="003A0FC5"/>
  </w:style>
  <w:style w:type="paragraph" w:customStyle="1" w:styleId="551026293BF24801BEE2E141BE37EEEF">
    <w:name w:val="551026293BF24801BEE2E141BE37EEEF"/>
    <w:rsid w:val="00D1228B"/>
  </w:style>
  <w:style w:type="paragraph" w:customStyle="1" w:styleId="D607EC1B4F9640268DB3B42A16618A9D">
    <w:name w:val="D607EC1B4F9640268DB3B42A16618A9D"/>
    <w:rsid w:val="00D1228B"/>
  </w:style>
  <w:style w:type="paragraph" w:customStyle="1" w:styleId="12B16E76F0B84D8C90C819EA28E4E2AC">
    <w:name w:val="12B16E76F0B84D8C90C819EA28E4E2AC"/>
    <w:rsid w:val="00D1228B"/>
  </w:style>
  <w:style w:type="paragraph" w:customStyle="1" w:styleId="A0EC05E3FC9B4439A894FA5B9968D552">
    <w:name w:val="A0EC05E3FC9B4439A894FA5B9968D552"/>
    <w:rsid w:val="00D1228B"/>
  </w:style>
  <w:style w:type="paragraph" w:customStyle="1" w:styleId="53DF9A9E53A3439CB0331156DDF055E7">
    <w:name w:val="53DF9A9E53A3439CB0331156DDF055E7"/>
    <w:rsid w:val="00D1228B"/>
  </w:style>
  <w:style w:type="paragraph" w:customStyle="1" w:styleId="9FA50F757E3C478AAA0ABE297E6E019E">
    <w:name w:val="9FA50F757E3C478AAA0ABE297E6E019E"/>
    <w:rsid w:val="00D1228B"/>
  </w:style>
  <w:style w:type="paragraph" w:customStyle="1" w:styleId="E77BF2C7317443378E6E87AB8F571D53">
    <w:name w:val="E77BF2C7317443378E6E87AB8F571D53"/>
    <w:rsid w:val="00D1228B"/>
  </w:style>
  <w:style w:type="paragraph" w:customStyle="1" w:styleId="067B89C03FFA412CB20A8E920D316F5E">
    <w:name w:val="067B89C03FFA412CB20A8E920D316F5E"/>
    <w:rsid w:val="00D1228B"/>
  </w:style>
  <w:style w:type="paragraph" w:customStyle="1" w:styleId="6845F60A97A84CFCA14230B8758FF9DA">
    <w:name w:val="6845F60A97A84CFCA14230B8758FF9DA"/>
    <w:rsid w:val="00D1228B"/>
  </w:style>
  <w:style w:type="paragraph" w:customStyle="1" w:styleId="2423175BA264409DAEBF75DB202971C7">
    <w:name w:val="2423175BA264409DAEBF75DB202971C7"/>
    <w:rsid w:val="00D1228B"/>
  </w:style>
  <w:style w:type="paragraph" w:customStyle="1" w:styleId="3806B300F086481F940C9BB1AFE46224">
    <w:name w:val="3806B300F086481F940C9BB1AFE46224"/>
    <w:rsid w:val="00D1228B"/>
  </w:style>
  <w:style w:type="paragraph" w:customStyle="1" w:styleId="923F57A12A064F8A811A92EE5ECA1960">
    <w:name w:val="923F57A12A064F8A811A92EE5ECA1960"/>
    <w:rsid w:val="00D1228B"/>
  </w:style>
  <w:style w:type="paragraph" w:customStyle="1" w:styleId="1159D5DD5F444F81ABF34B2A406CAA4B">
    <w:name w:val="1159D5DD5F444F81ABF34B2A406CAA4B"/>
    <w:rsid w:val="00D1228B"/>
  </w:style>
  <w:style w:type="paragraph" w:customStyle="1" w:styleId="ABF77B68F9684CC0BE4A5A7939EF702E">
    <w:name w:val="ABF77B68F9684CC0BE4A5A7939EF702E"/>
    <w:rsid w:val="00D1228B"/>
  </w:style>
  <w:style w:type="paragraph" w:customStyle="1" w:styleId="C23CF983C6114CABAB23C3A075F53C1B">
    <w:name w:val="C23CF983C6114CABAB23C3A075F53C1B"/>
    <w:rsid w:val="00D1228B"/>
  </w:style>
  <w:style w:type="paragraph" w:customStyle="1" w:styleId="63F46A86122043BB9C18959EA5A6F729">
    <w:name w:val="63F46A86122043BB9C18959EA5A6F729"/>
    <w:rsid w:val="00D1228B"/>
  </w:style>
  <w:style w:type="paragraph" w:customStyle="1" w:styleId="556086B04FEF4CE593C91838010BC79A">
    <w:name w:val="556086B04FEF4CE593C91838010BC79A"/>
    <w:rsid w:val="00D1228B"/>
  </w:style>
  <w:style w:type="paragraph" w:customStyle="1" w:styleId="2017F288E9BC49E7BDAB781CBCBCCF06">
    <w:name w:val="2017F288E9BC49E7BDAB781CBCBCCF06"/>
    <w:rsid w:val="00D1228B"/>
  </w:style>
  <w:style w:type="paragraph" w:customStyle="1" w:styleId="88B9F6A1B788459DA602340B902D7FE2">
    <w:name w:val="88B9F6A1B788459DA602340B902D7FE2"/>
    <w:rsid w:val="00D1228B"/>
  </w:style>
  <w:style w:type="paragraph" w:customStyle="1" w:styleId="AA881F402F6B4086A646673C4D18EEB7">
    <w:name w:val="AA881F402F6B4086A646673C4D18EEB7"/>
    <w:rsid w:val="00D1228B"/>
  </w:style>
  <w:style w:type="paragraph" w:customStyle="1" w:styleId="C0C04F80FC754DDDBF1746FA02909E2B">
    <w:name w:val="C0C04F80FC754DDDBF1746FA02909E2B"/>
    <w:rsid w:val="00D1228B"/>
  </w:style>
  <w:style w:type="paragraph" w:customStyle="1" w:styleId="B8DFA03EC8964AD4A86AE387C5DC1EDC">
    <w:name w:val="B8DFA03EC8964AD4A86AE387C5DC1EDC"/>
    <w:rsid w:val="00D1228B"/>
  </w:style>
  <w:style w:type="paragraph" w:customStyle="1" w:styleId="3ECF8E00B6804FD7A618E5063820355E">
    <w:name w:val="3ECF8E00B6804FD7A618E5063820355E"/>
    <w:rsid w:val="00D1228B"/>
  </w:style>
  <w:style w:type="paragraph" w:customStyle="1" w:styleId="4B81C3DD8826442A81A62B209B06F835">
    <w:name w:val="4B81C3DD8826442A81A62B209B06F835"/>
    <w:rsid w:val="00D1228B"/>
  </w:style>
  <w:style w:type="paragraph" w:customStyle="1" w:styleId="D94ADBB78F9E4492B7E48DAFE642A7C5">
    <w:name w:val="D94ADBB78F9E4492B7E48DAFE642A7C5"/>
    <w:rsid w:val="00D1228B"/>
  </w:style>
  <w:style w:type="paragraph" w:customStyle="1" w:styleId="AF03F1B29D034BD8BEB6D4A39752FE14">
    <w:name w:val="AF03F1B29D034BD8BEB6D4A39752FE14"/>
    <w:rsid w:val="00D1228B"/>
  </w:style>
  <w:style w:type="paragraph" w:customStyle="1" w:styleId="407897F61910472B89D9B51D0C15318A">
    <w:name w:val="407897F61910472B89D9B51D0C15318A"/>
    <w:rsid w:val="00D1228B"/>
  </w:style>
  <w:style w:type="paragraph" w:customStyle="1" w:styleId="F4E03220A7A24B29A0FD9A6A9693186F">
    <w:name w:val="F4E03220A7A24B29A0FD9A6A9693186F"/>
    <w:rsid w:val="00D1228B"/>
  </w:style>
  <w:style w:type="paragraph" w:customStyle="1" w:styleId="1E343529AB3642968D10976668323037">
    <w:name w:val="1E343529AB3642968D10976668323037"/>
    <w:rsid w:val="00D1228B"/>
  </w:style>
  <w:style w:type="paragraph" w:customStyle="1" w:styleId="44CAE82B9D6A4BB482E7273C2AB2F6EC">
    <w:name w:val="44CAE82B9D6A4BB482E7273C2AB2F6EC"/>
    <w:rsid w:val="00D1228B"/>
  </w:style>
  <w:style w:type="paragraph" w:customStyle="1" w:styleId="0C225E88AE4D4F88883A2E9A6689BEEA">
    <w:name w:val="0C225E88AE4D4F88883A2E9A6689BEEA"/>
    <w:rsid w:val="00D1228B"/>
  </w:style>
  <w:style w:type="paragraph" w:customStyle="1" w:styleId="0D0E94FE522343859EC8406FF19D8622">
    <w:name w:val="0D0E94FE522343859EC8406FF19D8622"/>
    <w:rsid w:val="00D1228B"/>
  </w:style>
  <w:style w:type="paragraph" w:customStyle="1" w:styleId="91AEE05347DA47D0BB65383EAFDD38A9">
    <w:name w:val="91AEE05347DA47D0BB65383EAFDD38A9"/>
    <w:rsid w:val="00D1228B"/>
  </w:style>
  <w:style w:type="paragraph" w:customStyle="1" w:styleId="80F9C8E8D4A94468AAF39D6F4AA72959">
    <w:name w:val="80F9C8E8D4A94468AAF39D6F4AA72959"/>
    <w:rsid w:val="00D1228B"/>
  </w:style>
  <w:style w:type="paragraph" w:customStyle="1" w:styleId="7A74194BC13F450885B856DDFAD6BE48">
    <w:name w:val="7A74194BC13F450885B856DDFAD6BE48"/>
    <w:rsid w:val="00D1228B"/>
  </w:style>
  <w:style w:type="paragraph" w:customStyle="1" w:styleId="BB2475A45A114C6DB62DACD3F75109A4">
    <w:name w:val="BB2475A45A114C6DB62DACD3F75109A4"/>
    <w:rsid w:val="00D1228B"/>
  </w:style>
  <w:style w:type="paragraph" w:customStyle="1" w:styleId="8BA1D2091ECA4D05B97FF642890B0FA0">
    <w:name w:val="8BA1D2091ECA4D05B97FF642890B0FA0"/>
    <w:rsid w:val="00D1228B"/>
  </w:style>
  <w:style w:type="paragraph" w:customStyle="1" w:styleId="967511EADE0744529C4B1B14E04B1D22">
    <w:name w:val="967511EADE0744529C4B1B14E04B1D22"/>
    <w:rsid w:val="00D1228B"/>
  </w:style>
  <w:style w:type="paragraph" w:customStyle="1" w:styleId="C7889AB35C794FA9B1A49A5C5F2D79C0">
    <w:name w:val="C7889AB35C794FA9B1A49A5C5F2D79C0"/>
    <w:rsid w:val="00D1228B"/>
  </w:style>
  <w:style w:type="paragraph" w:customStyle="1" w:styleId="38819D1CE2D6467F8A6E06CB1FDE6C23">
    <w:name w:val="38819D1CE2D6467F8A6E06CB1FDE6C23"/>
    <w:rsid w:val="00D1228B"/>
  </w:style>
  <w:style w:type="paragraph" w:customStyle="1" w:styleId="3DF142B9ECF44108A180248DE33699D8">
    <w:name w:val="3DF142B9ECF44108A180248DE33699D8"/>
    <w:rsid w:val="00D1228B"/>
  </w:style>
  <w:style w:type="paragraph" w:customStyle="1" w:styleId="11E7B8074AC14867954FBB76D1074BE8">
    <w:name w:val="11E7B8074AC14867954FBB76D1074BE8"/>
    <w:rsid w:val="00D1228B"/>
  </w:style>
  <w:style w:type="paragraph" w:customStyle="1" w:styleId="0A2B87CD6F884F879A1BA56003CDB411">
    <w:name w:val="0A2B87CD6F884F879A1BA56003CDB411"/>
    <w:rsid w:val="00D1228B"/>
  </w:style>
  <w:style w:type="paragraph" w:customStyle="1" w:styleId="5CC91C50B4F64D29B28728CAD98E0A86">
    <w:name w:val="5CC91C50B4F64D29B28728CAD98E0A86"/>
    <w:rsid w:val="00D1228B"/>
  </w:style>
  <w:style w:type="paragraph" w:customStyle="1" w:styleId="B8162606764041ECBF9232A9908F3119">
    <w:name w:val="B8162606764041ECBF9232A9908F3119"/>
    <w:rsid w:val="00D1228B"/>
  </w:style>
  <w:style w:type="paragraph" w:customStyle="1" w:styleId="CDC66D6A8D1D4378B86E91E22FF43BB3">
    <w:name w:val="CDC66D6A8D1D4378B86E91E22FF43BB3"/>
    <w:rsid w:val="00D1228B"/>
  </w:style>
  <w:style w:type="paragraph" w:customStyle="1" w:styleId="CB44370B62BD48F0A084DFFC3663A13C">
    <w:name w:val="CB44370B62BD48F0A084DFFC3663A13C"/>
    <w:rsid w:val="00D1228B"/>
  </w:style>
  <w:style w:type="paragraph" w:customStyle="1" w:styleId="BA1057ED4A6742D399DBF4BFA092BF9D">
    <w:name w:val="BA1057ED4A6742D399DBF4BFA092BF9D"/>
    <w:rsid w:val="00D1228B"/>
  </w:style>
  <w:style w:type="paragraph" w:customStyle="1" w:styleId="52B60E1C717F46D3B4C958785590C6A7">
    <w:name w:val="52B60E1C717F46D3B4C958785590C6A7"/>
    <w:rsid w:val="00D1228B"/>
  </w:style>
  <w:style w:type="paragraph" w:customStyle="1" w:styleId="3F1D22CCD4A04465A17CDF4244EDAE48">
    <w:name w:val="3F1D22CCD4A04465A17CDF4244EDAE48"/>
    <w:rsid w:val="007D07F2"/>
  </w:style>
  <w:style w:type="paragraph" w:customStyle="1" w:styleId="DDC233DDC7D34656BB6C662CEF0EF5A8">
    <w:name w:val="DDC233DDC7D34656BB6C662CEF0EF5A8"/>
    <w:rsid w:val="007D07F2"/>
  </w:style>
  <w:style w:type="paragraph" w:customStyle="1" w:styleId="167FC8637A574346ABA711684E628D3B">
    <w:name w:val="167FC8637A574346ABA711684E628D3B"/>
    <w:rsid w:val="007D07F2"/>
  </w:style>
  <w:style w:type="paragraph" w:customStyle="1" w:styleId="B347A08AAA34471BB3CB299841CA219F">
    <w:name w:val="B347A08AAA34471BB3CB299841CA219F"/>
    <w:rsid w:val="007D07F2"/>
  </w:style>
  <w:style w:type="paragraph" w:customStyle="1" w:styleId="99D17ADDD27E4D148FA37DA9AE9C11C7">
    <w:name w:val="99D17ADDD27E4D148FA37DA9AE9C11C7"/>
    <w:rsid w:val="007D07F2"/>
  </w:style>
  <w:style w:type="paragraph" w:customStyle="1" w:styleId="FC6985829663405AA31660CFF8ACF9B7">
    <w:name w:val="FC6985829663405AA31660CFF8ACF9B7"/>
    <w:rsid w:val="007D07F2"/>
  </w:style>
  <w:style w:type="paragraph" w:customStyle="1" w:styleId="3F35CCB0A7D842FF865CD29F1107EF3B">
    <w:name w:val="3F35CCB0A7D842FF865CD29F1107EF3B"/>
    <w:rsid w:val="007D07F2"/>
  </w:style>
  <w:style w:type="paragraph" w:customStyle="1" w:styleId="CC3F5FCEA192494389B4A22397E2A530">
    <w:name w:val="CC3F5FCEA192494389B4A22397E2A530"/>
    <w:rsid w:val="007D07F2"/>
  </w:style>
  <w:style w:type="paragraph" w:customStyle="1" w:styleId="7FA1C5DEC7574BA3BBAE420AEFCD996F">
    <w:name w:val="7FA1C5DEC7574BA3BBAE420AEFCD996F"/>
    <w:rsid w:val="007D07F2"/>
  </w:style>
  <w:style w:type="paragraph" w:customStyle="1" w:styleId="4917E052D37E44DA8A80E415746BE8B9">
    <w:name w:val="4917E052D37E44DA8A80E415746BE8B9"/>
    <w:rsid w:val="007D07F2"/>
  </w:style>
  <w:style w:type="paragraph" w:customStyle="1" w:styleId="F03A116E8EBA4324882BCA3CF8E34774">
    <w:name w:val="F03A116E8EBA4324882BCA3CF8E34774"/>
    <w:rsid w:val="007D07F2"/>
  </w:style>
  <w:style w:type="paragraph" w:customStyle="1" w:styleId="FC1E2C9D7447466CB35E0CF9BF357067">
    <w:name w:val="FC1E2C9D7447466CB35E0CF9BF357067"/>
    <w:rsid w:val="007D07F2"/>
  </w:style>
  <w:style w:type="paragraph" w:customStyle="1" w:styleId="F0316C1DD2F945FBAE951153D9E4517E">
    <w:name w:val="F0316C1DD2F945FBAE951153D9E4517E"/>
    <w:rsid w:val="007D07F2"/>
  </w:style>
  <w:style w:type="paragraph" w:customStyle="1" w:styleId="DE2AA8C3F6A2482C8FCBBC6BEAABCBC6">
    <w:name w:val="DE2AA8C3F6A2482C8FCBBC6BEAABCBC6"/>
    <w:rsid w:val="007D07F2"/>
  </w:style>
  <w:style w:type="paragraph" w:customStyle="1" w:styleId="19CDA567726F4544AD6E696F540F38AB">
    <w:name w:val="19CDA567726F4544AD6E696F540F38AB"/>
    <w:rsid w:val="007D07F2"/>
  </w:style>
  <w:style w:type="paragraph" w:customStyle="1" w:styleId="DEDC6F140464434F816C57759FD3463B">
    <w:name w:val="DEDC6F140464434F816C57759FD3463B"/>
    <w:rsid w:val="007D07F2"/>
  </w:style>
  <w:style w:type="paragraph" w:customStyle="1" w:styleId="CCDA8591969D4A43899317B7E63ACA73">
    <w:name w:val="CCDA8591969D4A43899317B7E63ACA73"/>
    <w:rsid w:val="007D07F2"/>
  </w:style>
  <w:style w:type="paragraph" w:customStyle="1" w:styleId="27C9C75172764DCAB5A0C881AEC68148">
    <w:name w:val="27C9C75172764DCAB5A0C881AEC68148"/>
    <w:rsid w:val="007D07F2"/>
  </w:style>
  <w:style w:type="paragraph" w:customStyle="1" w:styleId="7A84558CA03048DB9CC7D2BDE6EAFDD8">
    <w:name w:val="7A84558CA03048DB9CC7D2BDE6EAFDD8"/>
    <w:rsid w:val="007D07F2"/>
  </w:style>
  <w:style w:type="paragraph" w:customStyle="1" w:styleId="FA6E7DA551DF4697980F6DD4A7DE3725">
    <w:name w:val="FA6E7DA551DF4697980F6DD4A7DE3725"/>
    <w:rsid w:val="007D07F2"/>
  </w:style>
  <w:style w:type="paragraph" w:customStyle="1" w:styleId="0C0D9B0338C84676B21DB47D453444C8">
    <w:name w:val="0C0D9B0338C84676B21DB47D453444C8"/>
    <w:rsid w:val="007D07F2"/>
  </w:style>
  <w:style w:type="paragraph" w:customStyle="1" w:styleId="1DC76E077693421CA09201EA01AB22BB">
    <w:name w:val="1DC76E077693421CA09201EA01AB22BB"/>
    <w:rsid w:val="007D07F2"/>
  </w:style>
  <w:style w:type="paragraph" w:customStyle="1" w:styleId="6B5399E0FD924CFBA1DB7624BD270E97">
    <w:name w:val="6B5399E0FD924CFBA1DB7624BD270E97"/>
    <w:rsid w:val="007D07F2"/>
  </w:style>
  <w:style w:type="paragraph" w:customStyle="1" w:styleId="9EC4067E65324A14A803A924AAF786D4">
    <w:name w:val="9EC4067E65324A14A803A924AAF786D4"/>
    <w:rsid w:val="007D07F2"/>
  </w:style>
  <w:style w:type="paragraph" w:customStyle="1" w:styleId="625B511971164596B5A2B9BB8DDC8251">
    <w:name w:val="625B511971164596B5A2B9BB8DDC8251"/>
    <w:rsid w:val="007D07F2"/>
  </w:style>
  <w:style w:type="paragraph" w:customStyle="1" w:styleId="37021AD1FBA64F9081C0CD9036CE8726">
    <w:name w:val="37021AD1FBA64F9081C0CD9036CE8726"/>
    <w:rsid w:val="007D07F2"/>
  </w:style>
  <w:style w:type="paragraph" w:customStyle="1" w:styleId="902B2DA3543242659ACA95ADC4A34BE7">
    <w:name w:val="902B2DA3543242659ACA95ADC4A34BE7"/>
    <w:rsid w:val="007D07F2"/>
  </w:style>
  <w:style w:type="paragraph" w:customStyle="1" w:styleId="B291A13FFA744E119957FC25786005EE">
    <w:name w:val="B291A13FFA744E119957FC25786005EE"/>
    <w:rsid w:val="007D07F2"/>
  </w:style>
  <w:style w:type="paragraph" w:customStyle="1" w:styleId="05620CFE238E406EAF00323C08C8095E">
    <w:name w:val="05620CFE238E406EAF00323C08C8095E"/>
    <w:rsid w:val="007D07F2"/>
  </w:style>
  <w:style w:type="paragraph" w:customStyle="1" w:styleId="1FB4178791E24B0DAA0809021CD0A32B">
    <w:name w:val="1FB4178791E24B0DAA0809021CD0A32B"/>
    <w:rsid w:val="007D07F2"/>
  </w:style>
  <w:style w:type="paragraph" w:customStyle="1" w:styleId="39EE21CE361A4CC5890A885A91606617">
    <w:name w:val="39EE21CE361A4CC5890A885A91606617"/>
    <w:rsid w:val="007D07F2"/>
  </w:style>
  <w:style w:type="paragraph" w:customStyle="1" w:styleId="586B52FC402C44E6B0BE174BB90BDE34">
    <w:name w:val="586B52FC402C44E6B0BE174BB90BDE34"/>
    <w:rsid w:val="007D07F2"/>
  </w:style>
  <w:style w:type="paragraph" w:customStyle="1" w:styleId="D9B63384BD60444E8BB4855305C8380A">
    <w:name w:val="D9B63384BD60444E8BB4855305C8380A"/>
    <w:rsid w:val="007D07F2"/>
  </w:style>
  <w:style w:type="paragraph" w:customStyle="1" w:styleId="65979C32E0454E1BA33198442242D879">
    <w:name w:val="65979C32E0454E1BA33198442242D879"/>
    <w:rsid w:val="007D07F2"/>
  </w:style>
  <w:style w:type="paragraph" w:customStyle="1" w:styleId="097A9FDE04EB4D4380E4230F610B3C72">
    <w:name w:val="097A9FDE04EB4D4380E4230F610B3C72"/>
    <w:rsid w:val="007D07F2"/>
  </w:style>
  <w:style w:type="paragraph" w:customStyle="1" w:styleId="8AF151227BA1417BA462AFFD12A12774">
    <w:name w:val="8AF151227BA1417BA462AFFD12A12774"/>
    <w:rsid w:val="007D07F2"/>
  </w:style>
  <w:style w:type="paragraph" w:customStyle="1" w:styleId="31E2CD63D19B493B9BBBC3DC36072251">
    <w:name w:val="31E2CD63D19B493B9BBBC3DC36072251"/>
    <w:rsid w:val="007D07F2"/>
  </w:style>
  <w:style w:type="paragraph" w:customStyle="1" w:styleId="BABC6AD7E11840B7A5A22296C7A11C77">
    <w:name w:val="BABC6AD7E11840B7A5A22296C7A11C77"/>
    <w:rsid w:val="007D07F2"/>
  </w:style>
  <w:style w:type="paragraph" w:customStyle="1" w:styleId="B5E248F82C2F4EB08F7BDE80CD0CBA8C">
    <w:name w:val="B5E248F82C2F4EB08F7BDE80CD0CBA8C"/>
    <w:rsid w:val="007D07F2"/>
  </w:style>
  <w:style w:type="paragraph" w:customStyle="1" w:styleId="6DFA6B62D5F5442C990AF0046135D611">
    <w:name w:val="6DFA6B62D5F5442C990AF0046135D611"/>
    <w:rsid w:val="007D07F2"/>
  </w:style>
  <w:style w:type="paragraph" w:customStyle="1" w:styleId="3F4C9C64C865400395AA7235F2CFAA01">
    <w:name w:val="3F4C9C64C865400395AA7235F2CFAA01"/>
    <w:rsid w:val="007D07F2"/>
  </w:style>
  <w:style w:type="paragraph" w:customStyle="1" w:styleId="0AD5EA3CC4DF4D629480AB993602545F">
    <w:name w:val="0AD5EA3CC4DF4D629480AB993602545F"/>
    <w:rsid w:val="007D07F2"/>
  </w:style>
  <w:style w:type="paragraph" w:customStyle="1" w:styleId="8E8E5D257EA74C6DA3464C73238D1659">
    <w:name w:val="8E8E5D257EA74C6DA3464C73238D1659"/>
    <w:rsid w:val="007D07F2"/>
  </w:style>
  <w:style w:type="paragraph" w:customStyle="1" w:styleId="CDFD48ADD8044B0ABA2A41AD9AE75976">
    <w:name w:val="CDFD48ADD8044B0ABA2A41AD9AE75976"/>
    <w:rsid w:val="007D07F2"/>
  </w:style>
  <w:style w:type="paragraph" w:customStyle="1" w:styleId="AB727FFB70614DEB8CC5548FD9F8FE52">
    <w:name w:val="AB727FFB70614DEB8CC5548FD9F8FE52"/>
    <w:rsid w:val="007D07F2"/>
  </w:style>
  <w:style w:type="paragraph" w:customStyle="1" w:styleId="1A146A9F84CA4108B18D7300F675F1B6">
    <w:name w:val="1A146A9F84CA4108B18D7300F675F1B6"/>
    <w:rsid w:val="007D07F2"/>
  </w:style>
  <w:style w:type="paragraph" w:customStyle="1" w:styleId="CB93E2B5F0754AFBBD0F9513BEEEF434">
    <w:name w:val="CB93E2B5F0754AFBBD0F9513BEEEF434"/>
    <w:rsid w:val="007D07F2"/>
  </w:style>
  <w:style w:type="paragraph" w:customStyle="1" w:styleId="C3DBD79666A749B9A8FF0DD587771D1F">
    <w:name w:val="C3DBD79666A749B9A8FF0DD587771D1F"/>
    <w:rsid w:val="007D07F2"/>
  </w:style>
  <w:style w:type="paragraph" w:customStyle="1" w:styleId="B8C83358D33B45F3B6BCC86067CD4F88">
    <w:name w:val="B8C83358D33B45F3B6BCC86067CD4F88"/>
    <w:rsid w:val="007D07F2"/>
  </w:style>
  <w:style w:type="paragraph" w:customStyle="1" w:styleId="590E908270CB4E858FE0EE38BEA155F7">
    <w:name w:val="590E908270CB4E858FE0EE38BEA155F7"/>
    <w:rsid w:val="003D64DB"/>
  </w:style>
  <w:style w:type="paragraph" w:customStyle="1" w:styleId="65DCE14A89574514B8EE01A162129D0D">
    <w:name w:val="65DCE14A89574514B8EE01A162129D0D"/>
    <w:rsid w:val="003D64DB"/>
  </w:style>
  <w:style w:type="paragraph" w:customStyle="1" w:styleId="5CE5FD1210354432899A662BD6070C07">
    <w:name w:val="5CE5FD1210354432899A662BD6070C07"/>
    <w:rsid w:val="003D64DB"/>
  </w:style>
  <w:style w:type="paragraph" w:customStyle="1" w:styleId="93D7B6AA817846B1910FD48F838FF1B0">
    <w:name w:val="93D7B6AA817846B1910FD48F838FF1B0"/>
    <w:rsid w:val="003D64DB"/>
  </w:style>
  <w:style w:type="paragraph" w:customStyle="1" w:styleId="4D9D6EEC448D45E19B5668154694E92D">
    <w:name w:val="4D9D6EEC448D45E19B5668154694E92D"/>
    <w:rsid w:val="003D64DB"/>
  </w:style>
  <w:style w:type="paragraph" w:customStyle="1" w:styleId="50CC32B53EAE452DB5EE62C1DAC63952">
    <w:name w:val="50CC32B53EAE452DB5EE62C1DAC63952"/>
    <w:rsid w:val="003D64DB"/>
  </w:style>
  <w:style w:type="paragraph" w:customStyle="1" w:styleId="BD9C99F0681B4514A446386B84DE33C5">
    <w:name w:val="BD9C99F0681B4514A446386B84DE33C5"/>
    <w:rsid w:val="003D64DB"/>
  </w:style>
  <w:style w:type="paragraph" w:customStyle="1" w:styleId="087A289FD2884BE7846BA94FA8841CC0">
    <w:name w:val="087A289FD2884BE7846BA94FA8841CC0"/>
    <w:rsid w:val="003D64DB"/>
  </w:style>
  <w:style w:type="paragraph" w:customStyle="1" w:styleId="2163D65BB65143C084FC311613F6BB79">
    <w:name w:val="2163D65BB65143C084FC311613F6BB79"/>
    <w:rsid w:val="003D64DB"/>
  </w:style>
  <w:style w:type="paragraph" w:customStyle="1" w:styleId="972A035966A3406DA44FCB6A97B12A7C">
    <w:name w:val="972A035966A3406DA44FCB6A97B12A7C"/>
    <w:rsid w:val="003D64DB"/>
  </w:style>
  <w:style w:type="paragraph" w:customStyle="1" w:styleId="54CF40F2F1D74DB59F495D2EED721061">
    <w:name w:val="54CF40F2F1D74DB59F495D2EED721061"/>
    <w:rsid w:val="003D64DB"/>
  </w:style>
  <w:style w:type="paragraph" w:customStyle="1" w:styleId="16F88EFC6E024F13979B3424BC63ABAB">
    <w:name w:val="16F88EFC6E024F13979B3424BC63ABAB"/>
    <w:rsid w:val="003D64DB"/>
  </w:style>
  <w:style w:type="paragraph" w:customStyle="1" w:styleId="F8944EF57B134ACB8ED9941D903FDEE9">
    <w:name w:val="F8944EF57B134ACB8ED9941D903FDEE9"/>
    <w:rsid w:val="003D64DB"/>
  </w:style>
  <w:style w:type="paragraph" w:customStyle="1" w:styleId="C424589115414C8888528DBA5D841771">
    <w:name w:val="C424589115414C8888528DBA5D841771"/>
    <w:rsid w:val="003D64DB"/>
  </w:style>
  <w:style w:type="paragraph" w:customStyle="1" w:styleId="A2760C30508E4FE38EB16A312F51F576">
    <w:name w:val="A2760C30508E4FE38EB16A312F51F576"/>
    <w:rsid w:val="003D64DB"/>
  </w:style>
  <w:style w:type="paragraph" w:customStyle="1" w:styleId="D9A8E6A18309480EAE1B4221A0580251">
    <w:name w:val="D9A8E6A18309480EAE1B4221A0580251"/>
    <w:rsid w:val="003D64DB"/>
  </w:style>
  <w:style w:type="paragraph" w:customStyle="1" w:styleId="3C82C66570A44182AD579E094DB532AA">
    <w:name w:val="3C82C66570A44182AD579E094DB532AA"/>
    <w:rsid w:val="003D64DB"/>
  </w:style>
  <w:style w:type="paragraph" w:customStyle="1" w:styleId="785C997D909945CAA890D85CF3ABA54A">
    <w:name w:val="785C997D909945CAA890D85CF3ABA54A"/>
    <w:rsid w:val="003D64DB"/>
  </w:style>
  <w:style w:type="paragraph" w:customStyle="1" w:styleId="7DCC1E1E955742F98C900152394F36E6">
    <w:name w:val="7DCC1E1E955742F98C900152394F36E6"/>
    <w:rsid w:val="003D64DB"/>
  </w:style>
  <w:style w:type="paragraph" w:customStyle="1" w:styleId="3912EAAFA85B4C71B622D4F1DF6D5CB9">
    <w:name w:val="3912EAAFA85B4C71B622D4F1DF6D5CB9"/>
    <w:rsid w:val="003D64DB"/>
  </w:style>
  <w:style w:type="paragraph" w:customStyle="1" w:styleId="E0BFA3CCDBA64E36BBBA576B263C7A6C">
    <w:name w:val="E0BFA3CCDBA64E36BBBA576B263C7A6C"/>
    <w:rsid w:val="003D64DB"/>
  </w:style>
  <w:style w:type="paragraph" w:customStyle="1" w:styleId="35C44F439DC649368C30CFCF08BB6933">
    <w:name w:val="35C44F439DC649368C30CFCF08BB6933"/>
    <w:rsid w:val="003D64DB"/>
  </w:style>
  <w:style w:type="paragraph" w:customStyle="1" w:styleId="701DBDDB19E94EA389FA04CCC72A3BD1">
    <w:name w:val="701DBDDB19E94EA389FA04CCC72A3BD1"/>
    <w:rsid w:val="003D64DB"/>
  </w:style>
  <w:style w:type="paragraph" w:customStyle="1" w:styleId="DBAED372CDF54CBCB5B0BC329E3B28B5">
    <w:name w:val="DBAED372CDF54CBCB5B0BC329E3B28B5"/>
    <w:rsid w:val="003D64DB"/>
  </w:style>
  <w:style w:type="paragraph" w:customStyle="1" w:styleId="27556C49963744738B459A48596C7A3F">
    <w:name w:val="27556C49963744738B459A48596C7A3F"/>
    <w:rsid w:val="003D64DB"/>
  </w:style>
  <w:style w:type="paragraph" w:customStyle="1" w:styleId="7C541C71953547218BA796CBFB2E3B2B">
    <w:name w:val="7C541C71953547218BA796CBFB2E3B2B"/>
    <w:rsid w:val="003D64DB"/>
  </w:style>
  <w:style w:type="paragraph" w:customStyle="1" w:styleId="CAE5425BCE8C46FF9D27A59D3E501F3F">
    <w:name w:val="CAE5425BCE8C46FF9D27A59D3E501F3F"/>
    <w:rsid w:val="003D64DB"/>
  </w:style>
  <w:style w:type="paragraph" w:customStyle="1" w:styleId="FB5BF6EF27AD491EB67099CBE0797128">
    <w:name w:val="FB5BF6EF27AD491EB67099CBE0797128"/>
    <w:rsid w:val="003D64DB"/>
  </w:style>
  <w:style w:type="paragraph" w:customStyle="1" w:styleId="5BF61BB0AF844EC9902C6DB22D8D8861">
    <w:name w:val="5BF61BB0AF844EC9902C6DB22D8D8861"/>
    <w:rsid w:val="003D64DB"/>
  </w:style>
  <w:style w:type="paragraph" w:customStyle="1" w:styleId="0902D202AF89436F9A6C4B407518BED3">
    <w:name w:val="0902D202AF89436F9A6C4B407518BED3"/>
    <w:rsid w:val="003D64DB"/>
  </w:style>
  <w:style w:type="paragraph" w:customStyle="1" w:styleId="957AC2906CE642E1A16309025044D1AC">
    <w:name w:val="957AC2906CE642E1A16309025044D1AC"/>
    <w:rsid w:val="003D64DB"/>
  </w:style>
  <w:style w:type="paragraph" w:customStyle="1" w:styleId="507EEA27EB0B4D95A28478C0E3E2D46F">
    <w:name w:val="507EEA27EB0B4D95A28478C0E3E2D46F"/>
    <w:rsid w:val="003D64DB"/>
  </w:style>
  <w:style w:type="paragraph" w:customStyle="1" w:styleId="956C7FEADE2C4AE691B689EEB64C09C0">
    <w:name w:val="956C7FEADE2C4AE691B689EEB64C09C0"/>
    <w:rsid w:val="003D64DB"/>
  </w:style>
  <w:style w:type="paragraph" w:customStyle="1" w:styleId="1914924A436B49D69E870A3D31A3AA6D">
    <w:name w:val="1914924A436B49D69E870A3D31A3AA6D"/>
    <w:rsid w:val="003D64DB"/>
  </w:style>
  <w:style w:type="paragraph" w:customStyle="1" w:styleId="E2A71860EDD649FDA4F31B8011B46A4B">
    <w:name w:val="E2A71860EDD649FDA4F31B8011B46A4B"/>
    <w:rsid w:val="003D64DB"/>
  </w:style>
  <w:style w:type="paragraph" w:customStyle="1" w:styleId="8458B7481BE2451AA15F7EB219684CD9">
    <w:name w:val="8458B7481BE2451AA15F7EB219684CD9"/>
    <w:rsid w:val="003D64DB"/>
  </w:style>
  <w:style w:type="paragraph" w:customStyle="1" w:styleId="603FAB93E1BA4381A64A6F4D96741785">
    <w:name w:val="603FAB93E1BA4381A64A6F4D96741785"/>
    <w:rsid w:val="003D64DB"/>
  </w:style>
  <w:style w:type="paragraph" w:customStyle="1" w:styleId="6B3FBBE9C1CA44759F97D19547E4136D">
    <w:name w:val="6B3FBBE9C1CA44759F97D19547E4136D"/>
    <w:rsid w:val="003D64DB"/>
  </w:style>
  <w:style w:type="paragraph" w:customStyle="1" w:styleId="E77B2CBEB1304CDDAE5886070D04A1BD">
    <w:name w:val="E77B2CBEB1304CDDAE5886070D04A1BD"/>
    <w:rsid w:val="003D64DB"/>
  </w:style>
  <w:style w:type="paragraph" w:customStyle="1" w:styleId="AA7CFDAAD2264B5CBF54B7AECDF9703E">
    <w:name w:val="AA7CFDAAD2264B5CBF54B7AECDF9703E"/>
    <w:rsid w:val="003D64DB"/>
  </w:style>
  <w:style w:type="paragraph" w:customStyle="1" w:styleId="B3297F5D96724150B3C3765AE5FF21D2">
    <w:name w:val="B3297F5D96724150B3C3765AE5FF21D2"/>
    <w:rsid w:val="003D64DB"/>
  </w:style>
  <w:style w:type="paragraph" w:customStyle="1" w:styleId="1C0D7BA52C254BD39FB10D0D7B638DA6">
    <w:name w:val="1C0D7BA52C254BD39FB10D0D7B638DA6"/>
    <w:rsid w:val="003D64DB"/>
  </w:style>
  <w:style w:type="paragraph" w:customStyle="1" w:styleId="E80D07BF95EB408088801F023FA1BB7A">
    <w:name w:val="E80D07BF95EB408088801F023FA1BB7A"/>
    <w:rsid w:val="003D64DB"/>
  </w:style>
  <w:style w:type="paragraph" w:customStyle="1" w:styleId="B7EF5E428FB346EB9B410786EE3B033E">
    <w:name w:val="B7EF5E428FB346EB9B410786EE3B033E"/>
    <w:rsid w:val="003D64DB"/>
  </w:style>
  <w:style w:type="paragraph" w:customStyle="1" w:styleId="43DDC2B05BFC4F61BFC1991138C6A41D">
    <w:name w:val="43DDC2B05BFC4F61BFC1991138C6A41D"/>
    <w:rsid w:val="003D64DB"/>
  </w:style>
  <w:style w:type="paragraph" w:customStyle="1" w:styleId="266D55F3686C44ACBA7D55451A7CEF85">
    <w:name w:val="266D55F3686C44ACBA7D55451A7CEF85"/>
    <w:rsid w:val="003D64DB"/>
  </w:style>
  <w:style w:type="paragraph" w:customStyle="1" w:styleId="D8DF78E060F6494B9A16544DDDA8C213">
    <w:name w:val="D8DF78E060F6494B9A16544DDDA8C213"/>
    <w:rsid w:val="003D64DB"/>
  </w:style>
  <w:style w:type="paragraph" w:customStyle="1" w:styleId="F635CDE728F649A084B6EC738C4AB7C9">
    <w:name w:val="F635CDE728F649A084B6EC738C4AB7C9"/>
    <w:rsid w:val="003D64DB"/>
  </w:style>
  <w:style w:type="paragraph" w:customStyle="1" w:styleId="BA759AB3809F4D689C0D905324B611C7">
    <w:name w:val="BA759AB3809F4D689C0D905324B611C7"/>
    <w:rsid w:val="003D64DB"/>
  </w:style>
  <w:style w:type="paragraph" w:customStyle="1" w:styleId="C2FE71DA38C3464AAA2C46C7B7647552">
    <w:name w:val="C2FE71DA38C3464AAA2C46C7B7647552"/>
    <w:rsid w:val="00F94589"/>
  </w:style>
  <w:style w:type="paragraph" w:customStyle="1" w:styleId="1B4841F286864C2ABA3679B34BB1520A">
    <w:name w:val="1B4841F286864C2ABA3679B34BB1520A"/>
    <w:rsid w:val="00F94589"/>
  </w:style>
  <w:style w:type="paragraph" w:customStyle="1" w:styleId="BB876138C24F450DB9D09320A15BCEB2">
    <w:name w:val="BB876138C24F450DB9D09320A15BCEB2"/>
    <w:rsid w:val="00F94589"/>
  </w:style>
  <w:style w:type="paragraph" w:customStyle="1" w:styleId="4BC10B009FD243AA99FB2B36019B6311">
    <w:name w:val="4BC10B009FD243AA99FB2B36019B6311"/>
    <w:rsid w:val="00F94589"/>
  </w:style>
  <w:style w:type="paragraph" w:customStyle="1" w:styleId="16B68A99191E4CCFB2538BC4656796C4">
    <w:name w:val="16B68A99191E4CCFB2538BC4656796C4"/>
    <w:rsid w:val="00F94589"/>
  </w:style>
  <w:style w:type="paragraph" w:customStyle="1" w:styleId="D07119ED5458451ABF79D6C5DD0BBB1A">
    <w:name w:val="D07119ED5458451ABF79D6C5DD0BBB1A"/>
    <w:rsid w:val="00F94589"/>
  </w:style>
  <w:style w:type="paragraph" w:customStyle="1" w:styleId="D90372A9E8014FEFB6D0630B22FA084C">
    <w:name w:val="D90372A9E8014FEFB6D0630B22FA084C"/>
    <w:rsid w:val="00F94589"/>
  </w:style>
  <w:style w:type="paragraph" w:customStyle="1" w:styleId="4A19F93CAB9E48D9BC253467C068C5F3">
    <w:name w:val="4A19F93CAB9E48D9BC253467C068C5F3"/>
    <w:rsid w:val="00F94589"/>
  </w:style>
  <w:style w:type="paragraph" w:customStyle="1" w:styleId="F397A42FE91B4EF79CAA4DB9FA0499A6">
    <w:name w:val="F397A42FE91B4EF79CAA4DB9FA0499A6"/>
    <w:rsid w:val="00F94589"/>
  </w:style>
  <w:style w:type="paragraph" w:customStyle="1" w:styleId="B9BF0F40AB81441FBDD33CD4F7138857">
    <w:name w:val="B9BF0F40AB81441FBDD33CD4F7138857"/>
    <w:rsid w:val="00F94589"/>
  </w:style>
  <w:style w:type="paragraph" w:customStyle="1" w:styleId="E825DBCDC52C442389A619783A6AC4F6">
    <w:name w:val="E825DBCDC52C442389A619783A6AC4F6"/>
    <w:rsid w:val="00F94589"/>
  </w:style>
  <w:style w:type="paragraph" w:customStyle="1" w:styleId="4E9225605E964A96B48FF1A9D0351263">
    <w:name w:val="4E9225605E964A96B48FF1A9D0351263"/>
    <w:rsid w:val="00F94589"/>
  </w:style>
  <w:style w:type="paragraph" w:customStyle="1" w:styleId="C796E66BC6114ECCA1DFF02C547E0DCC">
    <w:name w:val="C796E66BC6114ECCA1DFF02C547E0DCC"/>
    <w:rsid w:val="00F94589"/>
  </w:style>
  <w:style w:type="paragraph" w:customStyle="1" w:styleId="6D5740174F004F4CA650D253664F51E1">
    <w:name w:val="6D5740174F004F4CA650D253664F51E1"/>
    <w:rsid w:val="00F94589"/>
  </w:style>
  <w:style w:type="paragraph" w:customStyle="1" w:styleId="39812F956ACF4EA7AB38D1DA6C34F35C">
    <w:name w:val="39812F956ACF4EA7AB38D1DA6C34F35C"/>
    <w:rsid w:val="00F94589"/>
  </w:style>
  <w:style w:type="paragraph" w:customStyle="1" w:styleId="D65AB3FDF39644A981D67A66B7DCEFBC">
    <w:name w:val="D65AB3FDF39644A981D67A66B7DCEFBC"/>
    <w:rsid w:val="00F94589"/>
  </w:style>
  <w:style w:type="paragraph" w:customStyle="1" w:styleId="54259EF3AB7B4E269E56E982993C37EA">
    <w:name w:val="54259EF3AB7B4E269E56E982993C37EA"/>
    <w:rsid w:val="00F94589"/>
  </w:style>
  <w:style w:type="paragraph" w:customStyle="1" w:styleId="7EFE2673DB0F4DA684A84A93A433D223">
    <w:name w:val="7EFE2673DB0F4DA684A84A93A433D223"/>
    <w:rsid w:val="00F94589"/>
  </w:style>
  <w:style w:type="paragraph" w:customStyle="1" w:styleId="446633AF45934829A09D398C23711FE9">
    <w:name w:val="446633AF45934829A09D398C23711FE9"/>
    <w:rsid w:val="00F94589"/>
  </w:style>
  <w:style w:type="paragraph" w:customStyle="1" w:styleId="2F3E7D9DC7D34E359AA2D39A72A548C2">
    <w:name w:val="2F3E7D9DC7D34E359AA2D39A72A548C2"/>
    <w:rsid w:val="00F94589"/>
  </w:style>
  <w:style w:type="paragraph" w:customStyle="1" w:styleId="ED6CA56C585E448CB5F3E8EE833E7A42">
    <w:name w:val="ED6CA56C585E448CB5F3E8EE833E7A42"/>
    <w:rsid w:val="00F94589"/>
  </w:style>
  <w:style w:type="paragraph" w:customStyle="1" w:styleId="4BC49E57445B4AA89AAFBCC27856EB98">
    <w:name w:val="4BC49E57445B4AA89AAFBCC27856EB98"/>
    <w:rsid w:val="00F94589"/>
  </w:style>
  <w:style w:type="paragraph" w:customStyle="1" w:styleId="1F1F2B94727E41B6A0417091EA7FF53F">
    <w:name w:val="1F1F2B94727E41B6A0417091EA7FF53F"/>
    <w:rsid w:val="00F94589"/>
  </w:style>
  <w:style w:type="paragraph" w:customStyle="1" w:styleId="2A3663907FB64143879A5FC99CEF5B32">
    <w:name w:val="2A3663907FB64143879A5FC99CEF5B32"/>
    <w:rsid w:val="00F94589"/>
  </w:style>
  <w:style w:type="paragraph" w:customStyle="1" w:styleId="5095A4EF8B1F455EB32C79F79B8358DD">
    <w:name w:val="5095A4EF8B1F455EB32C79F79B8358DD"/>
    <w:rsid w:val="00F94589"/>
  </w:style>
  <w:style w:type="paragraph" w:customStyle="1" w:styleId="9861283D0C194CD6AD0C9107415CB157">
    <w:name w:val="9861283D0C194CD6AD0C9107415CB157"/>
    <w:rsid w:val="00F94589"/>
  </w:style>
  <w:style w:type="paragraph" w:customStyle="1" w:styleId="D904F22FA84E43C59F04FBE245A34186">
    <w:name w:val="D904F22FA84E43C59F04FBE245A34186"/>
    <w:rsid w:val="00F94589"/>
  </w:style>
  <w:style w:type="paragraph" w:customStyle="1" w:styleId="90B771D74E0A41AFA77899BBFBE6DC03">
    <w:name w:val="90B771D74E0A41AFA77899BBFBE6DC03"/>
    <w:rsid w:val="00F94589"/>
  </w:style>
  <w:style w:type="paragraph" w:customStyle="1" w:styleId="F99EEAAA174C406B81A05C4100927855">
    <w:name w:val="F99EEAAA174C406B81A05C4100927855"/>
    <w:rsid w:val="00F94589"/>
  </w:style>
  <w:style w:type="paragraph" w:customStyle="1" w:styleId="DE35E36DE74D44A8AD3F6E48D04E756D">
    <w:name w:val="DE35E36DE74D44A8AD3F6E48D04E756D"/>
    <w:rsid w:val="00F94589"/>
  </w:style>
  <w:style w:type="paragraph" w:customStyle="1" w:styleId="B0D038C5AACE4A198A17EECAEC5C7824">
    <w:name w:val="B0D038C5AACE4A198A17EECAEC5C7824"/>
    <w:rsid w:val="00F94589"/>
  </w:style>
  <w:style w:type="paragraph" w:customStyle="1" w:styleId="BEFF28E9484C4A4680BF0885A832B1F8">
    <w:name w:val="BEFF28E9484C4A4680BF0885A832B1F8"/>
    <w:rsid w:val="00F94589"/>
  </w:style>
  <w:style w:type="paragraph" w:customStyle="1" w:styleId="D080C4A138304931B1DBF552B3B06505">
    <w:name w:val="D080C4A138304931B1DBF552B3B06505"/>
    <w:rsid w:val="00F94589"/>
  </w:style>
  <w:style w:type="paragraph" w:customStyle="1" w:styleId="CC76DF438ED142CC925891BD923A5BB1">
    <w:name w:val="CC76DF438ED142CC925891BD923A5BB1"/>
    <w:rsid w:val="00F94589"/>
  </w:style>
  <w:style w:type="paragraph" w:customStyle="1" w:styleId="1AAF0847BBCB46909A6F87B301264409">
    <w:name w:val="1AAF0847BBCB46909A6F87B301264409"/>
    <w:rsid w:val="00F94589"/>
  </w:style>
  <w:style w:type="paragraph" w:customStyle="1" w:styleId="38911881AE12435C89DE17A618C9A0DA">
    <w:name w:val="38911881AE12435C89DE17A618C9A0DA"/>
    <w:rsid w:val="00F94589"/>
  </w:style>
  <w:style w:type="paragraph" w:customStyle="1" w:styleId="5743D1B0972B48F387EACBCADD7D43F7">
    <w:name w:val="5743D1B0972B48F387EACBCADD7D43F7"/>
    <w:rsid w:val="00F94589"/>
  </w:style>
  <w:style w:type="paragraph" w:customStyle="1" w:styleId="25CEDF6097354FD7AD1591BB2A56E40D">
    <w:name w:val="25CEDF6097354FD7AD1591BB2A56E40D"/>
    <w:rsid w:val="00F94589"/>
  </w:style>
  <w:style w:type="paragraph" w:customStyle="1" w:styleId="76AF778E8CC442A9B74E3C6AA2CA32F6">
    <w:name w:val="76AF778E8CC442A9B74E3C6AA2CA32F6"/>
    <w:rsid w:val="00F94589"/>
  </w:style>
  <w:style w:type="paragraph" w:customStyle="1" w:styleId="F3FC6634176C4B3AAE6A96E2DC014780">
    <w:name w:val="F3FC6634176C4B3AAE6A96E2DC014780"/>
    <w:rsid w:val="00F94589"/>
  </w:style>
  <w:style w:type="paragraph" w:customStyle="1" w:styleId="73BD591045424369BF4F1BC41CBD18BE">
    <w:name w:val="73BD591045424369BF4F1BC41CBD18BE"/>
    <w:rsid w:val="00F94589"/>
  </w:style>
  <w:style w:type="paragraph" w:customStyle="1" w:styleId="1467EB783C5D4D7880E2551E56C1B9AF">
    <w:name w:val="1467EB783C5D4D7880E2551E56C1B9AF"/>
    <w:rsid w:val="00F94589"/>
  </w:style>
  <w:style w:type="paragraph" w:customStyle="1" w:styleId="758CE0E629ED4B71A6EC7B70608FB51D">
    <w:name w:val="758CE0E629ED4B71A6EC7B70608FB51D"/>
    <w:rsid w:val="00F94589"/>
  </w:style>
  <w:style w:type="paragraph" w:customStyle="1" w:styleId="D9E7B5E0F6F445CFA18B973DCA6C7719">
    <w:name w:val="D9E7B5E0F6F445CFA18B973DCA6C7719"/>
    <w:rsid w:val="00F94589"/>
  </w:style>
  <w:style w:type="paragraph" w:customStyle="1" w:styleId="0CC7F6E93C124956951003F00E639A9F">
    <w:name w:val="0CC7F6E93C124956951003F00E639A9F"/>
    <w:rsid w:val="00F94589"/>
  </w:style>
  <w:style w:type="paragraph" w:customStyle="1" w:styleId="3D11C2E3D0294E16ABC6F0071E4B05F0">
    <w:name w:val="3D11C2E3D0294E16ABC6F0071E4B05F0"/>
    <w:rsid w:val="00F94589"/>
  </w:style>
  <w:style w:type="paragraph" w:customStyle="1" w:styleId="CDE3344EEDB4499DAC6560AE35D7F55E">
    <w:name w:val="CDE3344EEDB4499DAC6560AE35D7F55E"/>
    <w:rsid w:val="00F94589"/>
  </w:style>
  <w:style w:type="paragraph" w:customStyle="1" w:styleId="60965E7FD910485C9DBF742F8C560E77">
    <w:name w:val="60965E7FD910485C9DBF742F8C560E77"/>
    <w:rsid w:val="00F94589"/>
  </w:style>
  <w:style w:type="paragraph" w:customStyle="1" w:styleId="5EBE0EB171174298BC9FE6A967D30B3B">
    <w:name w:val="5EBE0EB171174298BC9FE6A967D30B3B"/>
    <w:rsid w:val="00F94589"/>
  </w:style>
  <w:style w:type="paragraph" w:customStyle="1" w:styleId="15E31FFB77D14832A05A7A51D2D322E7">
    <w:name w:val="15E31FFB77D14832A05A7A51D2D322E7"/>
    <w:rsid w:val="0054457A"/>
  </w:style>
  <w:style w:type="paragraph" w:customStyle="1" w:styleId="471DC9034FAC42D4840327EAF4142593">
    <w:name w:val="471DC9034FAC42D4840327EAF4142593"/>
    <w:rsid w:val="0054457A"/>
  </w:style>
  <w:style w:type="paragraph" w:customStyle="1" w:styleId="90ADB38FFF81477AA4694047342D7A1A">
    <w:name w:val="90ADB38FFF81477AA4694047342D7A1A"/>
    <w:rsid w:val="0054457A"/>
  </w:style>
  <w:style w:type="paragraph" w:customStyle="1" w:styleId="AD0D614A9D0E4851953FE5E97E566B07">
    <w:name w:val="AD0D614A9D0E4851953FE5E97E566B07"/>
    <w:rsid w:val="0054457A"/>
  </w:style>
  <w:style w:type="paragraph" w:customStyle="1" w:styleId="B685513A40734DE29B12AEE457D085A3">
    <w:name w:val="B685513A40734DE29B12AEE457D085A3"/>
    <w:rsid w:val="0054457A"/>
  </w:style>
  <w:style w:type="paragraph" w:customStyle="1" w:styleId="B7194DA2AD5E429D9DC85D78AFAE3910">
    <w:name w:val="B7194DA2AD5E429D9DC85D78AFAE3910"/>
    <w:rsid w:val="0054457A"/>
  </w:style>
  <w:style w:type="paragraph" w:customStyle="1" w:styleId="68F7613A14A246A3942AC6026838AEF5">
    <w:name w:val="68F7613A14A246A3942AC6026838AEF5"/>
    <w:rsid w:val="0054457A"/>
  </w:style>
  <w:style w:type="paragraph" w:customStyle="1" w:styleId="8024C35BB09B4880B8720B6AB662BADF">
    <w:name w:val="8024C35BB09B4880B8720B6AB662BADF"/>
    <w:rsid w:val="0054457A"/>
  </w:style>
  <w:style w:type="paragraph" w:customStyle="1" w:styleId="F2735A37636F481BA1A9AD2B76F112FD">
    <w:name w:val="F2735A37636F481BA1A9AD2B76F112FD"/>
    <w:rsid w:val="0054457A"/>
  </w:style>
  <w:style w:type="paragraph" w:customStyle="1" w:styleId="C683377121204C75B0351AE6F82B6D5C">
    <w:name w:val="C683377121204C75B0351AE6F82B6D5C"/>
    <w:rsid w:val="0054457A"/>
  </w:style>
  <w:style w:type="paragraph" w:customStyle="1" w:styleId="6A50168F70D345A3A73A5B4DC9EC8171">
    <w:name w:val="6A50168F70D345A3A73A5B4DC9EC8171"/>
    <w:rsid w:val="0054457A"/>
  </w:style>
  <w:style w:type="paragraph" w:customStyle="1" w:styleId="7A5EA2D2F611400A8748D24FB7D88122">
    <w:name w:val="7A5EA2D2F611400A8748D24FB7D88122"/>
    <w:rsid w:val="0054457A"/>
  </w:style>
  <w:style w:type="paragraph" w:customStyle="1" w:styleId="A9BBD374DFA44A35BA9382D72CD5CE58">
    <w:name w:val="A9BBD374DFA44A35BA9382D72CD5CE58"/>
    <w:rsid w:val="0054457A"/>
  </w:style>
  <w:style w:type="paragraph" w:customStyle="1" w:styleId="B7F2C48B6BD74B559AE62D6CD1D6B23F">
    <w:name w:val="B7F2C48B6BD74B559AE62D6CD1D6B23F"/>
    <w:rsid w:val="0054457A"/>
  </w:style>
  <w:style w:type="paragraph" w:customStyle="1" w:styleId="D2F3BE1196384AE8914FEAAA9708AA30">
    <w:name w:val="D2F3BE1196384AE8914FEAAA9708AA30"/>
    <w:rsid w:val="0054457A"/>
  </w:style>
  <w:style w:type="paragraph" w:customStyle="1" w:styleId="C010BC73690B42C689FAAC0392AD2713">
    <w:name w:val="C010BC73690B42C689FAAC0392AD2713"/>
    <w:rsid w:val="0054457A"/>
  </w:style>
  <w:style w:type="paragraph" w:customStyle="1" w:styleId="6254BDBC3FE34A49B55F79ADA837434F">
    <w:name w:val="6254BDBC3FE34A49B55F79ADA837434F"/>
    <w:rsid w:val="0054457A"/>
  </w:style>
  <w:style w:type="paragraph" w:customStyle="1" w:styleId="4F98B96001464B5B8FE0F7AC56F52E1E">
    <w:name w:val="4F98B96001464B5B8FE0F7AC56F52E1E"/>
    <w:rsid w:val="0054457A"/>
  </w:style>
  <w:style w:type="paragraph" w:customStyle="1" w:styleId="C2BBCC23F2E44EC3B1F31873386811EE">
    <w:name w:val="C2BBCC23F2E44EC3B1F31873386811EE"/>
    <w:rsid w:val="0054457A"/>
  </w:style>
  <w:style w:type="paragraph" w:customStyle="1" w:styleId="A603A524E07246CC91D81071215D8985">
    <w:name w:val="A603A524E07246CC91D81071215D8985"/>
    <w:rsid w:val="0054457A"/>
  </w:style>
  <w:style w:type="paragraph" w:customStyle="1" w:styleId="6BD7103FF2394799B7EA5509B3E5162B">
    <w:name w:val="6BD7103FF2394799B7EA5509B3E5162B"/>
    <w:rsid w:val="0054457A"/>
  </w:style>
  <w:style w:type="paragraph" w:customStyle="1" w:styleId="50A22F5B0EFB4D619A4805CDFBFB8389">
    <w:name w:val="50A22F5B0EFB4D619A4805CDFBFB8389"/>
    <w:rsid w:val="0054457A"/>
  </w:style>
  <w:style w:type="paragraph" w:customStyle="1" w:styleId="1C35A28CFB994E9886D108AC2D356D24">
    <w:name w:val="1C35A28CFB994E9886D108AC2D356D24"/>
    <w:rsid w:val="0054457A"/>
  </w:style>
  <w:style w:type="paragraph" w:customStyle="1" w:styleId="00390424FF6E4DE98CBE595D1F7B5496">
    <w:name w:val="00390424FF6E4DE98CBE595D1F7B5496"/>
    <w:rsid w:val="0054457A"/>
  </w:style>
  <w:style w:type="paragraph" w:customStyle="1" w:styleId="EF4CF46BF8474340B22BAABF2370BAB6">
    <w:name w:val="EF4CF46BF8474340B22BAABF2370BAB6"/>
    <w:rsid w:val="0054457A"/>
  </w:style>
  <w:style w:type="paragraph" w:customStyle="1" w:styleId="B4C51F0F0743428B85E9BDCD2EFF1DA0">
    <w:name w:val="B4C51F0F0743428B85E9BDCD2EFF1DA0"/>
    <w:rsid w:val="0054457A"/>
  </w:style>
  <w:style w:type="paragraph" w:customStyle="1" w:styleId="FDD3F9465D0F412386A48F3EE0DC3EE3">
    <w:name w:val="FDD3F9465D0F412386A48F3EE0DC3EE3"/>
    <w:rsid w:val="0054457A"/>
  </w:style>
  <w:style w:type="paragraph" w:customStyle="1" w:styleId="37DDDB976D1943A58036B9D32BE81E23">
    <w:name w:val="37DDDB976D1943A58036B9D32BE81E23"/>
    <w:rsid w:val="0054457A"/>
  </w:style>
  <w:style w:type="paragraph" w:customStyle="1" w:styleId="16B0138C783E42AB8B0D5E46EDFA4EE9">
    <w:name w:val="16B0138C783E42AB8B0D5E46EDFA4EE9"/>
    <w:rsid w:val="0054457A"/>
  </w:style>
  <w:style w:type="paragraph" w:customStyle="1" w:styleId="A7D53F4C8F78417CA5398C7631B553DD">
    <w:name w:val="A7D53F4C8F78417CA5398C7631B553DD"/>
    <w:rsid w:val="0054457A"/>
  </w:style>
  <w:style w:type="paragraph" w:customStyle="1" w:styleId="CFEF296B63494FD8BA3C5FF153D59348">
    <w:name w:val="CFEF296B63494FD8BA3C5FF153D59348"/>
    <w:rsid w:val="0054457A"/>
  </w:style>
  <w:style w:type="paragraph" w:customStyle="1" w:styleId="301CE6FBEF124344B383F6DA68F4131A">
    <w:name w:val="301CE6FBEF124344B383F6DA68F4131A"/>
    <w:rsid w:val="0054457A"/>
  </w:style>
  <w:style w:type="paragraph" w:customStyle="1" w:styleId="732B07B239BF4F6FA10E060E715E291A">
    <w:name w:val="732B07B239BF4F6FA10E060E715E291A"/>
    <w:rsid w:val="0054457A"/>
  </w:style>
  <w:style w:type="paragraph" w:customStyle="1" w:styleId="AC35F133B67C4C0C8974C73CA10E0083">
    <w:name w:val="AC35F133B67C4C0C8974C73CA10E0083"/>
    <w:rsid w:val="0054457A"/>
  </w:style>
  <w:style w:type="paragraph" w:customStyle="1" w:styleId="46D2AF38E2BA45B8A3911997156CB714">
    <w:name w:val="46D2AF38E2BA45B8A3911997156CB714"/>
    <w:rsid w:val="0054457A"/>
  </w:style>
  <w:style w:type="paragraph" w:customStyle="1" w:styleId="9E8DD5EBA781413D8CB6DED6609AFE78">
    <w:name w:val="9E8DD5EBA781413D8CB6DED6609AFE78"/>
    <w:rsid w:val="0054457A"/>
  </w:style>
  <w:style w:type="paragraph" w:customStyle="1" w:styleId="6197E00D1FE74520B5C0B7DB8F457C33">
    <w:name w:val="6197E00D1FE74520B5C0B7DB8F457C33"/>
    <w:rsid w:val="0054457A"/>
  </w:style>
  <w:style w:type="paragraph" w:customStyle="1" w:styleId="809791C6B50740F380C460A230D63054">
    <w:name w:val="809791C6B50740F380C460A230D63054"/>
    <w:rsid w:val="0054457A"/>
  </w:style>
  <w:style w:type="paragraph" w:customStyle="1" w:styleId="FD69986C45234BC2995766AFF7F650B8">
    <w:name w:val="FD69986C45234BC2995766AFF7F650B8"/>
    <w:rsid w:val="0054457A"/>
  </w:style>
  <w:style w:type="paragraph" w:customStyle="1" w:styleId="4B881078AEFB4BF8915734C35BD6367D">
    <w:name w:val="4B881078AEFB4BF8915734C35BD6367D"/>
    <w:rsid w:val="0054457A"/>
  </w:style>
  <w:style w:type="paragraph" w:customStyle="1" w:styleId="FCA721B659724E08B82B10604E0183D7">
    <w:name w:val="FCA721B659724E08B82B10604E0183D7"/>
    <w:rsid w:val="0054457A"/>
  </w:style>
  <w:style w:type="paragraph" w:customStyle="1" w:styleId="58D6F313ABD54B20A334DC40059D90E0">
    <w:name w:val="58D6F313ABD54B20A334DC40059D90E0"/>
    <w:rsid w:val="0054457A"/>
  </w:style>
  <w:style w:type="paragraph" w:customStyle="1" w:styleId="F349149462534E23AFC94D1308834DDA">
    <w:name w:val="F349149462534E23AFC94D1308834DDA"/>
    <w:rsid w:val="0054457A"/>
  </w:style>
  <w:style w:type="paragraph" w:customStyle="1" w:styleId="BCA3D0C0301A40C59D3BF44A775863A5">
    <w:name w:val="BCA3D0C0301A40C59D3BF44A775863A5"/>
    <w:rsid w:val="0054457A"/>
  </w:style>
  <w:style w:type="paragraph" w:customStyle="1" w:styleId="FF0A636C2E744F4BB896CCBD6FD1D8E2">
    <w:name w:val="FF0A636C2E744F4BB896CCBD6FD1D8E2"/>
    <w:rsid w:val="0054457A"/>
  </w:style>
  <w:style w:type="paragraph" w:customStyle="1" w:styleId="4EE6444005CD42DBBE9205BC44D46D03">
    <w:name w:val="4EE6444005CD42DBBE9205BC44D46D03"/>
    <w:rsid w:val="0054457A"/>
  </w:style>
  <w:style w:type="paragraph" w:customStyle="1" w:styleId="7ACE0A5C90AE4FC4B9C964DC7ABF28E2">
    <w:name w:val="7ACE0A5C90AE4FC4B9C964DC7ABF28E2"/>
    <w:rsid w:val="0054457A"/>
  </w:style>
  <w:style w:type="paragraph" w:customStyle="1" w:styleId="D47EDCC3C7A54D89A8262A55842B0BD8">
    <w:name w:val="D47EDCC3C7A54D89A8262A55842B0BD8"/>
    <w:rsid w:val="0054457A"/>
  </w:style>
  <w:style w:type="paragraph" w:customStyle="1" w:styleId="09DDE62981AF49E4ACE75B4A07887139">
    <w:name w:val="09DDE62981AF49E4ACE75B4A07887139"/>
    <w:rsid w:val="0054457A"/>
  </w:style>
  <w:style w:type="paragraph" w:customStyle="1" w:styleId="0E179A65FCF04F3DBBC0FE662F3632C9">
    <w:name w:val="0E179A65FCF04F3DBBC0FE662F3632C9"/>
    <w:rsid w:val="00FA05C6"/>
  </w:style>
  <w:style w:type="paragraph" w:customStyle="1" w:styleId="2E6D49DE6B4A444193C3F98D31A8959C">
    <w:name w:val="2E6D49DE6B4A444193C3F98D31A8959C"/>
    <w:rsid w:val="00FA05C6"/>
  </w:style>
  <w:style w:type="paragraph" w:customStyle="1" w:styleId="8D53D733D8CD413EAF8761061CFDF550">
    <w:name w:val="8D53D733D8CD413EAF8761061CFDF550"/>
    <w:rsid w:val="00FA05C6"/>
  </w:style>
  <w:style w:type="paragraph" w:customStyle="1" w:styleId="971B39343C404446A65BC6197ECBE496">
    <w:name w:val="971B39343C404446A65BC6197ECBE496"/>
    <w:rsid w:val="00FA05C6"/>
  </w:style>
  <w:style w:type="paragraph" w:customStyle="1" w:styleId="B817C9003B7E4B61A20D8AE6E0A8E53A">
    <w:name w:val="B817C9003B7E4B61A20D8AE6E0A8E53A"/>
    <w:rsid w:val="00FA05C6"/>
  </w:style>
  <w:style w:type="paragraph" w:customStyle="1" w:styleId="012E8F303A384164B58A14CC52B8796A">
    <w:name w:val="012E8F303A384164B58A14CC52B8796A"/>
    <w:rsid w:val="00FA05C6"/>
  </w:style>
  <w:style w:type="paragraph" w:customStyle="1" w:styleId="2D998B2B1B92469484C2CF2DEBBEB70A">
    <w:name w:val="2D998B2B1B92469484C2CF2DEBBEB70A"/>
    <w:rsid w:val="00FA05C6"/>
  </w:style>
  <w:style w:type="paragraph" w:customStyle="1" w:styleId="0683000FFE2848B89DF52DD549DC1C3E">
    <w:name w:val="0683000FFE2848B89DF52DD549DC1C3E"/>
    <w:rsid w:val="00FA05C6"/>
  </w:style>
  <w:style w:type="paragraph" w:customStyle="1" w:styleId="324871D2D338446DA2F8F896339EE606">
    <w:name w:val="324871D2D338446DA2F8F896339EE606"/>
    <w:rsid w:val="00FA05C6"/>
  </w:style>
  <w:style w:type="paragraph" w:customStyle="1" w:styleId="E42D5D7BD0594C72968BE5A33EA8C34F">
    <w:name w:val="E42D5D7BD0594C72968BE5A33EA8C34F"/>
    <w:rsid w:val="00FA05C6"/>
  </w:style>
  <w:style w:type="paragraph" w:customStyle="1" w:styleId="7CD3BFC73F364AB0BB3E2F94DC85F78B">
    <w:name w:val="7CD3BFC73F364AB0BB3E2F94DC85F78B"/>
    <w:rsid w:val="00FA05C6"/>
  </w:style>
  <w:style w:type="paragraph" w:customStyle="1" w:styleId="D6894E6A619B4CCBB1E96EA479062C2A">
    <w:name w:val="D6894E6A619B4CCBB1E96EA479062C2A"/>
    <w:rsid w:val="00FA05C6"/>
  </w:style>
  <w:style w:type="paragraph" w:customStyle="1" w:styleId="635321EC6288434F9328E431A0A5D412">
    <w:name w:val="635321EC6288434F9328E431A0A5D412"/>
    <w:rsid w:val="00FA05C6"/>
  </w:style>
  <w:style w:type="paragraph" w:customStyle="1" w:styleId="0C50CA8FED5146FE902903E3EB1B7908">
    <w:name w:val="0C50CA8FED5146FE902903E3EB1B7908"/>
    <w:rsid w:val="00FA05C6"/>
  </w:style>
  <w:style w:type="paragraph" w:customStyle="1" w:styleId="267F3EE193234AC6A3B8658655201C62">
    <w:name w:val="267F3EE193234AC6A3B8658655201C62"/>
    <w:rsid w:val="00FA05C6"/>
  </w:style>
  <w:style w:type="paragraph" w:customStyle="1" w:styleId="8DB333A3C7674B96ADE20D50B9EC8615">
    <w:name w:val="8DB333A3C7674B96ADE20D50B9EC8615"/>
    <w:rsid w:val="00FA05C6"/>
  </w:style>
  <w:style w:type="paragraph" w:customStyle="1" w:styleId="254149DFCD1145B3A74D73D8B165BA11">
    <w:name w:val="254149DFCD1145B3A74D73D8B165BA11"/>
    <w:rsid w:val="00FA05C6"/>
  </w:style>
  <w:style w:type="paragraph" w:customStyle="1" w:styleId="47EE738FE7B944E7B7D1AFB7007E578C">
    <w:name w:val="47EE738FE7B944E7B7D1AFB7007E578C"/>
    <w:rsid w:val="00FA05C6"/>
  </w:style>
  <w:style w:type="paragraph" w:customStyle="1" w:styleId="F2E049DC7CF34C529CB3DCB2F952EDED">
    <w:name w:val="F2E049DC7CF34C529CB3DCB2F952EDED"/>
    <w:rsid w:val="00FA05C6"/>
  </w:style>
  <w:style w:type="paragraph" w:customStyle="1" w:styleId="7F5B8874DB5D4BB4AC670F13223FBB75">
    <w:name w:val="7F5B8874DB5D4BB4AC670F13223FBB75"/>
    <w:rsid w:val="00FA05C6"/>
  </w:style>
  <w:style w:type="paragraph" w:customStyle="1" w:styleId="43ED388405624672A98ACFF346D269CF">
    <w:name w:val="43ED388405624672A98ACFF346D269CF"/>
    <w:rsid w:val="00FA05C6"/>
  </w:style>
  <w:style w:type="paragraph" w:customStyle="1" w:styleId="0A736E3377E54833914E78BBDC983B05">
    <w:name w:val="0A736E3377E54833914E78BBDC983B05"/>
    <w:rsid w:val="00FA05C6"/>
  </w:style>
  <w:style w:type="paragraph" w:customStyle="1" w:styleId="B32E770A0855449787EED13AC2D0497A">
    <w:name w:val="B32E770A0855449787EED13AC2D0497A"/>
    <w:rsid w:val="00FA05C6"/>
  </w:style>
  <w:style w:type="paragraph" w:customStyle="1" w:styleId="B1D84F70DA43459F807605913F3D0EA2">
    <w:name w:val="B1D84F70DA43459F807605913F3D0EA2"/>
    <w:rsid w:val="00FA05C6"/>
  </w:style>
  <w:style w:type="paragraph" w:customStyle="1" w:styleId="393BD264AA7049C18B2A5561E2E7980E">
    <w:name w:val="393BD264AA7049C18B2A5561E2E7980E"/>
    <w:rsid w:val="00FA05C6"/>
  </w:style>
  <w:style w:type="paragraph" w:customStyle="1" w:styleId="50F9D042DD8C4E3985F69E8B3C005810">
    <w:name w:val="50F9D042DD8C4E3985F69E8B3C005810"/>
    <w:rsid w:val="00FA05C6"/>
  </w:style>
  <w:style w:type="paragraph" w:customStyle="1" w:styleId="B24F6300DD8345CA8A49E45293335344">
    <w:name w:val="B24F6300DD8345CA8A49E45293335344"/>
    <w:rsid w:val="00FA05C6"/>
  </w:style>
  <w:style w:type="paragraph" w:customStyle="1" w:styleId="6091E0334BD94C68A618EADAA84ACF11">
    <w:name w:val="6091E0334BD94C68A618EADAA84ACF11"/>
    <w:rsid w:val="00FA05C6"/>
  </w:style>
  <w:style w:type="paragraph" w:customStyle="1" w:styleId="F5A9B0F7265A4C158570C9875F45E8B3">
    <w:name w:val="F5A9B0F7265A4C158570C9875F45E8B3"/>
    <w:rsid w:val="00FA05C6"/>
  </w:style>
  <w:style w:type="paragraph" w:customStyle="1" w:styleId="EA221F3E41BF40E19CBD974D14B0A0AF">
    <w:name w:val="EA221F3E41BF40E19CBD974D14B0A0AF"/>
    <w:rsid w:val="00FA05C6"/>
  </w:style>
  <w:style w:type="paragraph" w:customStyle="1" w:styleId="493275950AFB4778B996EEE1BD6D5228">
    <w:name w:val="493275950AFB4778B996EEE1BD6D5228"/>
    <w:rsid w:val="00FA05C6"/>
  </w:style>
  <w:style w:type="paragraph" w:customStyle="1" w:styleId="5FF3E7FA346A4259B0FA19CE12816CA5">
    <w:name w:val="5FF3E7FA346A4259B0FA19CE12816CA5"/>
    <w:rsid w:val="00FA05C6"/>
  </w:style>
  <w:style w:type="paragraph" w:customStyle="1" w:styleId="17BB65E88F104E949232E97DBD296F12">
    <w:name w:val="17BB65E88F104E949232E97DBD296F12"/>
    <w:rsid w:val="00FA05C6"/>
  </w:style>
  <w:style w:type="paragraph" w:customStyle="1" w:styleId="E083491322F044ADA9AA1D22E6917A1D">
    <w:name w:val="E083491322F044ADA9AA1D22E6917A1D"/>
    <w:rsid w:val="00FA05C6"/>
  </w:style>
  <w:style w:type="paragraph" w:customStyle="1" w:styleId="C51FE3D114DD49AB9A4A9F5D5C7077B7">
    <w:name w:val="C51FE3D114DD49AB9A4A9F5D5C7077B7"/>
    <w:rsid w:val="00FA05C6"/>
  </w:style>
  <w:style w:type="paragraph" w:customStyle="1" w:styleId="396601F47CD9460AA0FA7D9B227A6960">
    <w:name w:val="396601F47CD9460AA0FA7D9B227A6960"/>
    <w:rsid w:val="00FA05C6"/>
  </w:style>
  <w:style w:type="paragraph" w:customStyle="1" w:styleId="7627DF91BC2C453D96100B85C6700313">
    <w:name w:val="7627DF91BC2C453D96100B85C6700313"/>
    <w:rsid w:val="00FA05C6"/>
  </w:style>
  <w:style w:type="paragraph" w:customStyle="1" w:styleId="5561BA075A164B089E56A371A19634F6">
    <w:name w:val="5561BA075A164B089E56A371A19634F6"/>
    <w:rsid w:val="00FA05C6"/>
  </w:style>
  <w:style w:type="paragraph" w:customStyle="1" w:styleId="960058810F204E5FAD4AFE632EB0F6AB">
    <w:name w:val="960058810F204E5FAD4AFE632EB0F6AB"/>
    <w:rsid w:val="00FA05C6"/>
  </w:style>
  <w:style w:type="paragraph" w:customStyle="1" w:styleId="C2FDCD9C7C824CC5B7933200F67BA735">
    <w:name w:val="C2FDCD9C7C824CC5B7933200F67BA735"/>
    <w:rsid w:val="00FA05C6"/>
  </w:style>
  <w:style w:type="paragraph" w:customStyle="1" w:styleId="AE60BEA0962C4B988457A14379BFF8D2">
    <w:name w:val="AE60BEA0962C4B988457A14379BFF8D2"/>
    <w:rsid w:val="00FA05C6"/>
  </w:style>
  <w:style w:type="paragraph" w:customStyle="1" w:styleId="238207CF5CBA4AA5A5C5285EA5F40C90">
    <w:name w:val="238207CF5CBA4AA5A5C5285EA5F40C90"/>
    <w:rsid w:val="00FA05C6"/>
  </w:style>
  <w:style w:type="paragraph" w:customStyle="1" w:styleId="CB858DCDAFEC4ABEB1D66B94E01033CC">
    <w:name w:val="CB858DCDAFEC4ABEB1D66B94E01033CC"/>
    <w:rsid w:val="00FA05C6"/>
  </w:style>
  <w:style w:type="paragraph" w:customStyle="1" w:styleId="008848E8055546748442263CC96BD670">
    <w:name w:val="008848E8055546748442263CC96BD670"/>
    <w:rsid w:val="00FA05C6"/>
  </w:style>
  <w:style w:type="paragraph" w:customStyle="1" w:styleId="B8FAFB6D8CB5416988EEEF988D2F2D12">
    <w:name w:val="B8FAFB6D8CB5416988EEEF988D2F2D12"/>
    <w:rsid w:val="00FA05C6"/>
  </w:style>
  <w:style w:type="paragraph" w:customStyle="1" w:styleId="F9A740966E7B4752981C0C9BB250DA71">
    <w:name w:val="F9A740966E7B4752981C0C9BB250DA71"/>
    <w:rsid w:val="00FA05C6"/>
  </w:style>
  <w:style w:type="paragraph" w:customStyle="1" w:styleId="87A9D406A0B447F2A79B23A0FD214627">
    <w:name w:val="87A9D406A0B447F2A79B23A0FD214627"/>
    <w:rsid w:val="00FA05C6"/>
  </w:style>
  <w:style w:type="paragraph" w:customStyle="1" w:styleId="711D9F69737B4C1D955EBE4867A18998">
    <w:name w:val="711D9F69737B4C1D955EBE4867A18998"/>
    <w:rsid w:val="00FA05C6"/>
  </w:style>
  <w:style w:type="paragraph" w:customStyle="1" w:styleId="D9FA46903F1246F7A816D09BF25E5D68">
    <w:name w:val="D9FA46903F1246F7A816D09BF25E5D68"/>
    <w:rsid w:val="00FA05C6"/>
  </w:style>
  <w:style w:type="paragraph" w:customStyle="1" w:styleId="D4FE8D5928D649E2849C79754B1F03D3">
    <w:name w:val="D4FE8D5928D649E2849C79754B1F03D3"/>
    <w:rsid w:val="00723E81"/>
  </w:style>
  <w:style w:type="paragraph" w:customStyle="1" w:styleId="4C8B8589E0DF4A95BECDD013F6AEAA15">
    <w:name w:val="4C8B8589E0DF4A95BECDD013F6AEAA15"/>
    <w:rsid w:val="00723E81"/>
  </w:style>
  <w:style w:type="paragraph" w:customStyle="1" w:styleId="474772EA00F646888FDD6363541C4257">
    <w:name w:val="474772EA00F646888FDD6363541C4257"/>
    <w:rsid w:val="00723E81"/>
  </w:style>
  <w:style w:type="paragraph" w:customStyle="1" w:styleId="CDF665DD15D3488AA39EB5A12EF3623C">
    <w:name w:val="CDF665DD15D3488AA39EB5A12EF3623C"/>
    <w:rsid w:val="00723E81"/>
  </w:style>
  <w:style w:type="paragraph" w:customStyle="1" w:styleId="6759C290994F46B6946AEA1842E8A743">
    <w:name w:val="6759C290994F46B6946AEA1842E8A743"/>
    <w:rsid w:val="00723E81"/>
  </w:style>
  <w:style w:type="paragraph" w:customStyle="1" w:styleId="63D1915A77844506AC05B9A8E61AEF25">
    <w:name w:val="63D1915A77844506AC05B9A8E61AEF25"/>
    <w:rsid w:val="00723E81"/>
  </w:style>
  <w:style w:type="paragraph" w:customStyle="1" w:styleId="64DD2C754CDA4534836D548BF52A9C4F">
    <w:name w:val="64DD2C754CDA4534836D548BF52A9C4F"/>
    <w:rsid w:val="00723E81"/>
  </w:style>
  <w:style w:type="paragraph" w:customStyle="1" w:styleId="876F035C840E4DD89737C6C86F1E63CB">
    <w:name w:val="876F035C840E4DD89737C6C86F1E63CB"/>
    <w:rsid w:val="00723E81"/>
  </w:style>
  <w:style w:type="paragraph" w:customStyle="1" w:styleId="A74A5B1E340C4DFDBAF9344AE3902625">
    <w:name w:val="A74A5B1E340C4DFDBAF9344AE3902625"/>
    <w:rsid w:val="00723E81"/>
  </w:style>
  <w:style w:type="paragraph" w:customStyle="1" w:styleId="27226144EC8A4EE4B9705B97DAC5468F">
    <w:name w:val="27226144EC8A4EE4B9705B97DAC5468F"/>
    <w:rsid w:val="00723E81"/>
  </w:style>
  <w:style w:type="paragraph" w:customStyle="1" w:styleId="9BBE10EC358D4A238B5828C53B3A52F5">
    <w:name w:val="9BBE10EC358D4A238B5828C53B3A52F5"/>
    <w:rsid w:val="00723E81"/>
  </w:style>
  <w:style w:type="paragraph" w:customStyle="1" w:styleId="F2BD88556F244B5087EFAE6F3F86A28A">
    <w:name w:val="F2BD88556F244B5087EFAE6F3F86A28A"/>
    <w:rsid w:val="00723E81"/>
  </w:style>
  <w:style w:type="paragraph" w:customStyle="1" w:styleId="09E4A994EB6F4E2FBF0DFCB3105B3784">
    <w:name w:val="09E4A994EB6F4E2FBF0DFCB3105B3784"/>
    <w:rsid w:val="00723E81"/>
  </w:style>
  <w:style w:type="paragraph" w:customStyle="1" w:styleId="AA98F2F889E246EEA62EB5ADFAC57F08">
    <w:name w:val="AA98F2F889E246EEA62EB5ADFAC57F08"/>
    <w:rsid w:val="00723E81"/>
  </w:style>
  <w:style w:type="paragraph" w:customStyle="1" w:styleId="448CB7CEF5294A75B90AAEC8361D95B3">
    <w:name w:val="448CB7CEF5294A75B90AAEC8361D95B3"/>
    <w:rsid w:val="00723E81"/>
  </w:style>
  <w:style w:type="paragraph" w:customStyle="1" w:styleId="58B06EDDB0DD4DE8976AEDA9CC964C0A">
    <w:name w:val="58B06EDDB0DD4DE8976AEDA9CC964C0A"/>
    <w:rsid w:val="00723E81"/>
  </w:style>
  <w:style w:type="paragraph" w:customStyle="1" w:styleId="69279BAFDAE64D60A98B992C9FF35B83">
    <w:name w:val="69279BAFDAE64D60A98B992C9FF35B83"/>
    <w:rsid w:val="00723E81"/>
  </w:style>
  <w:style w:type="paragraph" w:customStyle="1" w:styleId="857A932A3EE840808B21F0D889921637">
    <w:name w:val="857A932A3EE840808B21F0D889921637"/>
    <w:rsid w:val="00723E81"/>
  </w:style>
  <w:style w:type="paragraph" w:customStyle="1" w:styleId="5EFC1A6D95A14F0BA2526B7F6C5A62D1">
    <w:name w:val="5EFC1A6D95A14F0BA2526B7F6C5A62D1"/>
    <w:rsid w:val="00723E81"/>
  </w:style>
  <w:style w:type="paragraph" w:customStyle="1" w:styleId="3299088A2DE44EF598FE6301BA58DD27">
    <w:name w:val="3299088A2DE44EF598FE6301BA58DD27"/>
    <w:rsid w:val="00723E81"/>
  </w:style>
  <w:style w:type="paragraph" w:customStyle="1" w:styleId="C38A0743533F4D2F8FB7391EEAB5DC36">
    <w:name w:val="C38A0743533F4D2F8FB7391EEAB5DC36"/>
    <w:rsid w:val="00723E81"/>
  </w:style>
  <w:style w:type="paragraph" w:customStyle="1" w:styleId="EEE3AED05B3846BB91D1C1463F1ED6EE">
    <w:name w:val="EEE3AED05B3846BB91D1C1463F1ED6EE"/>
    <w:rsid w:val="00723E81"/>
  </w:style>
  <w:style w:type="paragraph" w:customStyle="1" w:styleId="98CFBF84EE0B43B79A2269A301D75A52">
    <w:name w:val="98CFBF84EE0B43B79A2269A301D75A52"/>
    <w:rsid w:val="00723E81"/>
  </w:style>
  <w:style w:type="paragraph" w:customStyle="1" w:styleId="48A9AE2112D545A59E5C98097B88EE3B">
    <w:name w:val="48A9AE2112D545A59E5C98097B88EE3B"/>
    <w:rsid w:val="00723E81"/>
  </w:style>
  <w:style w:type="paragraph" w:customStyle="1" w:styleId="0B2FEC5EFBD04ABF9B2F1A4274385D1B">
    <w:name w:val="0B2FEC5EFBD04ABF9B2F1A4274385D1B"/>
    <w:rsid w:val="00723E81"/>
  </w:style>
  <w:style w:type="paragraph" w:customStyle="1" w:styleId="D938160D6F20419C8142E65F21C9F528">
    <w:name w:val="D938160D6F20419C8142E65F21C9F528"/>
    <w:rsid w:val="00723E81"/>
  </w:style>
  <w:style w:type="paragraph" w:customStyle="1" w:styleId="ED0B409642904E79A843243F2ABAA15B">
    <w:name w:val="ED0B409642904E79A843243F2ABAA15B"/>
    <w:rsid w:val="00723E81"/>
  </w:style>
  <w:style w:type="paragraph" w:customStyle="1" w:styleId="623B7DD2A4324C74884AC710EF480AF0">
    <w:name w:val="623B7DD2A4324C74884AC710EF480AF0"/>
    <w:rsid w:val="00723E81"/>
  </w:style>
  <w:style w:type="paragraph" w:customStyle="1" w:styleId="B7C18C1023964BE591D1E3C47E47451A">
    <w:name w:val="B7C18C1023964BE591D1E3C47E47451A"/>
    <w:rsid w:val="00723E81"/>
  </w:style>
  <w:style w:type="paragraph" w:customStyle="1" w:styleId="07014E8DD386426EB406F2EB083505AF">
    <w:name w:val="07014E8DD386426EB406F2EB083505AF"/>
    <w:rsid w:val="00723E81"/>
  </w:style>
  <w:style w:type="paragraph" w:customStyle="1" w:styleId="515C2A3EDEFE471084C5A6B946B6C3F6">
    <w:name w:val="515C2A3EDEFE471084C5A6B946B6C3F6"/>
    <w:rsid w:val="00723E81"/>
  </w:style>
  <w:style w:type="paragraph" w:customStyle="1" w:styleId="C53AC787986A48EC887040376E61C7EA">
    <w:name w:val="C53AC787986A48EC887040376E61C7EA"/>
    <w:rsid w:val="00723E81"/>
  </w:style>
  <w:style w:type="paragraph" w:customStyle="1" w:styleId="E27D65BB9E5C4D48A854C98A6B7C9B86">
    <w:name w:val="E27D65BB9E5C4D48A854C98A6B7C9B86"/>
    <w:rsid w:val="00723E81"/>
  </w:style>
  <w:style w:type="paragraph" w:customStyle="1" w:styleId="DE00C70A7C85424B93B1B28ACDF01491">
    <w:name w:val="DE00C70A7C85424B93B1B28ACDF01491"/>
    <w:rsid w:val="00723E81"/>
  </w:style>
  <w:style w:type="paragraph" w:customStyle="1" w:styleId="BE4A041BE672449A9B893BB522EC249B">
    <w:name w:val="BE4A041BE672449A9B893BB522EC249B"/>
    <w:rsid w:val="00723E81"/>
  </w:style>
  <w:style w:type="paragraph" w:customStyle="1" w:styleId="624DA6DBC2274604A1BD54DE55BFF776">
    <w:name w:val="624DA6DBC2274604A1BD54DE55BFF776"/>
    <w:rsid w:val="00723E81"/>
  </w:style>
  <w:style w:type="paragraph" w:customStyle="1" w:styleId="E671FC0420E9454AA44452A476A7CB69">
    <w:name w:val="E671FC0420E9454AA44452A476A7CB69"/>
    <w:rsid w:val="00723E81"/>
  </w:style>
  <w:style w:type="paragraph" w:customStyle="1" w:styleId="40B4B4D876BB42FDAD025FCD3819259E">
    <w:name w:val="40B4B4D876BB42FDAD025FCD3819259E"/>
    <w:rsid w:val="00723E81"/>
  </w:style>
  <w:style w:type="paragraph" w:customStyle="1" w:styleId="05DE1DE462D641A48AB12D1D65ACA352">
    <w:name w:val="05DE1DE462D641A48AB12D1D65ACA352"/>
    <w:rsid w:val="00723E81"/>
  </w:style>
  <w:style w:type="paragraph" w:customStyle="1" w:styleId="90B9731F4C1F4A9C9E50BD095D098A9B">
    <w:name w:val="90B9731F4C1F4A9C9E50BD095D098A9B"/>
    <w:rsid w:val="00723E81"/>
  </w:style>
  <w:style w:type="paragraph" w:customStyle="1" w:styleId="C1292B7079D94DD39B07E613EE262F88">
    <w:name w:val="C1292B7079D94DD39B07E613EE262F88"/>
    <w:rsid w:val="00723E81"/>
  </w:style>
  <w:style w:type="paragraph" w:customStyle="1" w:styleId="2DFEEA58FDAD49FAB52A947482A2ADC5">
    <w:name w:val="2DFEEA58FDAD49FAB52A947482A2ADC5"/>
    <w:rsid w:val="00723E81"/>
  </w:style>
  <w:style w:type="paragraph" w:customStyle="1" w:styleId="0CF5B26901804C27AE6C2DF8862A6B72">
    <w:name w:val="0CF5B26901804C27AE6C2DF8862A6B72"/>
    <w:rsid w:val="00723E81"/>
  </w:style>
  <w:style w:type="paragraph" w:customStyle="1" w:styleId="FAB3345704D74A5BBBEC02EA2C49AF86">
    <w:name w:val="FAB3345704D74A5BBBEC02EA2C49AF86"/>
    <w:rsid w:val="00723E81"/>
  </w:style>
  <w:style w:type="paragraph" w:customStyle="1" w:styleId="744E4AED1089449CB6FBDA34611696FD">
    <w:name w:val="744E4AED1089449CB6FBDA34611696FD"/>
    <w:rsid w:val="00723E81"/>
  </w:style>
  <w:style w:type="paragraph" w:customStyle="1" w:styleId="E5E0EF04F00045E1B028692E75FFD041">
    <w:name w:val="E5E0EF04F00045E1B028692E75FFD041"/>
    <w:rsid w:val="00723E81"/>
  </w:style>
  <w:style w:type="paragraph" w:customStyle="1" w:styleId="D94A03286C3647D3BE39B7C146F77334">
    <w:name w:val="D94A03286C3647D3BE39B7C146F77334"/>
    <w:rsid w:val="00723E81"/>
  </w:style>
  <w:style w:type="paragraph" w:customStyle="1" w:styleId="8E5D180EF4754D3E804BF98A46666175">
    <w:name w:val="8E5D180EF4754D3E804BF98A46666175"/>
    <w:rsid w:val="00723E81"/>
  </w:style>
  <w:style w:type="paragraph" w:customStyle="1" w:styleId="E671C7722E33475688A1F4D9E0419B37">
    <w:name w:val="E671C7722E33475688A1F4D9E0419B37"/>
    <w:rsid w:val="00723E81"/>
  </w:style>
  <w:style w:type="paragraph" w:customStyle="1" w:styleId="9876D8214D5F4E1CB73858177B390BAF">
    <w:name w:val="9876D8214D5F4E1CB73858177B390BAF"/>
    <w:rsid w:val="005F3FA1"/>
  </w:style>
  <w:style w:type="paragraph" w:customStyle="1" w:styleId="A794BE893C404D8489E6A0F35337F736">
    <w:name w:val="A794BE893C404D8489E6A0F35337F736"/>
    <w:rsid w:val="005F3FA1"/>
  </w:style>
  <w:style w:type="paragraph" w:customStyle="1" w:styleId="00AAE81F01B045B9B054D32A3A72B817">
    <w:name w:val="00AAE81F01B045B9B054D32A3A72B817"/>
    <w:rsid w:val="005F3FA1"/>
  </w:style>
  <w:style w:type="paragraph" w:customStyle="1" w:styleId="BD8B26DC1B4242CE956DA431AF1202C7">
    <w:name w:val="BD8B26DC1B4242CE956DA431AF1202C7"/>
    <w:rsid w:val="005F3FA1"/>
  </w:style>
  <w:style w:type="paragraph" w:customStyle="1" w:styleId="F6990851727F4295A7DB0245AFD3710F">
    <w:name w:val="F6990851727F4295A7DB0245AFD3710F"/>
    <w:rsid w:val="005F3FA1"/>
  </w:style>
  <w:style w:type="paragraph" w:customStyle="1" w:styleId="47C2C9042A664059B8063CCD16FC2750">
    <w:name w:val="47C2C9042A664059B8063CCD16FC2750"/>
    <w:rsid w:val="005F3FA1"/>
  </w:style>
  <w:style w:type="paragraph" w:customStyle="1" w:styleId="D3EF2721B8754F6AB1D5B0D9E6801C39">
    <w:name w:val="D3EF2721B8754F6AB1D5B0D9E6801C39"/>
    <w:rsid w:val="005F3FA1"/>
  </w:style>
  <w:style w:type="paragraph" w:customStyle="1" w:styleId="84782EAD20974A8C8D9785D0D79406A6">
    <w:name w:val="84782EAD20974A8C8D9785D0D79406A6"/>
    <w:rsid w:val="005F3FA1"/>
  </w:style>
  <w:style w:type="paragraph" w:customStyle="1" w:styleId="A1812C223DDB47FBB186FD7DF990A8BC">
    <w:name w:val="A1812C223DDB47FBB186FD7DF990A8BC"/>
    <w:rsid w:val="005F3FA1"/>
  </w:style>
  <w:style w:type="paragraph" w:customStyle="1" w:styleId="C8133E7BB5CF405091FD357D53A1BFFB">
    <w:name w:val="C8133E7BB5CF405091FD357D53A1BFFB"/>
    <w:rsid w:val="005F3FA1"/>
  </w:style>
  <w:style w:type="paragraph" w:customStyle="1" w:styleId="A009A7FFC5B641F084CED3AC16909938">
    <w:name w:val="A009A7FFC5B641F084CED3AC16909938"/>
    <w:rsid w:val="005F3FA1"/>
  </w:style>
  <w:style w:type="paragraph" w:customStyle="1" w:styleId="4B960F7E84124625986111F129EE7C5D">
    <w:name w:val="4B960F7E84124625986111F129EE7C5D"/>
    <w:rsid w:val="005F3FA1"/>
  </w:style>
  <w:style w:type="paragraph" w:customStyle="1" w:styleId="ED352EE8216544CDBA9D5E79E16A9DEF">
    <w:name w:val="ED352EE8216544CDBA9D5E79E16A9DEF"/>
    <w:rsid w:val="005F3FA1"/>
  </w:style>
  <w:style w:type="paragraph" w:customStyle="1" w:styleId="AC701B7C505641F9A9DA8E4BA086767F">
    <w:name w:val="AC701B7C505641F9A9DA8E4BA086767F"/>
    <w:rsid w:val="005F3FA1"/>
  </w:style>
  <w:style w:type="paragraph" w:customStyle="1" w:styleId="2E2D5CE96988435EA9E307766FFBD617">
    <w:name w:val="2E2D5CE96988435EA9E307766FFBD617"/>
    <w:rsid w:val="005F3FA1"/>
  </w:style>
  <w:style w:type="paragraph" w:customStyle="1" w:styleId="EEB0BF97B729472CB59E3C0E52966DAD">
    <w:name w:val="EEB0BF97B729472CB59E3C0E52966DAD"/>
    <w:rsid w:val="005F3FA1"/>
  </w:style>
  <w:style w:type="paragraph" w:customStyle="1" w:styleId="2042688DC9C141B3B052944E7A5D426D">
    <w:name w:val="2042688DC9C141B3B052944E7A5D426D"/>
    <w:rsid w:val="005F3FA1"/>
  </w:style>
  <w:style w:type="paragraph" w:customStyle="1" w:styleId="003C6AE20277449C8B3D1CCA1BAE0FC5">
    <w:name w:val="003C6AE20277449C8B3D1CCA1BAE0FC5"/>
    <w:rsid w:val="005F3FA1"/>
  </w:style>
  <w:style w:type="paragraph" w:customStyle="1" w:styleId="FD02B7B6642A4ACC98C4BDB8ADC9D475">
    <w:name w:val="FD02B7B6642A4ACC98C4BDB8ADC9D475"/>
    <w:rsid w:val="005F3FA1"/>
  </w:style>
  <w:style w:type="paragraph" w:customStyle="1" w:styleId="D3938FB265E449B3896FB86955F7A14C">
    <w:name w:val="D3938FB265E449B3896FB86955F7A14C"/>
    <w:rsid w:val="005F3FA1"/>
  </w:style>
  <w:style w:type="paragraph" w:customStyle="1" w:styleId="BDF2C02EF7334F668F10BCA0F732F535">
    <w:name w:val="BDF2C02EF7334F668F10BCA0F732F535"/>
    <w:rsid w:val="005F3FA1"/>
  </w:style>
  <w:style w:type="paragraph" w:customStyle="1" w:styleId="4CCAA8B4C6C249A08AFCA8324CB247CC">
    <w:name w:val="4CCAA8B4C6C249A08AFCA8324CB247CC"/>
    <w:rsid w:val="005F3FA1"/>
  </w:style>
  <w:style w:type="paragraph" w:customStyle="1" w:styleId="CD439DF5A8244FFBBDF60A1123F2B53D">
    <w:name w:val="CD439DF5A8244FFBBDF60A1123F2B53D"/>
    <w:rsid w:val="005F3FA1"/>
  </w:style>
  <w:style w:type="paragraph" w:customStyle="1" w:styleId="B0EBDE03E95A4768B9B9B841ADC65768">
    <w:name w:val="B0EBDE03E95A4768B9B9B841ADC65768"/>
    <w:rsid w:val="005F3FA1"/>
  </w:style>
  <w:style w:type="paragraph" w:customStyle="1" w:styleId="FE288F16F07A4CB89F23AC3C30873B85">
    <w:name w:val="FE288F16F07A4CB89F23AC3C30873B85"/>
    <w:rsid w:val="005F3FA1"/>
  </w:style>
  <w:style w:type="paragraph" w:customStyle="1" w:styleId="7F2579DCD4FF4C7390E4FF854DDD2A86">
    <w:name w:val="7F2579DCD4FF4C7390E4FF854DDD2A86"/>
    <w:rsid w:val="005F3FA1"/>
  </w:style>
  <w:style w:type="paragraph" w:customStyle="1" w:styleId="5ECA62CB22A748DB80F729144D05B757">
    <w:name w:val="5ECA62CB22A748DB80F729144D05B757"/>
    <w:rsid w:val="005F3FA1"/>
  </w:style>
  <w:style w:type="paragraph" w:customStyle="1" w:styleId="DE05BF153A884DB69CA123476FCB914C">
    <w:name w:val="DE05BF153A884DB69CA123476FCB914C"/>
    <w:rsid w:val="005F3FA1"/>
  </w:style>
  <w:style w:type="paragraph" w:customStyle="1" w:styleId="B2B040D46B1745AE919D505910B319A9">
    <w:name w:val="B2B040D46B1745AE919D505910B319A9"/>
    <w:rsid w:val="005F3FA1"/>
  </w:style>
  <w:style w:type="paragraph" w:customStyle="1" w:styleId="50CFF6E13D6F479584793FFDED136C9A">
    <w:name w:val="50CFF6E13D6F479584793FFDED136C9A"/>
    <w:rsid w:val="005F3FA1"/>
  </w:style>
  <w:style w:type="paragraph" w:customStyle="1" w:styleId="E31D2FC2A6CF4D019CF48F5EA172E3FA">
    <w:name w:val="E31D2FC2A6CF4D019CF48F5EA172E3FA"/>
    <w:rsid w:val="005F3FA1"/>
  </w:style>
  <w:style w:type="paragraph" w:customStyle="1" w:styleId="15657D77BCCE44428D71642ECF019D10">
    <w:name w:val="15657D77BCCE44428D71642ECF019D10"/>
    <w:rsid w:val="005F3FA1"/>
  </w:style>
  <w:style w:type="paragraph" w:customStyle="1" w:styleId="B40AB85B50674AD68F9EC37509849142">
    <w:name w:val="B40AB85B50674AD68F9EC37509849142"/>
    <w:rsid w:val="005F3FA1"/>
  </w:style>
  <w:style w:type="paragraph" w:customStyle="1" w:styleId="6B27D416F2D143D58CDD5F894B5521C6">
    <w:name w:val="6B27D416F2D143D58CDD5F894B5521C6"/>
    <w:rsid w:val="005F3FA1"/>
  </w:style>
  <w:style w:type="paragraph" w:customStyle="1" w:styleId="C6FD667C62C8455796456861560AFD01">
    <w:name w:val="C6FD667C62C8455796456861560AFD01"/>
    <w:rsid w:val="005F3FA1"/>
  </w:style>
  <w:style w:type="paragraph" w:customStyle="1" w:styleId="C87F8DFCA4CA423C8224D67D033A5B60">
    <w:name w:val="C87F8DFCA4CA423C8224D67D033A5B60"/>
    <w:rsid w:val="005F3FA1"/>
  </w:style>
  <w:style w:type="paragraph" w:customStyle="1" w:styleId="64CB67DFC52641A89D1ADC42BA88BEF7">
    <w:name w:val="64CB67DFC52641A89D1ADC42BA88BEF7"/>
    <w:rsid w:val="005F3FA1"/>
  </w:style>
  <w:style w:type="paragraph" w:customStyle="1" w:styleId="D088FE39CEAE40268C255FC366533BE0">
    <w:name w:val="D088FE39CEAE40268C255FC366533BE0"/>
    <w:rsid w:val="005F3FA1"/>
  </w:style>
  <w:style w:type="paragraph" w:customStyle="1" w:styleId="B42F725100EF424A9DA538AA9B7C3C49">
    <w:name w:val="B42F725100EF424A9DA538AA9B7C3C49"/>
    <w:rsid w:val="005F3FA1"/>
  </w:style>
  <w:style w:type="paragraph" w:customStyle="1" w:styleId="96AC245387C748F08B896D64D7697427">
    <w:name w:val="96AC245387C748F08B896D64D7697427"/>
    <w:rsid w:val="005F3FA1"/>
  </w:style>
  <w:style w:type="paragraph" w:customStyle="1" w:styleId="1F0253168D2D4462968571C4B87D3A70">
    <w:name w:val="1F0253168D2D4462968571C4B87D3A70"/>
    <w:rsid w:val="005F3FA1"/>
  </w:style>
  <w:style w:type="paragraph" w:customStyle="1" w:styleId="A609F31AFF8345EF808DC91BDF881BB7">
    <w:name w:val="A609F31AFF8345EF808DC91BDF881BB7"/>
    <w:rsid w:val="005F3FA1"/>
  </w:style>
  <w:style w:type="paragraph" w:customStyle="1" w:styleId="9DD952D4D2464CC6AF2C3EA14E553A86">
    <w:name w:val="9DD952D4D2464CC6AF2C3EA14E553A86"/>
    <w:rsid w:val="005F3FA1"/>
  </w:style>
  <w:style w:type="paragraph" w:customStyle="1" w:styleId="14395C8B7EFB4317A00D74022003ED70">
    <w:name w:val="14395C8B7EFB4317A00D74022003ED70"/>
    <w:rsid w:val="005F3FA1"/>
  </w:style>
  <w:style w:type="paragraph" w:customStyle="1" w:styleId="03CB9A209995408C9869EA2171CE414B">
    <w:name w:val="03CB9A209995408C9869EA2171CE414B"/>
    <w:rsid w:val="005F3FA1"/>
  </w:style>
  <w:style w:type="paragraph" w:customStyle="1" w:styleId="D9C5374F466A438BA994732FF8120401">
    <w:name w:val="D9C5374F466A438BA994732FF8120401"/>
    <w:rsid w:val="005F3FA1"/>
  </w:style>
  <w:style w:type="paragraph" w:customStyle="1" w:styleId="4B4A2E2A628A412A84B23A070ADC6E32">
    <w:name w:val="4B4A2E2A628A412A84B23A070ADC6E32"/>
    <w:rsid w:val="005F3FA1"/>
  </w:style>
  <w:style w:type="paragraph" w:customStyle="1" w:styleId="8003741CA83C42C6925BBA755019F836">
    <w:name w:val="8003741CA83C42C6925BBA755019F836"/>
    <w:rsid w:val="005F3FA1"/>
  </w:style>
  <w:style w:type="paragraph" w:customStyle="1" w:styleId="7ADD19D5CEE045E3BF8966729E477D27">
    <w:name w:val="7ADD19D5CEE045E3BF8966729E477D27"/>
    <w:rsid w:val="005F3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Informal meeting minutes.dotx</Template>
  <TotalTime>53</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Alan Pedersen</cp:lastModifiedBy>
  <cp:revision>3</cp:revision>
  <dcterms:created xsi:type="dcterms:W3CDTF">2020-05-25T07:18:00Z</dcterms:created>
  <dcterms:modified xsi:type="dcterms:W3CDTF">2020-06-02T02:46:00Z</dcterms:modified>
  <cp:version/>
</cp:coreProperties>
</file>