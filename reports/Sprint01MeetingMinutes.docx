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9C760D" w:rsidRPr="00D60069" w14:paraId="3B92CA2F" w14:textId="77777777" w:rsidTr="001E0877">
        <w:tc>
          <w:tcPr>
            <w:tcW w:w="7650" w:type="dxa"/>
          </w:tcPr>
          <w:p w14:paraId="3421DB21" w14:textId="77777777" w:rsidR="009C760D" w:rsidRPr="00D60069" w:rsidRDefault="009C760D">
            <w:pPr>
              <w:pStyle w:val="Title"/>
            </w:pPr>
            <w:sdt>
              <w:sdtPr>
                <w:id w:val="775369070"/>
                <w:placeholder>
                  <w:docPart w:val="55734CAA0BFF4431B658CB2F83BFF8A8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11E0464D" w14:textId="77777777" w:rsidR="009C760D" w:rsidRPr="00D60069" w:rsidRDefault="009C760D" w:rsidP="00B52D66">
            <w:pPr>
              <w:pStyle w:val="minh31"/>
            </w:pPr>
            <w:r>
              <w:t>03/06/2020</w:t>
            </w:r>
          </w:p>
          <w:p w14:paraId="63F5AC1F" w14:textId="77777777" w:rsidR="009C760D" w:rsidRPr="00D60069" w:rsidRDefault="009C760D" w:rsidP="00B52D66">
            <w:pPr>
              <w:pStyle w:val="minh31"/>
            </w:pPr>
            <w:r>
              <w:t>9:00</w:t>
            </w:r>
          </w:p>
          <w:p w14:paraId="62D90B49" w14:textId="77777777" w:rsidR="009C760D" w:rsidRPr="00D60069" w:rsidRDefault="009C760D" w:rsidP="00B52D66">
            <w:pPr>
              <w:pStyle w:val="minh31"/>
            </w:pPr>
            <w:r>
              <w:t>Thornlie TAFE Library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9C760D" w:rsidRPr="00D60069" w14:paraId="250CCF26" w14:textId="77777777" w:rsidTr="00E048B4">
        <w:sdt>
          <w:sdtPr>
            <w:id w:val="-1965804518"/>
            <w:placeholder>
              <w:docPart w:val="8730055B66E64E228789F1B7CAF2AB09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09633EAD" w14:textId="77777777" w:rsidR="009C760D" w:rsidRPr="00D60069" w:rsidRDefault="009C760D" w:rsidP="00B52D66">
                <w:pPr>
                  <w:pStyle w:val="minh2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3F681EE8" w14:textId="77777777" w:rsidR="009C760D" w:rsidRPr="00D60069" w:rsidRDefault="009C760D" w:rsidP="00D60069">
            <w:pPr>
              <w:spacing w:after="80"/>
            </w:pPr>
            <w:r>
              <w:t>Alan Pedersen</w:t>
            </w:r>
          </w:p>
        </w:tc>
        <w:tc>
          <w:tcPr>
            <w:tcW w:w="1779" w:type="dxa"/>
            <w:tcMar>
              <w:top w:w="144" w:type="dxa"/>
            </w:tcMar>
          </w:tcPr>
          <w:p w14:paraId="18767CA1" w14:textId="77777777" w:rsidR="009C760D" w:rsidRPr="00D60069" w:rsidRDefault="009C760D" w:rsidP="00B52D66">
            <w:pPr>
              <w:pStyle w:val="minh21"/>
            </w:pPr>
            <w:sdt>
              <w:sdtPr>
                <w:id w:val="149329796"/>
                <w:placeholder>
                  <w:docPart w:val="16863DCD732E4EE9946C00BEEFB7468B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497F7DE" w14:textId="77777777" w:rsidR="009C760D" w:rsidRPr="00D60069" w:rsidRDefault="009C760D" w:rsidP="00D60069">
            <w:pPr>
              <w:spacing w:after="80"/>
            </w:pPr>
            <w:r>
              <w:t>Sprint 1 review Meeting</w:t>
            </w:r>
          </w:p>
        </w:tc>
      </w:tr>
      <w:tr w:rsidR="009C760D" w:rsidRPr="00D60069" w14:paraId="111572AF" w14:textId="77777777" w:rsidTr="00E048B4">
        <w:sdt>
          <w:sdtPr>
            <w:id w:val="221341140"/>
            <w:placeholder>
              <w:docPart w:val="883D15FA3DC04F1EB2818F1C0B986091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7773B3ED" w14:textId="77777777" w:rsidR="009C760D" w:rsidRPr="00D60069" w:rsidRDefault="009C760D" w:rsidP="00B52D66">
                <w:pPr>
                  <w:pStyle w:val="minh2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CCA841C" w14:textId="77777777" w:rsidR="009C760D" w:rsidRPr="00D60069" w:rsidRDefault="009C760D" w:rsidP="00D60069">
            <w:pPr>
              <w:spacing w:after="80"/>
            </w:pPr>
          </w:p>
        </w:tc>
        <w:tc>
          <w:tcPr>
            <w:tcW w:w="1779" w:type="dxa"/>
          </w:tcPr>
          <w:p w14:paraId="703AE722" w14:textId="77777777" w:rsidR="009C760D" w:rsidRPr="00D60069" w:rsidRDefault="009C760D" w:rsidP="00B52D66">
            <w:pPr>
              <w:pStyle w:val="minh21"/>
            </w:pPr>
            <w:sdt>
              <w:sdtPr>
                <w:id w:val="-940840657"/>
                <w:placeholder>
                  <w:docPart w:val="307A151BD0534CEEBAEF7F38F213F31C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1EC1EFB3" w14:textId="77777777" w:rsidR="009C760D" w:rsidRPr="00D60069" w:rsidRDefault="009C760D" w:rsidP="00D60069">
            <w:pPr>
              <w:spacing w:after="80"/>
            </w:pPr>
            <w:r>
              <w:t>Alan Pedersen</w:t>
            </w:r>
          </w:p>
        </w:tc>
      </w:tr>
      <w:tr w:rsidR="009C760D" w:rsidRPr="00D60069" w14:paraId="6706C7E2" w14:textId="77777777" w:rsidTr="00E048B4">
        <w:tc>
          <w:tcPr>
            <w:tcW w:w="1946" w:type="dxa"/>
          </w:tcPr>
          <w:p w14:paraId="7EDD5014" w14:textId="77777777" w:rsidR="009C760D" w:rsidRPr="00D60069" w:rsidRDefault="009C760D" w:rsidP="00B52D66">
            <w:pPr>
              <w:pStyle w:val="minh21"/>
            </w:pPr>
            <w:sdt>
              <w:sdtPr>
                <w:id w:val="451978902"/>
                <w:placeholder>
                  <w:docPart w:val="36EE230CF4F64BAC8209164CA78B3711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0B560B6D" w14:textId="77777777" w:rsidR="009C760D" w:rsidRPr="00D60069" w:rsidRDefault="009C760D" w:rsidP="00D60069">
            <w:pPr>
              <w:spacing w:after="80"/>
            </w:pPr>
          </w:p>
        </w:tc>
        <w:tc>
          <w:tcPr>
            <w:tcW w:w="1779" w:type="dxa"/>
          </w:tcPr>
          <w:p w14:paraId="7F010752" w14:textId="77777777" w:rsidR="009C760D" w:rsidRPr="00D60069" w:rsidRDefault="009C760D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582D3DE" w14:textId="77777777" w:rsidR="009C760D" w:rsidRPr="00D60069" w:rsidRDefault="009C760D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9C760D" w:rsidRPr="00D60069" w14:paraId="3C66F2BC" w14:textId="77777777" w:rsidTr="00E048B4">
        <w:tc>
          <w:tcPr>
            <w:tcW w:w="1980" w:type="dxa"/>
            <w:tcMar>
              <w:top w:w="144" w:type="dxa"/>
            </w:tcMar>
          </w:tcPr>
          <w:p w14:paraId="0A2F19F2" w14:textId="77777777" w:rsidR="009C760D" w:rsidRPr="00D60069" w:rsidRDefault="009C760D" w:rsidP="00B52D66">
            <w:pPr>
              <w:pStyle w:val="minh21"/>
            </w:pPr>
            <w:sdt>
              <w:sdtPr>
                <w:id w:val="1024587030"/>
                <w:placeholder>
                  <w:docPart w:val="A550F679F5CA4069BD8D93F7C79D0654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4C032185" w14:textId="77777777" w:rsidR="009C760D" w:rsidRDefault="009C760D" w:rsidP="00D62E01">
            <w:r>
              <w:t>Zara Duncanson (ZD)</w:t>
            </w:r>
          </w:p>
          <w:p w14:paraId="2F29C588" w14:textId="77777777" w:rsidR="009C760D" w:rsidRDefault="009C760D" w:rsidP="00D62E01">
            <w:r>
              <w:t>David Perry (DP)</w:t>
            </w:r>
          </w:p>
          <w:p w14:paraId="708BC08E" w14:textId="77777777" w:rsidR="009C760D" w:rsidRPr="00D60069" w:rsidRDefault="009C760D" w:rsidP="00D62E01">
            <w:r>
              <w:t>Alan Pedersen (AP)</w:t>
            </w:r>
          </w:p>
        </w:tc>
      </w:tr>
      <w:tr w:rsidR="009C760D" w:rsidRPr="00D60069" w14:paraId="238CFD5A" w14:textId="77777777" w:rsidTr="00E048B4">
        <w:tc>
          <w:tcPr>
            <w:tcW w:w="1980" w:type="dxa"/>
          </w:tcPr>
          <w:p w14:paraId="547AE68B" w14:textId="77777777" w:rsidR="009C760D" w:rsidRPr="00D60069" w:rsidRDefault="009C760D" w:rsidP="00B52D66">
            <w:pPr>
              <w:pStyle w:val="minh21"/>
            </w:pPr>
            <w:sdt>
              <w:sdtPr>
                <w:id w:val="-1328904662"/>
                <w:placeholder>
                  <w:docPart w:val="802643037E5C4C57AD661C7C122BCD8B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09EB50F2" w14:textId="77777777" w:rsidR="009C760D" w:rsidRPr="00D60069" w:rsidRDefault="009C760D"/>
        </w:tc>
      </w:tr>
      <w:tr w:rsidR="009C760D" w:rsidRPr="00D60069" w14:paraId="432E8575" w14:textId="77777777" w:rsidTr="00E048B4">
        <w:tc>
          <w:tcPr>
            <w:tcW w:w="1980" w:type="dxa"/>
          </w:tcPr>
          <w:p w14:paraId="72E02A54" w14:textId="77777777" w:rsidR="009C760D" w:rsidRPr="00D60069" w:rsidRDefault="009C760D" w:rsidP="00B52D66">
            <w:pPr>
              <w:pStyle w:val="minh21"/>
            </w:pPr>
            <w:sdt>
              <w:sdtPr>
                <w:id w:val="1490981332"/>
                <w:placeholder>
                  <w:docPart w:val="D5BB12DB0A88409382DE040D7C3DAECF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1CC4C10B" w14:textId="77777777" w:rsidR="009C760D" w:rsidRPr="00D60069" w:rsidRDefault="009C760D" w:rsidP="00D62E01"/>
        </w:tc>
      </w:tr>
    </w:tbl>
    <w:sdt>
      <w:sdtPr>
        <w:id w:val="-1055381363"/>
        <w:placeholder>
          <w:docPart w:val="6541465B9D8C4E46AC0670DAE253A456"/>
        </w:placeholder>
        <w:temporary/>
        <w:showingPlcHdr/>
        <w15:appearance w15:val="hidden"/>
      </w:sdtPr>
      <w:sdtContent>
        <w:p w14:paraId="6AC2B7C3" w14:textId="77777777" w:rsidR="009C760D" w:rsidRPr="00D60069" w:rsidRDefault="009C760D" w:rsidP="00B52D66">
          <w:pPr>
            <w:pStyle w:val="minh1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9C760D" w:rsidRPr="00D60069" w14:paraId="1CB208F5" w14:textId="77777777" w:rsidTr="00D62E01">
        <w:tc>
          <w:tcPr>
            <w:tcW w:w="1620" w:type="dxa"/>
          </w:tcPr>
          <w:bookmarkStart w:id="0" w:name="MinuteItems1"/>
          <w:bookmarkStart w:id="1" w:name="MinuteTopicSection1"/>
          <w:bookmarkEnd w:id="0"/>
          <w:p w14:paraId="4B10A103" w14:textId="77777777" w:rsidR="009C760D" w:rsidRPr="00D60069" w:rsidRDefault="009C760D" w:rsidP="00B52D66">
            <w:pPr>
              <w:pStyle w:val="minh21"/>
            </w:pPr>
            <w:sdt>
              <w:sdtPr>
                <w:id w:val="-400670385"/>
                <w:placeholder>
                  <w:docPart w:val="76F2C042CA364ABB928515DE67E25120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7FDBC84" w14:textId="77777777" w:rsidR="009C760D" w:rsidRPr="00D60069" w:rsidRDefault="009C760D">
            <w:r>
              <w:t>Demonstrate and review web site</w:t>
            </w:r>
          </w:p>
        </w:tc>
        <w:tc>
          <w:tcPr>
            <w:tcW w:w="1324" w:type="dxa"/>
          </w:tcPr>
          <w:p w14:paraId="3C35F848" w14:textId="77777777" w:rsidR="009C760D" w:rsidRPr="00D60069" w:rsidRDefault="009C760D" w:rsidP="00B52D66">
            <w:pPr>
              <w:pStyle w:val="minh21"/>
            </w:pPr>
            <w:sdt>
              <w:sdtPr>
                <w:id w:val="-682355311"/>
                <w:placeholder>
                  <w:docPart w:val="0E1696A727274BDB9410D83647CF2F4A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D82C44F" w14:textId="77777777" w:rsidR="009C760D" w:rsidRPr="00D60069" w:rsidRDefault="009C760D">
            <w:r>
              <w:t>AP</w:t>
            </w:r>
          </w:p>
        </w:tc>
      </w:tr>
    </w:tbl>
    <w:p w14:paraId="750E5506" w14:textId="77777777" w:rsidR="009C760D" w:rsidRPr="00D60069" w:rsidRDefault="009C760D" w:rsidP="00B52D66">
      <w:pPr>
        <w:pStyle w:val="minh41"/>
      </w:pPr>
      <w:sdt>
        <w:sdtPr>
          <w:id w:val="-1731453436"/>
          <w:placeholder>
            <w:docPart w:val="D6E35BB032D944BE8526CFD62EA156DD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41E0C5F5" w14:textId="77777777" w:rsidR="009C760D" w:rsidRDefault="009C760D">
      <w:r>
        <w:t>The adaptive web site design was demonstrated to the team.</w:t>
      </w:r>
    </w:p>
    <w:p w14:paraId="67172EBB" w14:textId="77777777" w:rsidR="009C760D" w:rsidRDefault="009C760D">
      <w:r>
        <w:t>The approach adopted was explained and the operation of the web site discussed.</w:t>
      </w:r>
    </w:p>
    <w:p w14:paraId="7F6896E5" w14:textId="77777777" w:rsidR="009C760D" w:rsidRPr="00D60069" w:rsidRDefault="009C760D"/>
    <w:p w14:paraId="6A71BCA9" w14:textId="77777777" w:rsidR="009C760D" w:rsidRPr="00D60069" w:rsidRDefault="009C760D" w:rsidP="00B52D66">
      <w:pPr>
        <w:pStyle w:val="minh41"/>
      </w:pPr>
      <w:sdt>
        <w:sdtPr>
          <w:id w:val="-1074501235"/>
          <w:placeholder>
            <w:docPart w:val="741913B4E5394FCF9790832C2C34D52E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285F87C5" w14:textId="77777777" w:rsidR="009C760D" w:rsidRPr="00D60069" w:rsidRDefault="009C760D">
      <w:r>
        <w:t>The web site design was accepted.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9C760D" w:rsidRPr="00D60069" w14:paraId="6B738223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1"/>
          <w:bookmarkStart w:id="3" w:name="MinuteActionItems1"/>
          <w:bookmarkEnd w:id="2"/>
          <w:bookmarkEnd w:id="3"/>
          <w:p w14:paraId="73E86B60" w14:textId="77777777" w:rsidR="009C760D" w:rsidRPr="00D60069" w:rsidRDefault="009C760D" w:rsidP="00B52D66">
            <w:pPr>
              <w:pStyle w:val="minh21"/>
            </w:pPr>
            <w:sdt>
              <w:sdtPr>
                <w:id w:val="-1401285544"/>
                <w:placeholder>
                  <w:docPart w:val="62A96D3E964C45E7954F2E9328ACFADB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bookmarkStart w:id="4" w:name="MinutePersonResponsible1"/>
        <w:bookmarkEnd w:id="4"/>
        <w:tc>
          <w:tcPr>
            <w:tcW w:w="3060" w:type="dxa"/>
            <w:vAlign w:val="bottom"/>
          </w:tcPr>
          <w:p w14:paraId="366C47C6" w14:textId="77777777" w:rsidR="009C760D" w:rsidRPr="00D60069" w:rsidRDefault="009C760D" w:rsidP="00B52D66">
            <w:pPr>
              <w:pStyle w:val="minh21"/>
            </w:pPr>
            <w:sdt>
              <w:sdtPr>
                <w:id w:val="-981454709"/>
                <w:placeholder>
                  <w:docPart w:val="E943A2103D244EE492CAAB836BBBEE2B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bookmarkStart w:id="5" w:name="MinuteDeadline1"/>
        <w:bookmarkEnd w:id="5"/>
        <w:tc>
          <w:tcPr>
            <w:tcW w:w="1854" w:type="dxa"/>
            <w:vAlign w:val="bottom"/>
          </w:tcPr>
          <w:p w14:paraId="730A412E" w14:textId="77777777" w:rsidR="009C760D" w:rsidRPr="00D60069" w:rsidRDefault="009C760D" w:rsidP="00B52D66">
            <w:pPr>
              <w:pStyle w:val="minh21"/>
            </w:pPr>
            <w:sdt>
              <w:sdtPr>
                <w:id w:val="-1507892759"/>
                <w:placeholder>
                  <w:docPart w:val="5443C237442B4A42A227B7840D08400A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9C760D" w:rsidRPr="00D60069" w14:paraId="7DE81523" w14:textId="77777777" w:rsidTr="00D60069">
        <w:tc>
          <w:tcPr>
            <w:tcW w:w="5310" w:type="dxa"/>
          </w:tcPr>
          <w:p w14:paraId="49545F71" w14:textId="77777777" w:rsidR="009C760D" w:rsidRPr="00D60069" w:rsidRDefault="009C760D" w:rsidP="00D60069">
            <w:pPr>
              <w:pStyle w:val="ListBullet"/>
              <w:spacing w:after="80"/>
            </w:pPr>
            <w:r>
              <w:t>Book time for presentation</w:t>
            </w:r>
          </w:p>
        </w:tc>
        <w:tc>
          <w:tcPr>
            <w:tcW w:w="3060" w:type="dxa"/>
          </w:tcPr>
          <w:p w14:paraId="44DE4D17" w14:textId="77777777" w:rsidR="009C760D" w:rsidRPr="00D60069" w:rsidRDefault="009C760D" w:rsidP="00D60069">
            <w:pPr>
              <w:spacing w:after="80"/>
            </w:pPr>
            <w:r>
              <w:t>AP</w:t>
            </w:r>
          </w:p>
        </w:tc>
        <w:tc>
          <w:tcPr>
            <w:tcW w:w="1854" w:type="dxa"/>
          </w:tcPr>
          <w:p w14:paraId="1F40396F" w14:textId="77777777" w:rsidR="009C760D" w:rsidRPr="00D60069" w:rsidRDefault="009C760D" w:rsidP="00D60069">
            <w:pPr>
              <w:spacing w:after="80"/>
            </w:pPr>
            <w:r>
              <w:t>04/06/20</w:t>
            </w:r>
          </w:p>
        </w:tc>
      </w:tr>
      <w:tr w:rsidR="009C760D" w:rsidRPr="00D60069" w14:paraId="51F1B3FC" w14:textId="77777777" w:rsidTr="00D60069">
        <w:tc>
          <w:tcPr>
            <w:tcW w:w="5310" w:type="dxa"/>
          </w:tcPr>
          <w:p w14:paraId="4B7FDA4C" w14:textId="77777777" w:rsidR="009C760D" w:rsidRPr="00D60069" w:rsidRDefault="009C760D" w:rsidP="00D60069">
            <w:pPr>
              <w:pStyle w:val="ListBullet"/>
              <w:spacing w:after="80"/>
            </w:pPr>
          </w:p>
        </w:tc>
        <w:tc>
          <w:tcPr>
            <w:tcW w:w="3060" w:type="dxa"/>
          </w:tcPr>
          <w:p w14:paraId="02E675BF" w14:textId="77777777" w:rsidR="009C760D" w:rsidRPr="00D60069" w:rsidRDefault="009C760D" w:rsidP="00D60069">
            <w:pPr>
              <w:spacing w:after="80"/>
            </w:pPr>
          </w:p>
        </w:tc>
        <w:tc>
          <w:tcPr>
            <w:tcW w:w="1854" w:type="dxa"/>
          </w:tcPr>
          <w:p w14:paraId="5E3FD596" w14:textId="77777777" w:rsidR="009C760D" w:rsidRPr="00D60069" w:rsidRDefault="009C760D" w:rsidP="00D60069">
            <w:pPr>
              <w:spacing w:after="80"/>
            </w:pPr>
          </w:p>
        </w:tc>
      </w:tr>
      <w:bookmarkEnd w:id="1"/>
    </w:tbl>
    <w:p w14:paraId="4092A8E2" w14:textId="77777777" w:rsidR="009C760D" w:rsidRDefault="009C760D">
      <w:pPr>
        <w:pStyle w:val="Heading1"/>
      </w:pPr>
    </w:p>
    <w:p w14:paraId="5565B3E0" w14:textId="77777777" w:rsidR="009C760D" w:rsidRPr="00D60069" w:rsidRDefault="009C760D" w:rsidP="00B52D66">
      <w:pPr>
        <w:pStyle w:val="minh11"/>
      </w:pPr>
      <w:r>
        <w:br/>
      </w:r>
      <w:sdt>
        <w:sdtPr>
          <w:id w:val="1985815775"/>
          <w:placeholder>
            <w:docPart w:val="0CBA7E4633E643679994D389F33745B9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39B2870B" w14:textId="77777777" w:rsidR="009C760D" w:rsidRPr="00D60069" w:rsidRDefault="009C760D" w:rsidP="00B52D66">
      <w:pPr>
        <w:pStyle w:val="minh41"/>
      </w:pPr>
      <w:sdt>
        <w:sdtPr>
          <w:id w:val="-600492454"/>
          <w:placeholder>
            <w:docPart w:val="B95B7FB96E404D0C9C2F49CFBF319C58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10F395B4" w14:textId="77777777" w:rsidR="009C760D" w:rsidRPr="00D60069" w:rsidRDefault="009C760D"/>
    <w:p w14:paraId="6BC2D2A9" w14:textId="77777777" w:rsidR="009C760D" w:rsidRPr="00D60069" w:rsidRDefault="009C760D" w:rsidP="00B52D66">
      <w:pPr>
        <w:pStyle w:val="minh41"/>
      </w:pPr>
      <w:sdt>
        <w:sdtPr>
          <w:id w:val="1928377347"/>
          <w:placeholder>
            <w:docPart w:val="9F3432A01FF542EAA71074A66863363B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2C18870C" w14:textId="77777777" w:rsidR="009C760D" w:rsidRPr="00D60069" w:rsidRDefault="009C760D"/>
    <w:p w14:paraId="44018F55" w14:textId="77777777" w:rsidR="009C760D" w:rsidRPr="00D60069" w:rsidRDefault="009C760D" w:rsidP="00B52D66">
      <w:pPr>
        <w:pStyle w:val="minh41"/>
      </w:pPr>
      <w:sdt>
        <w:sdtPr>
          <w:id w:val="693897608"/>
          <w:placeholder>
            <w:docPart w:val="0B27806FC3FA482F8A6FBB90BA52383E"/>
          </w:placeholder>
          <w:temporary/>
          <w:showingPlcHdr/>
          <w15:appearance w15:val="hidden"/>
        </w:sdtPr>
        <w:sdtContent>
          <w:r w:rsidRPr="00D60069">
            <w:t>Special notes:</w:t>
          </w:r>
        </w:sdtContent>
      </w:sdt>
    </w:p>
    <w:p w14:paraId="0AE47DA8" w14:textId="77777777" w:rsidR="009C760D" w:rsidRDefault="009C760D">
      <w:pPr>
        <w:sectPr w:rsidR="009C760D" w:rsidSect="00424B46">
          <w:footerReference w:type="default" r:id="rId7"/>
          <w:pgSz w:w="12240" w:h="15840" w:code="1"/>
          <w:pgMar w:top="1008" w:right="1008" w:bottom="1008" w:left="1008" w:header="720" w:footer="648" w:gutter="0"/>
          <w:cols w:space="720"/>
          <w:titlePg/>
          <w:docGrid w:linePitch="258"/>
        </w:sectPr>
      </w:pPr>
    </w:p>
    <w:p w14:paraId="689C2640" w14:textId="77777777" w:rsidR="00FB19BC" w:rsidRPr="00D60069" w:rsidRDefault="00FB19BC"/>
    <w:sectPr w:rsidR="00FB19BC" w:rsidRPr="00D60069" w:rsidSect="00424B46">
      <w:footerReference w:type="default" r:id="rId8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AA470" w14:textId="77777777" w:rsidR="00425A18" w:rsidRDefault="00425A18">
      <w:pPr>
        <w:spacing w:before="0" w:after="0"/>
      </w:pPr>
      <w:r>
        <w:separator/>
      </w:r>
    </w:p>
  </w:endnote>
  <w:endnote w:type="continuationSeparator" w:id="0">
    <w:p w14:paraId="47769920" w14:textId="77777777" w:rsidR="00425A18" w:rsidRDefault="00425A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6840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55E55" w14:textId="77777777" w:rsidR="009C760D" w:rsidRDefault="009C76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7A69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CA95" w14:textId="77777777" w:rsidR="00425A18" w:rsidRDefault="00425A18">
      <w:pPr>
        <w:spacing w:before="0" w:after="0"/>
      </w:pPr>
      <w:r>
        <w:separator/>
      </w:r>
    </w:p>
  </w:footnote>
  <w:footnote w:type="continuationSeparator" w:id="0">
    <w:p w14:paraId="45A3B077" w14:textId="77777777" w:rsidR="00425A18" w:rsidRDefault="00425A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9848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D3"/>
    <w:rsid w:val="000A3FA8"/>
    <w:rsid w:val="001E0877"/>
    <w:rsid w:val="00203FBC"/>
    <w:rsid w:val="002343F3"/>
    <w:rsid w:val="002B2D13"/>
    <w:rsid w:val="00316C51"/>
    <w:rsid w:val="0034721D"/>
    <w:rsid w:val="003D5BF7"/>
    <w:rsid w:val="003F257D"/>
    <w:rsid w:val="00424B46"/>
    <w:rsid w:val="00425A18"/>
    <w:rsid w:val="004F1AD1"/>
    <w:rsid w:val="004F47D3"/>
    <w:rsid w:val="005021EB"/>
    <w:rsid w:val="005A26D4"/>
    <w:rsid w:val="005A7328"/>
    <w:rsid w:val="005D7444"/>
    <w:rsid w:val="006344A8"/>
    <w:rsid w:val="0063692B"/>
    <w:rsid w:val="006B704A"/>
    <w:rsid w:val="006E0A87"/>
    <w:rsid w:val="007300B4"/>
    <w:rsid w:val="00734EEC"/>
    <w:rsid w:val="007359EA"/>
    <w:rsid w:val="00770794"/>
    <w:rsid w:val="007E4C81"/>
    <w:rsid w:val="007F04FA"/>
    <w:rsid w:val="00842BCA"/>
    <w:rsid w:val="008C64C8"/>
    <w:rsid w:val="00916B4F"/>
    <w:rsid w:val="009C760D"/>
    <w:rsid w:val="009D34E9"/>
    <w:rsid w:val="009F7B55"/>
    <w:rsid w:val="00B52D66"/>
    <w:rsid w:val="00BF383D"/>
    <w:rsid w:val="00C157BB"/>
    <w:rsid w:val="00C51A95"/>
    <w:rsid w:val="00C76046"/>
    <w:rsid w:val="00CC0DF2"/>
    <w:rsid w:val="00CD17FF"/>
    <w:rsid w:val="00D20EAD"/>
    <w:rsid w:val="00D60069"/>
    <w:rsid w:val="00D62E01"/>
    <w:rsid w:val="00D661EE"/>
    <w:rsid w:val="00E048B4"/>
    <w:rsid w:val="00E7046D"/>
    <w:rsid w:val="00E956CD"/>
    <w:rsid w:val="00F422CC"/>
    <w:rsid w:val="00F434DD"/>
    <w:rsid w:val="00F74367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244C4"/>
  <w15:docId w15:val="{A2619436-3649-460A-BF05-E5C7028E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link w:val="Heading1Ch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E4C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C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3FBC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FBC"/>
    <w:rPr>
      <w:rFonts w:asciiTheme="majorHAnsi" w:eastAsiaTheme="majorEastAsia" w:hAnsiTheme="majorHAnsi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3FBC"/>
    <w:rPr>
      <w:rFonts w:asciiTheme="majorHAnsi" w:eastAsiaTheme="majorEastAsia" w:hAnsiTheme="majorHAnsi"/>
      <w:b/>
      <w:szCs w:val="22"/>
    </w:rPr>
  </w:style>
  <w:style w:type="paragraph" w:customStyle="1" w:styleId="minh3">
    <w:name w:val="min_h3"/>
    <w:basedOn w:val="Heading3"/>
    <w:qFormat/>
    <w:rsid w:val="00B52D66"/>
  </w:style>
  <w:style w:type="paragraph" w:customStyle="1" w:styleId="minh2">
    <w:name w:val="min_h2"/>
    <w:basedOn w:val="Heading2"/>
    <w:qFormat/>
    <w:rsid w:val="00B52D66"/>
  </w:style>
  <w:style w:type="paragraph" w:customStyle="1" w:styleId="minh4">
    <w:name w:val="min_h4"/>
    <w:basedOn w:val="Heading4"/>
    <w:qFormat/>
    <w:rsid w:val="00B52D66"/>
  </w:style>
  <w:style w:type="paragraph" w:customStyle="1" w:styleId="minh1">
    <w:name w:val="min_h1"/>
    <w:basedOn w:val="Heading1"/>
    <w:qFormat/>
    <w:rsid w:val="00B52D66"/>
  </w:style>
  <w:style w:type="paragraph" w:customStyle="1" w:styleId="minh31">
    <w:name w:val="min_h31"/>
    <w:basedOn w:val="Heading3"/>
    <w:qFormat/>
    <w:rsid w:val="007300B4"/>
  </w:style>
  <w:style w:type="paragraph" w:customStyle="1" w:styleId="minh21">
    <w:name w:val="min_h21"/>
    <w:basedOn w:val="Heading2"/>
    <w:qFormat/>
    <w:rsid w:val="007300B4"/>
  </w:style>
  <w:style w:type="paragraph" w:customStyle="1" w:styleId="minh41">
    <w:name w:val="min_h41"/>
    <w:basedOn w:val="Heading4"/>
    <w:qFormat/>
    <w:rsid w:val="007300B4"/>
  </w:style>
  <w:style w:type="paragraph" w:customStyle="1" w:styleId="minh11">
    <w:name w:val="min_h11"/>
    <w:basedOn w:val="Heading1"/>
    <w:qFormat/>
    <w:rsid w:val="00730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j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734CAA0BFF4431B658CB2F83BFF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C2B2-FCF0-4FD3-9E11-30F7CAEF8C8E}"/>
      </w:docPartPr>
      <w:docPartBody>
        <w:p w:rsidR="00000000" w:rsidRDefault="00E24060" w:rsidP="00E24060">
          <w:pPr>
            <w:pStyle w:val="55734CAA0BFF4431B658CB2F83BFF8A8"/>
          </w:pPr>
          <w:r>
            <w:t>Team Meeting</w:t>
          </w:r>
        </w:p>
      </w:docPartBody>
    </w:docPart>
    <w:docPart>
      <w:docPartPr>
        <w:name w:val="8730055B66E64E228789F1B7CAF2A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4B17-67E9-45D9-B735-0D335307995C}"/>
      </w:docPartPr>
      <w:docPartBody>
        <w:p w:rsidR="00000000" w:rsidRDefault="00E24060" w:rsidP="00E24060">
          <w:pPr>
            <w:pStyle w:val="8730055B66E64E228789F1B7CAF2AB09"/>
          </w:pPr>
          <w:r w:rsidRPr="00E048B4">
            <w:t>Meeting called by:</w:t>
          </w:r>
        </w:p>
      </w:docPartBody>
    </w:docPart>
    <w:docPart>
      <w:docPartPr>
        <w:name w:val="16863DCD732E4EE9946C00BEEFB74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58555-C5A8-43C0-83F2-B9541AEC7369}"/>
      </w:docPartPr>
      <w:docPartBody>
        <w:p w:rsidR="00000000" w:rsidRDefault="00E24060" w:rsidP="00E24060">
          <w:pPr>
            <w:pStyle w:val="16863DCD732E4EE9946C00BEEFB7468B"/>
          </w:pPr>
          <w:r w:rsidRPr="00E048B4">
            <w:t>Type of meeting:</w:t>
          </w:r>
        </w:p>
      </w:docPartBody>
    </w:docPart>
    <w:docPart>
      <w:docPartPr>
        <w:name w:val="883D15FA3DC04F1EB2818F1C0B986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3701-4CB0-461E-8A58-0A51DBFFA820}"/>
      </w:docPartPr>
      <w:docPartBody>
        <w:p w:rsidR="00000000" w:rsidRDefault="00E24060" w:rsidP="00E24060">
          <w:pPr>
            <w:pStyle w:val="883D15FA3DC04F1EB2818F1C0B986091"/>
          </w:pPr>
          <w:r w:rsidRPr="00E048B4">
            <w:t>Facilitator:</w:t>
          </w:r>
        </w:p>
      </w:docPartBody>
    </w:docPart>
    <w:docPart>
      <w:docPartPr>
        <w:name w:val="307A151BD0534CEEBAEF7F38F213F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4FA2-9330-44EF-9238-BDC9FDDBF330}"/>
      </w:docPartPr>
      <w:docPartBody>
        <w:p w:rsidR="00000000" w:rsidRDefault="00E24060" w:rsidP="00E24060">
          <w:pPr>
            <w:pStyle w:val="307A151BD0534CEEBAEF7F38F213F31C"/>
          </w:pPr>
          <w:r w:rsidRPr="00E048B4">
            <w:t>Note taker:</w:t>
          </w:r>
        </w:p>
      </w:docPartBody>
    </w:docPart>
    <w:docPart>
      <w:docPartPr>
        <w:name w:val="36EE230CF4F64BAC8209164CA78B3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52064-05D1-41D5-9A7C-7F3F6C092339}"/>
      </w:docPartPr>
      <w:docPartBody>
        <w:p w:rsidR="00000000" w:rsidRDefault="00E24060" w:rsidP="00E24060">
          <w:pPr>
            <w:pStyle w:val="36EE230CF4F64BAC8209164CA78B3711"/>
          </w:pPr>
          <w:r w:rsidRPr="00E048B4">
            <w:t>Timekeeper:</w:t>
          </w:r>
        </w:p>
      </w:docPartBody>
    </w:docPart>
    <w:docPart>
      <w:docPartPr>
        <w:name w:val="A550F679F5CA4069BD8D93F7C79D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4F191-1FFD-40AD-9ED4-0EC500B32761}"/>
      </w:docPartPr>
      <w:docPartBody>
        <w:p w:rsidR="00000000" w:rsidRDefault="00E24060" w:rsidP="00E24060">
          <w:pPr>
            <w:pStyle w:val="A550F679F5CA4069BD8D93F7C79D0654"/>
          </w:pPr>
          <w:r>
            <w:t>Attendees:</w:t>
          </w:r>
        </w:p>
      </w:docPartBody>
    </w:docPart>
    <w:docPart>
      <w:docPartPr>
        <w:name w:val="802643037E5C4C57AD661C7C122BC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E7986-F4BF-4830-A5BE-6F6DF0B254EE}"/>
      </w:docPartPr>
      <w:docPartBody>
        <w:p w:rsidR="00000000" w:rsidRDefault="00E24060" w:rsidP="00E24060">
          <w:pPr>
            <w:pStyle w:val="802643037E5C4C57AD661C7C122BCD8B"/>
          </w:pPr>
          <w:r>
            <w:t>Please read:</w:t>
          </w:r>
        </w:p>
      </w:docPartBody>
    </w:docPart>
    <w:docPart>
      <w:docPartPr>
        <w:name w:val="D5BB12DB0A88409382DE040D7C3DA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BB3E8-34B2-4819-873C-0FE0CAAAD7F6}"/>
      </w:docPartPr>
      <w:docPartBody>
        <w:p w:rsidR="00000000" w:rsidRDefault="00E24060" w:rsidP="00E24060">
          <w:pPr>
            <w:pStyle w:val="D5BB12DB0A88409382DE040D7C3DAECF"/>
          </w:pPr>
          <w:r>
            <w:t>Please bring:</w:t>
          </w:r>
        </w:p>
      </w:docPartBody>
    </w:docPart>
    <w:docPart>
      <w:docPartPr>
        <w:name w:val="6541465B9D8C4E46AC0670DAE253A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FEBC-C67E-4130-AD3D-F0A82471227D}"/>
      </w:docPartPr>
      <w:docPartBody>
        <w:p w:rsidR="00000000" w:rsidRDefault="00E24060" w:rsidP="00E24060">
          <w:pPr>
            <w:pStyle w:val="6541465B9D8C4E46AC0670DAE253A456"/>
          </w:pPr>
          <w:r>
            <w:t>Minutes</w:t>
          </w:r>
        </w:p>
      </w:docPartBody>
    </w:docPart>
    <w:docPart>
      <w:docPartPr>
        <w:name w:val="76F2C042CA364ABB928515DE67E25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DC26-23F8-4D8F-B80F-1AAA78F93696}"/>
      </w:docPartPr>
      <w:docPartBody>
        <w:p w:rsidR="00000000" w:rsidRDefault="00E24060" w:rsidP="00E24060">
          <w:pPr>
            <w:pStyle w:val="76F2C042CA364ABB928515DE67E25120"/>
          </w:pPr>
          <w:r>
            <w:t>Agenda item:</w:t>
          </w:r>
        </w:p>
      </w:docPartBody>
    </w:docPart>
    <w:docPart>
      <w:docPartPr>
        <w:name w:val="0E1696A727274BDB9410D83647CF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FE26-E362-41F1-BDA9-DB685A1B4EBD}"/>
      </w:docPartPr>
      <w:docPartBody>
        <w:p w:rsidR="00000000" w:rsidRDefault="00E24060" w:rsidP="00E24060">
          <w:pPr>
            <w:pStyle w:val="0E1696A727274BDB9410D83647CF2F4A"/>
          </w:pPr>
          <w:r>
            <w:t>Presenter:</w:t>
          </w:r>
        </w:p>
      </w:docPartBody>
    </w:docPart>
    <w:docPart>
      <w:docPartPr>
        <w:name w:val="D6E35BB032D944BE8526CFD62EA1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5EE4-B1B9-4CFB-83D9-A60FD9681534}"/>
      </w:docPartPr>
      <w:docPartBody>
        <w:p w:rsidR="00000000" w:rsidRDefault="00E24060" w:rsidP="00E24060">
          <w:pPr>
            <w:pStyle w:val="D6E35BB032D944BE8526CFD62EA156DD"/>
          </w:pPr>
          <w:r>
            <w:t>Discussion:</w:t>
          </w:r>
        </w:p>
      </w:docPartBody>
    </w:docPart>
    <w:docPart>
      <w:docPartPr>
        <w:name w:val="741913B4E5394FCF9790832C2C34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96E7-CC23-427A-B21F-AAB5B064ABB5}"/>
      </w:docPartPr>
      <w:docPartBody>
        <w:p w:rsidR="00000000" w:rsidRDefault="00E24060" w:rsidP="00E24060">
          <w:pPr>
            <w:pStyle w:val="741913B4E5394FCF9790832C2C34D52E"/>
          </w:pPr>
          <w:r>
            <w:t>Conclusions:</w:t>
          </w:r>
        </w:p>
      </w:docPartBody>
    </w:docPart>
    <w:docPart>
      <w:docPartPr>
        <w:name w:val="62A96D3E964C45E7954F2E9328AC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92EC5-708A-4FAA-B4E9-8525B8A871B0}"/>
      </w:docPartPr>
      <w:docPartBody>
        <w:p w:rsidR="00000000" w:rsidRDefault="00E24060" w:rsidP="00E24060">
          <w:pPr>
            <w:pStyle w:val="62A96D3E964C45E7954F2E9328ACFADB"/>
          </w:pPr>
          <w:r>
            <w:t>Action items</w:t>
          </w:r>
        </w:p>
      </w:docPartBody>
    </w:docPart>
    <w:docPart>
      <w:docPartPr>
        <w:name w:val="E943A2103D244EE492CAAB836BBBE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7E58-F3C9-49E3-9F98-E781551B1187}"/>
      </w:docPartPr>
      <w:docPartBody>
        <w:p w:rsidR="00000000" w:rsidRDefault="00E24060" w:rsidP="00E24060">
          <w:pPr>
            <w:pStyle w:val="E943A2103D244EE492CAAB836BBBEE2B"/>
          </w:pPr>
          <w:r>
            <w:t>Person responsible</w:t>
          </w:r>
        </w:p>
      </w:docPartBody>
    </w:docPart>
    <w:docPart>
      <w:docPartPr>
        <w:name w:val="5443C237442B4A42A227B7840D08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3ABD-BE7D-459A-A76C-0AA6B8DC04B7}"/>
      </w:docPartPr>
      <w:docPartBody>
        <w:p w:rsidR="00000000" w:rsidRDefault="00E24060" w:rsidP="00E24060">
          <w:pPr>
            <w:pStyle w:val="5443C237442B4A42A227B7840D08400A"/>
          </w:pPr>
          <w:r>
            <w:t>Deadline</w:t>
          </w:r>
        </w:p>
      </w:docPartBody>
    </w:docPart>
    <w:docPart>
      <w:docPartPr>
        <w:name w:val="0CBA7E4633E643679994D389F337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F1309-89F1-447A-BD70-6797FDE80E41}"/>
      </w:docPartPr>
      <w:docPartBody>
        <w:p w:rsidR="00000000" w:rsidRDefault="00E24060" w:rsidP="00E24060">
          <w:pPr>
            <w:pStyle w:val="0CBA7E4633E643679994D389F33745B9"/>
          </w:pPr>
          <w:r>
            <w:t>Other Information</w:t>
          </w:r>
        </w:p>
      </w:docPartBody>
    </w:docPart>
    <w:docPart>
      <w:docPartPr>
        <w:name w:val="B95B7FB96E404D0C9C2F49CFBF319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55DE-44DA-4384-AD89-AB6AEF3BB19E}"/>
      </w:docPartPr>
      <w:docPartBody>
        <w:p w:rsidR="00000000" w:rsidRDefault="00E24060" w:rsidP="00E24060">
          <w:pPr>
            <w:pStyle w:val="B95B7FB96E404D0C9C2F49CFBF319C58"/>
          </w:pPr>
          <w:r>
            <w:t>Observers:</w:t>
          </w:r>
        </w:p>
      </w:docPartBody>
    </w:docPart>
    <w:docPart>
      <w:docPartPr>
        <w:name w:val="9F3432A01FF542EAA71074A66863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F230D-6794-44AB-877D-82FDBFCAF7A2}"/>
      </w:docPartPr>
      <w:docPartBody>
        <w:p w:rsidR="00000000" w:rsidRDefault="00E24060" w:rsidP="00E24060">
          <w:pPr>
            <w:pStyle w:val="9F3432A01FF542EAA71074A66863363B"/>
          </w:pPr>
          <w:r>
            <w:t>Resources:</w:t>
          </w:r>
        </w:p>
      </w:docPartBody>
    </w:docPart>
    <w:docPart>
      <w:docPartPr>
        <w:name w:val="0B27806FC3FA482F8A6FBB90BA523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81563-44ED-4C3D-A885-99C97D0075EC}"/>
      </w:docPartPr>
      <w:docPartBody>
        <w:p w:rsidR="00000000" w:rsidRDefault="00E24060" w:rsidP="00E24060">
          <w:pPr>
            <w:pStyle w:val="0B27806FC3FA482F8A6FBB90BA52383E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66"/>
    <w:rsid w:val="000D417E"/>
    <w:rsid w:val="0012017A"/>
    <w:rsid w:val="00163A59"/>
    <w:rsid w:val="00185395"/>
    <w:rsid w:val="00305945"/>
    <w:rsid w:val="003A0FC5"/>
    <w:rsid w:val="003D64DB"/>
    <w:rsid w:val="0054457A"/>
    <w:rsid w:val="00560A06"/>
    <w:rsid w:val="005641F7"/>
    <w:rsid w:val="005C4571"/>
    <w:rsid w:val="005F3FA1"/>
    <w:rsid w:val="00666F93"/>
    <w:rsid w:val="00680A66"/>
    <w:rsid w:val="00723E81"/>
    <w:rsid w:val="007B517C"/>
    <w:rsid w:val="007D07F2"/>
    <w:rsid w:val="007E7A8B"/>
    <w:rsid w:val="00837C71"/>
    <w:rsid w:val="008D0615"/>
    <w:rsid w:val="00964380"/>
    <w:rsid w:val="00A00976"/>
    <w:rsid w:val="00BE094A"/>
    <w:rsid w:val="00D1228B"/>
    <w:rsid w:val="00D13812"/>
    <w:rsid w:val="00D20647"/>
    <w:rsid w:val="00DC6345"/>
    <w:rsid w:val="00E24060"/>
    <w:rsid w:val="00F94589"/>
    <w:rsid w:val="00FA05C6"/>
    <w:rsid w:val="00FA33D9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CEF54E7BB4FA7ADA6A5EB53C4685D">
    <w:name w:val="949CEF54E7BB4FA7ADA6A5EB53C4685D"/>
  </w:style>
  <w:style w:type="paragraph" w:customStyle="1" w:styleId="9AC75B03C63142FEAAFD6FE99C4F6E20">
    <w:name w:val="9AC75B03C63142FEAAFD6FE99C4F6E20"/>
  </w:style>
  <w:style w:type="paragraph" w:customStyle="1" w:styleId="60C5963564DF49AB979236B41287FAE3">
    <w:name w:val="60C5963564DF49AB979236B41287FAE3"/>
  </w:style>
  <w:style w:type="paragraph" w:customStyle="1" w:styleId="76A7A0AAED294911910DBCCC5FB2E8FD">
    <w:name w:val="76A7A0AAED294911910DBCCC5FB2E8FD"/>
  </w:style>
  <w:style w:type="paragraph" w:customStyle="1" w:styleId="62929817BA4646CF88F39AB803FA52F6">
    <w:name w:val="62929817BA4646CF88F39AB803FA52F6"/>
  </w:style>
  <w:style w:type="paragraph" w:customStyle="1" w:styleId="7B15546E62F04928AE73D2E5651D15CE">
    <w:name w:val="7B15546E62F04928AE73D2E5651D15CE"/>
  </w:style>
  <w:style w:type="paragraph" w:customStyle="1" w:styleId="99913FDCE018474A8129D273D78F6A1C">
    <w:name w:val="99913FDCE018474A8129D273D78F6A1C"/>
  </w:style>
  <w:style w:type="paragraph" w:customStyle="1" w:styleId="12174645541245AC872E4449F84F5694">
    <w:name w:val="12174645541245AC872E4449F84F5694"/>
  </w:style>
  <w:style w:type="paragraph" w:customStyle="1" w:styleId="68E1D5A9D098435A8063F0A2FA7D04DB">
    <w:name w:val="68E1D5A9D098435A8063F0A2FA7D04DB"/>
  </w:style>
  <w:style w:type="paragraph" w:customStyle="1" w:styleId="2D067942B6BA42549ABAD9EF00134A7A">
    <w:name w:val="2D067942B6BA42549ABAD9EF00134A7A"/>
  </w:style>
  <w:style w:type="paragraph" w:customStyle="1" w:styleId="FD31E1D530B14AABAB8455283017745B">
    <w:name w:val="FD31E1D530B14AABAB8455283017745B"/>
  </w:style>
  <w:style w:type="paragraph" w:customStyle="1" w:styleId="2EF88A086BF34CF2B05600EC984A901C">
    <w:name w:val="2EF88A086BF34CF2B05600EC984A901C"/>
  </w:style>
  <w:style w:type="paragraph" w:customStyle="1" w:styleId="BB0AFABE9A2848D3A614677713A67D9B">
    <w:name w:val="BB0AFABE9A2848D3A614677713A67D9B"/>
  </w:style>
  <w:style w:type="paragraph" w:customStyle="1" w:styleId="6B548498E4FA4FAB9ADFDF336DC5D230">
    <w:name w:val="6B548498E4FA4FAB9ADFDF336DC5D230"/>
  </w:style>
  <w:style w:type="paragraph" w:customStyle="1" w:styleId="B030E9B156E84876A944EE92D2CF3B39">
    <w:name w:val="B030E9B156E84876A944EE92D2CF3B39"/>
  </w:style>
  <w:style w:type="paragraph" w:customStyle="1" w:styleId="A25CAD6F53654113B234EF23C38FC617">
    <w:name w:val="A25CAD6F53654113B234EF23C38FC617"/>
  </w:style>
  <w:style w:type="paragraph" w:customStyle="1" w:styleId="2686BA07A5D64318A73C779894EB0848">
    <w:name w:val="2686BA07A5D64318A73C779894EB0848"/>
  </w:style>
  <w:style w:type="paragraph" w:customStyle="1" w:styleId="D0E5540C0713432BBFF9F723C4D7EC96">
    <w:name w:val="D0E5540C0713432BBFF9F723C4D7EC96"/>
  </w:style>
  <w:style w:type="paragraph" w:customStyle="1" w:styleId="9CA4DF522A1C4C6CBE82C18BD9155704">
    <w:name w:val="9CA4DF522A1C4C6CBE82C18BD9155704"/>
  </w:style>
  <w:style w:type="paragraph" w:customStyle="1" w:styleId="106AE1880BEF494FA3C30A1F07586915">
    <w:name w:val="106AE1880BEF494FA3C30A1F07586915"/>
  </w:style>
  <w:style w:type="paragraph" w:customStyle="1" w:styleId="FDA5EE63D3014545BDE6ADD38FEC1830">
    <w:name w:val="FDA5EE63D3014545BDE6ADD38FEC1830"/>
  </w:style>
  <w:style w:type="paragraph" w:customStyle="1" w:styleId="C04D22B0FB86479C906B59857CBBCCB0">
    <w:name w:val="C04D22B0FB86479C906B59857CBBCCB0"/>
  </w:style>
  <w:style w:type="paragraph" w:customStyle="1" w:styleId="C7A5D2116E134D9E9F3AD5F2FFABC6C3">
    <w:name w:val="C7A5D2116E134D9E9F3AD5F2FFABC6C3"/>
  </w:style>
  <w:style w:type="paragraph" w:customStyle="1" w:styleId="4956FCA59A3F49A6AB1CF7B6A59BA4DF">
    <w:name w:val="4956FCA59A3F49A6AB1CF7B6A59BA4DF"/>
  </w:style>
  <w:style w:type="paragraph" w:customStyle="1" w:styleId="D8C949AB26204A7593B139F46A2C0B72">
    <w:name w:val="D8C949AB26204A7593B139F46A2C0B72"/>
  </w:style>
  <w:style w:type="paragraph" w:customStyle="1" w:styleId="5A0D4E2199AB47EE9C456003DF82AEE8">
    <w:name w:val="5A0D4E2199AB47EE9C456003DF82AEE8"/>
  </w:style>
  <w:style w:type="paragraph" w:customStyle="1" w:styleId="B920010A85F54D71BE7B3C654362F1AD">
    <w:name w:val="B920010A85F54D71BE7B3C654362F1AD"/>
  </w:style>
  <w:style w:type="paragraph" w:customStyle="1" w:styleId="26CD578076A8493588F3C2715A8D89B3">
    <w:name w:val="26CD578076A8493588F3C2715A8D89B3"/>
  </w:style>
  <w:style w:type="paragraph" w:customStyle="1" w:styleId="1CC7BA4BAD5E40F69C0354D1F6B033EB">
    <w:name w:val="1CC7BA4BAD5E40F69C0354D1F6B033EB"/>
  </w:style>
  <w:style w:type="paragraph" w:customStyle="1" w:styleId="C69407C97F3D413D85CF1F5A5F7898A5">
    <w:name w:val="C69407C97F3D413D85CF1F5A5F7898A5"/>
  </w:style>
  <w:style w:type="paragraph" w:customStyle="1" w:styleId="83EDD57A2A0B4CD68EA18A6C21CBA384">
    <w:name w:val="83EDD57A2A0B4CD68EA18A6C21CBA384"/>
  </w:style>
  <w:style w:type="paragraph" w:customStyle="1" w:styleId="56AF44E923574FF883CF31BBD197C6A9">
    <w:name w:val="56AF44E923574FF883CF31BBD197C6A9"/>
  </w:style>
  <w:style w:type="paragraph" w:customStyle="1" w:styleId="5C22E3FF38E24731818215CA780D42B0">
    <w:name w:val="5C22E3FF38E24731818215CA780D42B0"/>
  </w:style>
  <w:style w:type="paragraph" w:customStyle="1" w:styleId="ACB65204C8614D9088DE125229218B8A">
    <w:name w:val="ACB65204C8614D9088DE125229218B8A"/>
  </w:style>
  <w:style w:type="paragraph" w:customStyle="1" w:styleId="4B96445FAF604187B24AF264712E9DC8">
    <w:name w:val="4B96445FAF604187B24AF264712E9DC8"/>
  </w:style>
  <w:style w:type="paragraph" w:customStyle="1" w:styleId="50A9284F1C6B451AB18C1FEC45EA2C47">
    <w:name w:val="50A9284F1C6B451AB18C1FEC45EA2C47"/>
  </w:style>
  <w:style w:type="paragraph" w:customStyle="1" w:styleId="50324C4B321D485C82EB50F5E100A900">
    <w:name w:val="50324C4B321D485C82EB50F5E100A900"/>
  </w:style>
  <w:style w:type="paragraph" w:customStyle="1" w:styleId="817C32468E47403C9D7C7FDD030830CA">
    <w:name w:val="817C32468E47403C9D7C7FDD030830CA"/>
  </w:style>
  <w:style w:type="paragraph" w:customStyle="1" w:styleId="9ED68DCC07834BFCB834CDC4E973F90F">
    <w:name w:val="9ED68DCC07834BFCB834CDC4E973F90F"/>
  </w:style>
  <w:style w:type="paragraph" w:customStyle="1" w:styleId="759AB56C15BF4C98913630B6D48E5698">
    <w:name w:val="759AB56C15BF4C98913630B6D48E5698"/>
  </w:style>
  <w:style w:type="paragraph" w:customStyle="1" w:styleId="276710F0038C4D5EA09AA3FC24A7AB87">
    <w:name w:val="276710F0038C4D5EA09AA3FC24A7AB87"/>
  </w:style>
  <w:style w:type="paragraph" w:customStyle="1" w:styleId="F286A5CB2C4F4051B38C08158F310790">
    <w:name w:val="F286A5CB2C4F4051B38C08158F310790"/>
  </w:style>
  <w:style w:type="paragraph" w:customStyle="1" w:styleId="F1E1368B00614BADA78ABDBAA2963813">
    <w:name w:val="F1E1368B00614BADA78ABDBAA2963813"/>
  </w:style>
  <w:style w:type="paragraph" w:customStyle="1" w:styleId="E5BC8D81D99B4966B8001C24AC2290E9">
    <w:name w:val="E5BC8D81D99B4966B8001C24AC2290E9"/>
  </w:style>
  <w:style w:type="paragraph" w:customStyle="1" w:styleId="696C1BEFFBAC447AB2F5AA674981FEE0">
    <w:name w:val="696C1BEFFBAC447AB2F5AA674981FEE0"/>
  </w:style>
  <w:style w:type="paragraph" w:customStyle="1" w:styleId="4D0BF05FC6994B6B90EB0E484A418E1C">
    <w:name w:val="4D0BF05FC6994B6B90EB0E484A418E1C"/>
  </w:style>
  <w:style w:type="paragraph" w:customStyle="1" w:styleId="CE01E4BE8F67463AB6812F0B559099BF">
    <w:name w:val="CE01E4BE8F67463AB6812F0B559099BF"/>
  </w:style>
  <w:style w:type="paragraph" w:customStyle="1" w:styleId="988B8977A9264E3BAE02BB10F02E5777">
    <w:name w:val="988B8977A9264E3BAE02BB10F02E5777"/>
  </w:style>
  <w:style w:type="paragraph" w:customStyle="1" w:styleId="D86FE20791D447AE9546CC3751F7AE84">
    <w:name w:val="D86FE20791D447AE9546CC3751F7AE84"/>
  </w:style>
  <w:style w:type="paragraph" w:customStyle="1" w:styleId="C8205F90C50E499698BC6C55B53AFC9A">
    <w:name w:val="C8205F90C50E499698BC6C55B53AFC9A"/>
  </w:style>
  <w:style w:type="paragraph" w:customStyle="1" w:styleId="4A2BAEE1BF62438AB65C2764CAEBD654">
    <w:name w:val="4A2BAEE1BF62438AB65C2764CAEBD654"/>
  </w:style>
  <w:style w:type="paragraph" w:customStyle="1" w:styleId="37B9EF34B14D401BBDBD81D998BF2D96">
    <w:name w:val="37B9EF34B14D401BBDBD81D998BF2D96"/>
  </w:style>
  <w:style w:type="paragraph" w:customStyle="1" w:styleId="D41ECCABD10F4EBCADDE8D7BC8C2A234">
    <w:name w:val="D41ECCABD10F4EBCADDE8D7BC8C2A234"/>
  </w:style>
  <w:style w:type="paragraph" w:customStyle="1" w:styleId="E2D4DA38EE954ED7AEAFA73F627C5A4E">
    <w:name w:val="E2D4DA38EE954ED7AEAFA73F627C5A4E"/>
  </w:style>
  <w:style w:type="paragraph" w:customStyle="1" w:styleId="432C9C59892847BF91BE52C0A1A0F141">
    <w:name w:val="432C9C59892847BF91BE52C0A1A0F141"/>
  </w:style>
  <w:style w:type="paragraph" w:customStyle="1" w:styleId="44F941E5B0594EEEB74FD728A22523C9">
    <w:name w:val="44F941E5B0594EEEB74FD728A22523C9"/>
  </w:style>
  <w:style w:type="paragraph" w:customStyle="1" w:styleId="A3E6C3B9D3C84FE0B3142BEB74594989">
    <w:name w:val="A3E6C3B9D3C84FE0B3142BEB74594989"/>
  </w:style>
  <w:style w:type="paragraph" w:customStyle="1" w:styleId="10104F5357204B3DB70A362DBE9F5FAA">
    <w:name w:val="10104F5357204B3DB70A362DBE9F5FAA"/>
  </w:style>
  <w:style w:type="paragraph" w:customStyle="1" w:styleId="DBAB2DC99C7F4BD7AB16DAACC6E2A5E4">
    <w:name w:val="DBAB2DC99C7F4BD7AB16DAACC6E2A5E4"/>
  </w:style>
  <w:style w:type="paragraph" w:customStyle="1" w:styleId="F804891E47B048F4B9F634981AC66D13">
    <w:name w:val="F804891E47B048F4B9F634981AC66D13"/>
  </w:style>
  <w:style w:type="paragraph" w:customStyle="1" w:styleId="681AC2129E9843A79D3DA01BD8AAE1DC">
    <w:name w:val="681AC2129E9843A79D3DA01BD8AAE1DC"/>
  </w:style>
  <w:style w:type="paragraph" w:customStyle="1" w:styleId="7A0B8EF7F6974C0A8BD234FE032ECF60">
    <w:name w:val="7A0B8EF7F6974C0A8BD234FE032ECF60"/>
  </w:style>
  <w:style w:type="paragraph" w:customStyle="1" w:styleId="95A029F872F44F6CA0D700AB9FA010DB">
    <w:name w:val="95A029F872F44F6CA0D700AB9FA010DB"/>
  </w:style>
  <w:style w:type="paragraph" w:customStyle="1" w:styleId="4E8A1A9DAFDE492BABA18269BA41DA51">
    <w:name w:val="4E8A1A9DAFDE492BABA18269BA41DA51"/>
  </w:style>
  <w:style w:type="paragraph" w:customStyle="1" w:styleId="A38FD508DDD44E63BC2971506EE511CD">
    <w:name w:val="A38FD508DDD44E63BC2971506EE511CD"/>
  </w:style>
  <w:style w:type="paragraph" w:customStyle="1" w:styleId="8FDD461A790749C0B186CB6EAFAE6DB3">
    <w:name w:val="8FDD461A790749C0B186CB6EAFAE6DB3"/>
  </w:style>
  <w:style w:type="paragraph" w:customStyle="1" w:styleId="7CE6FCF646324F1A8340AAFA24903488">
    <w:name w:val="7CE6FCF646324F1A8340AAFA24903488"/>
  </w:style>
  <w:style w:type="paragraph" w:customStyle="1" w:styleId="DF98CEC9DED9488C9B4F83F05279B214">
    <w:name w:val="DF98CEC9DED9488C9B4F83F05279B214"/>
  </w:style>
  <w:style w:type="paragraph" w:customStyle="1" w:styleId="58C8BCB5C95447389EB3E22D85F2064A">
    <w:name w:val="58C8BCB5C95447389EB3E22D85F2064A"/>
  </w:style>
  <w:style w:type="paragraph" w:customStyle="1" w:styleId="898EA328CEAA4997946A54CBFECC7F1A">
    <w:name w:val="898EA328CEAA4997946A54CBFECC7F1A"/>
  </w:style>
  <w:style w:type="paragraph" w:customStyle="1" w:styleId="F7C3C91EE62C40668F05F06D968DFC55">
    <w:name w:val="F7C3C91EE62C40668F05F06D968DFC55"/>
  </w:style>
  <w:style w:type="paragraph" w:customStyle="1" w:styleId="C41437068AB74721AFB7233C29CC2C4C">
    <w:name w:val="C41437068AB74721AFB7233C29CC2C4C"/>
  </w:style>
  <w:style w:type="paragraph" w:customStyle="1" w:styleId="6A6F050D685940E2A672F37767735510">
    <w:name w:val="6A6F050D685940E2A672F37767735510"/>
  </w:style>
  <w:style w:type="paragraph" w:customStyle="1" w:styleId="536DA91451C64D1FB037A91BDD3117A1">
    <w:name w:val="536DA91451C64D1FB037A91BDD3117A1"/>
  </w:style>
  <w:style w:type="paragraph" w:customStyle="1" w:styleId="6047C45B65604B6C99DB46118E15959D">
    <w:name w:val="6047C45B65604B6C99DB46118E15959D"/>
  </w:style>
  <w:style w:type="paragraph" w:customStyle="1" w:styleId="77E9241392B7442098C0A9E4B741C601">
    <w:name w:val="77E9241392B7442098C0A9E4B741C601"/>
  </w:style>
  <w:style w:type="paragraph" w:customStyle="1" w:styleId="49123ED5EB374EF0870B51ACD2D23B8D">
    <w:name w:val="49123ED5EB374EF0870B51ACD2D23B8D"/>
  </w:style>
  <w:style w:type="paragraph" w:customStyle="1" w:styleId="F394A53713A74B51954F252719EFB962">
    <w:name w:val="F394A53713A74B51954F252719EFB962"/>
  </w:style>
  <w:style w:type="paragraph" w:customStyle="1" w:styleId="D0E660C401CA4E9FAB76F507CF2BE3AE">
    <w:name w:val="D0E660C401CA4E9FAB76F507CF2BE3AE"/>
  </w:style>
  <w:style w:type="paragraph" w:customStyle="1" w:styleId="3C1FB12297F84A38BD4FBDC05511777B">
    <w:name w:val="3C1FB12297F84A38BD4FBDC05511777B"/>
  </w:style>
  <w:style w:type="paragraph" w:customStyle="1" w:styleId="56B35463A06442359B427370CF1877FA">
    <w:name w:val="56B35463A06442359B427370CF1877FA"/>
  </w:style>
  <w:style w:type="paragraph" w:customStyle="1" w:styleId="99F1521246BC4890B1C1352E0F1BD205">
    <w:name w:val="99F1521246BC4890B1C1352E0F1BD205"/>
  </w:style>
  <w:style w:type="paragraph" w:customStyle="1" w:styleId="CBB1477335A04E60B2BBDD4BD28340EF">
    <w:name w:val="CBB1477335A04E60B2BBDD4BD28340EF"/>
  </w:style>
  <w:style w:type="paragraph" w:customStyle="1" w:styleId="17A8EA43FF7747BB90BD82F70073F519">
    <w:name w:val="17A8EA43FF7747BB90BD82F70073F519"/>
  </w:style>
  <w:style w:type="paragraph" w:customStyle="1" w:styleId="DFEAD9CEB25540B699C733A63E85BEBD">
    <w:name w:val="DFEAD9CEB25540B699C733A63E85BEBD"/>
  </w:style>
  <w:style w:type="paragraph" w:customStyle="1" w:styleId="849FAD39262C4EF48CABCA9D267BBF71">
    <w:name w:val="849FAD39262C4EF48CABCA9D267BBF71"/>
  </w:style>
  <w:style w:type="paragraph" w:customStyle="1" w:styleId="3356518C3143468EA3F14F8A433E035E">
    <w:name w:val="3356518C3143468EA3F14F8A433E035E"/>
  </w:style>
  <w:style w:type="paragraph" w:customStyle="1" w:styleId="804FE1CA92284986B1786C752E7F9970">
    <w:name w:val="804FE1CA92284986B1786C752E7F9970"/>
  </w:style>
  <w:style w:type="paragraph" w:customStyle="1" w:styleId="14F5FC8868A4457B92AD545CF2957E72">
    <w:name w:val="14F5FC8868A4457B92AD545CF2957E72"/>
    <w:rsid w:val="00680A66"/>
  </w:style>
  <w:style w:type="paragraph" w:customStyle="1" w:styleId="0B17B0DE4C2B4D07BDB1F3F8E9161BFB">
    <w:name w:val="0B17B0DE4C2B4D07BDB1F3F8E9161BFB"/>
    <w:rsid w:val="00680A66"/>
  </w:style>
  <w:style w:type="paragraph" w:customStyle="1" w:styleId="D9AA24F674D6414896B8585CE939FC4B">
    <w:name w:val="D9AA24F674D6414896B8585CE939FC4B"/>
    <w:rsid w:val="00680A66"/>
  </w:style>
  <w:style w:type="paragraph" w:customStyle="1" w:styleId="9E628E86440B428B9C82BA80084FFB26">
    <w:name w:val="9E628E86440B428B9C82BA80084FFB26"/>
    <w:rsid w:val="00680A66"/>
  </w:style>
  <w:style w:type="paragraph" w:customStyle="1" w:styleId="EDF971EA3D584F1BB79ADC5E63921A62">
    <w:name w:val="EDF971EA3D584F1BB79ADC5E63921A62"/>
    <w:rsid w:val="00680A66"/>
  </w:style>
  <w:style w:type="paragraph" w:customStyle="1" w:styleId="0351A0996C404FD9BBD05BF3ECA7482C">
    <w:name w:val="0351A0996C404FD9BBD05BF3ECA7482C"/>
    <w:rsid w:val="00680A66"/>
  </w:style>
  <w:style w:type="paragraph" w:customStyle="1" w:styleId="9819D577018347B0ADE73262BDF82A61">
    <w:name w:val="9819D577018347B0ADE73262BDF82A61"/>
    <w:rsid w:val="00680A66"/>
  </w:style>
  <w:style w:type="paragraph" w:customStyle="1" w:styleId="49A8F469C17B4116A4164213D726DFA3">
    <w:name w:val="49A8F469C17B4116A4164213D726DFA3"/>
    <w:rsid w:val="00680A66"/>
  </w:style>
  <w:style w:type="paragraph" w:customStyle="1" w:styleId="EB953C8E23144BD3AA7DEC24ED836435">
    <w:name w:val="EB953C8E23144BD3AA7DEC24ED836435"/>
    <w:rsid w:val="00680A66"/>
  </w:style>
  <w:style w:type="paragraph" w:customStyle="1" w:styleId="083AA14CF30641B9A3E4AAEEB3AF7A38">
    <w:name w:val="083AA14CF30641B9A3E4AAEEB3AF7A38"/>
    <w:rsid w:val="00680A66"/>
  </w:style>
  <w:style w:type="paragraph" w:customStyle="1" w:styleId="ACD61E3017134FA1A28258FAE4B6CCDE">
    <w:name w:val="ACD61E3017134FA1A28258FAE4B6CCDE"/>
    <w:rsid w:val="00680A66"/>
  </w:style>
  <w:style w:type="paragraph" w:customStyle="1" w:styleId="1EB680C356BC4E0D94EE8B547074EE87">
    <w:name w:val="1EB680C356BC4E0D94EE8B547074EE87"/>
    <w:rsid w:val="00680A66"/>
  </w:style>
  <w:style w:type="paragraph" w:customStyle="1" w:styleId="C34A2337B77C408381F720B28D9F469C">
    <w:name w:val="C34A2337B77C408381F720B28D9F469C"/>
    <w:rsid w:val="00680A66"/>
  </w:style>
  <w:style w:type="paragraph" w:customStyle="1" w:styleId="4188B13C6C25411289A7719FD99E3E09">
    <w:name w:val="4188B13C6C25411289A7719FD99E3E09"/>
    <w:rsid w:val="00680A66"/>
  </w:style>
  <w:style w:type="paragraph" w:customStyle="1" w:styleId="81F40C0B7B8C4A8AB9D9C6DE2AA600B8">
    <w:name w:val="81F40C0B7B8C4A8AB9D9C6DE2AA600B8"/>
    <w:rsid w:val="008D0615"/>
  </w:style>
  <w:style w:type="paragraph" w:customStyle="1" w:styleId="53CA52CECEF641BDBCAC0C042734D782">
    <w:name w:val="53CA52CECEF641BDBCAC0C042734D782"/>
    <w:rsid w:val="008D0615"/>
  </w:style>
  <w:style w:type="paragraph" w:customStyle="1" w:styleId="CE5F5F648F2A4978BB8ACBF8347ACE7A">
    <w:name w:val="CE5F5F648F2A4978BB8ACBF8347ACE7A"/>
    <w:rsid w:val="008D0615"/>
  </w:style>
  <w:style w:type="paragraph" w:customStyle="1" w:styleId="36EEC207F5A045D5B1D49116853BA7CC">
    <w:name w:val="36EEC207F5A045D5B1D49116853BA7CC"/>
    <w:rsid w:val="008D0615"/>
  </w:style>
  <w:style w:type="paragraph" w:customStyle="1" w:styleId="5E8A0FD6065C4EBAA3F1A338367B4AFC">
    <w:name w:val="5E8A0FD6065C4EBAA3F1A338367B4AFC"/>
    <w:rsid w:val="008D0615"/>
  </w:style>
  <w:style w:type="paragraph" w:customStyle="1" w:styleId="DAB0CECA02B240858FF661E5C6AC9AD5">
    <w:name w:val="DAB0CECA02B240858FF661E5C6AC9AD5"/>
    <w:rsid w:val="008D0615"/>
  </w:style>
  <w:style w:type="paragraph" w:customStyle="1" w:styleId="5B0C5898957D4004BB3F9F6977834920">
    <w:name w:val="5B0C5898957D4004BB3F9F6977834920"/>
    <w:rsid w:val="008D0615"/>
  </w:style>
  <w:style w:type="paragraph" w:customStyle="1" w:styleId="B1E971635F2143AE980630E5AFB73761">
    <w:name w:val="B1E971635F2143AE980630E5AFB73761"/>
    <w:rsid w:val="008D0615"/>
  </w:style>
  <w:style w:type="paragraph" w:customStyle="1" w:styleId="C1F1C8AEE9224138915BB16CFDCB59FA">
    <w:name w:val="C1F1C8AEE9224138915BB16CFDCB59FA"/>
    <w:rsid w:val="008D0615"/>
  </w:style>
  <w:style w:type="paragraph" w:customStyle="1" w:styleId="C1C5B27E384B4A5896F8B9B7CE121659">
    <w:name w:val="C1C5B27E384B4A5896F8B9B7CE121659"/>
    <w:rsid w:val="008D0615"/>
  </w:style>
  <w:style w:type="paragraph" w:customStyle="1" w:styleId="64734639E3D54C388FC7BDFED5AF1EC4">
    <w:name w:val="64734639E3D54C388FC7BDFED5AF1EC4"/>
    <w:rsid w:val="008D0615"/>
  </w:style>
  <w:style w:type="paragraph" w:customStyle="1" w:styleId="C9CE5F95149B4E2F9D25199B8D4EFA84">
    <w:name w:val="C9CE5F95149B4E2F9D25199B8D4EFA84"/>
    <w:rsid w:val="008D0615"/>
  </w:style>
  <w:style w:type="paragraph" w:customStyle="1" w:styleId="304F58811F674F4DA834E762C554754D">
    <w:name w:val="304F58811F674F4DA834E762C554754D"/>
    <w:rsid w:val="008D0615"/>
  </w:style>
  <w:style w:type="paragraph" w:customStyle="1" w:styleId="9B47D1E219604341BE28BCBFDECE16A0">
    <w:name w:val="9B47D1E219604341BE28BCBFDECE16A0"/>
    <w:rsid w:val="008D0615"/>
  </w:style>
  <w:style w:type="paragraph" w:customStyle="1" w:styleId="AF984DAAE6964DF8B36637E118AD77D5">
    <w:name w:val="AF984DAAE6964DF8B36637E118AD77D5"/>
    <w:rsid w:val="008D0615"/>
  </w:style>
  <w:style w:type="paragraph" w:customStyle="1" w:styleId="F1170993937D4274B9034EA52DC22991">
    <w:name w:val="F1170993937D4274B9034EA52DC22991"/>
    <w:rsid w:val="008D0615"/>
  </w:style>
  <w:style w:type="paragraph" w:customStyle="1" w:styleId="3523D3AB442A40C2945ADA3EEAA65E85">
    <w:name w:val="3523D3AB442A40C2945ADA3EEAA65E85"/>
    <w:rsid w:val="008D0615"/>
  </w:style>
  <w:style w:type="paragraph" w:customStyle="1" w:styleId="97CA168DEC70493BA565C52D80181D63">
    <w:name w:val="97CA168DEC70493BA565C52D80181D63"/>
    <w:rsid w:val="008D0615"/>
  </w:style>
  <w:style w:type="paragraph" w:customStyle="1" w:styleId="C6433F49E13A4975AB1D266185CF462A">
    <w:name w:val="C6433F49E13A4975AB1D266185CF462A"/>
    <w:rsid w:val="008D0615"/>
  </w:style>
  <w:style w:type="paragraph" w:customStyle="1" w:styleId="6E679C5CC98A4B818172EC175861C832">
    <w:name w:val="6E679C5CC98A4B818172EC175861C832"/>
    <w:rsid w:val="008D0615"/>
  </w:style>
  <w:style w:type="paragraph" w:customStyle="1" w:styleId="B83A64C2CE414FE6AED4F23D5E681379">
    <w:name w:val="B83A64C2CE414FE6AED4F23D5E681379"/>
    <w:rsid w:val="008D0615"/>
  </w:style>
  <w:style w:type="paragraph" w:customStyle="1" w:styleId="227CCAC3D84543668094A06C25AACDFC">
    <w:name w:val="227CCAC3D84543668094A06C25AACDFC"/>
    <w:rsid w:val="008D0615"/>
  </w:style>
  <w:style w:type="paragraph" w:customStyle="1" w:styleId="2C98889657E9488C9BA72B8AF225D6F5">
    <w:name w:val="2C98889657E9488C9BA72B8AF225D6F5"/>
    <w:rsid w:val="008D0615"/>
  </w:style>
  <w:style w:type="paragraph" w:customStyle="1" w:styleId="EF628056EE374465A8C9A929F9317018">
    <w:name w:val="EF628056EE374465A8C9A929F9317018"/>
    <w:rsid w:val="008D0615"/>
  </w:style>
  <w:style w:type="paragraph" w:customStyle="1" w:styleId="371DF8C1213B4BDA9622B1ACA45676D9">
    <w:name w:val="371DF8C1213B4BDA9622B1ACA45676D9"/>
    <w:rsid w:val="008D0615"/>
  </w:style>
  <w:style w:type="paragraph" w:customStyle="1" w:styleId="4B70EC66D65B46AB8D3A3ACA9D9FFCEC">
    <w:name w:val="4B70EC66D65B46AB8D3A3ACA9D9FFCEC"/>
    <w:rsid w:val="008D0615"/>
  </w:style>
  <w:style w:type="paragraph" w:customStyle="1" w:styleId="608A218586334282ABEE8B9BCFE66992">
    <w:name w:val="608A218586334282ABEE8B9BCFE66992"/>
    <w:rsid w:val="008D0615"/>
  </w:style>
  <w:style w:type="paragraph" w:customStyle="1" w:styleId="E7460F54C51D4CE697AC4F244D3779B0">
    <w:name w:val="E7460F54C51D4CE697AC4F244D3779B0"/>
    <w:rsid w:val="008D0615"/>
  </w:style>
  <w:style w:type="paragraph" w:customStyle="1" w:styleId="BA40E1C2A590473FB8C5EC7A5A7253A8">
    <w:name w:val="BA40E1C2A590473FB8C5EC7A5A7253A8"/>
    <w:rsid w:val="008D0615"/>
  </w:style>
  <w:style w:type="paragraph" w:customStyle="1" w:styleId="CEA3FCEE2D2C466890D82596171214DB">
    <w:name w:val="CEA3FCEE2D2C466890D82596171214DB"/>
    <w:rsid w:val="008D0615"/>
  </w:style>
  <w:style w:type="paragraph" w:customStyle="1" w:styleId="70BF85A69E3247079836E551591042F7">
    <w:name w:val="70BF85A69E3247079836E551591042F7"/>
    <w:rsid w:val="008D0615"/>
  </w:style>
  <w:style w:type="paragraph" w:customStyle="1" w:styleId="83759F3607AB4984A733E3E069B67AA2">
    <w:name w:val="83759F3607AB4984A733E3E069B67AA2"/>
    <w:rsid w:val="008D0615"/>
  </w:style>
  <w:style w:type="paragraph" w:customStyle="1" w:styleId="2564198737EE4A82AB6020CE46D35F76">
    <w:name w:val="2564198737EE4A82AB6020CE46D35F76"/>
    <w:rsid w:val="008D0615"/>
  </w:style>
  <w:style w:type="paragraph" w:customStyle="1" w:styleId="83D4E5E3EC34463ABF9E5116DB9899A5">
    <w:name w:val="83D4E5E3EC34463ABF9E5116DB9899A5"/>
    <w:rsid w:val="008D0615"/>
  </w:style>
  <w:style w:type="paragraph" w:customStyle="1" w:styleId="20DB0665604D40F4AC51A159FA36C34B">
    <w:name w:val="20DB0665604D40F4AC51A159FA36C34B"/>
    <w:rsid w:val="008D0615"/>
  </w:style>
  <w:style w:type="paragraph" w:customStyle="1" w:styleId="AFFDC4EDBAED4A7EBB8B86830E90AC92">
    <w:name w:val="AFFDC4EDBAED4A7EBB8B86830E90AC92"/>
    <w:rsid w:val="008D0615"/>
  </w:style>
  <w:style w:type="paragraph" w:customStyle="1" w:styleId="924BC8EC09A34578B2DE7B9141DA3FB8">
    <w:name w:val="924BC8EC09A34578B2DE7B9141DA3FB8"/>
    <w:rsid w:val="008D0615"/>
  </w:style>
  <w:style w:type="paragraph" w:customStyle="1" w:styleId="6687826EA319484CAFBB86C1CDDFEF17">
    <w:name w:val="6687826EA319484CAFBB86C1CDDFEF17"/>
    <w:rsid w:val="008D0615"/>
  </w:style>
  <w:style w:type="paragraph" w:customStyle="1" w:styleId="8B4B8DE628AD4565BC0F50142CD2B7BA">
    <w:name w:val="8B4B8DE628AD4565BC0F50142CD2B7BA"/>
    <w:rsid w:val="008D0615"/>
  </w:style>
  <w:style w:type="paragraph" w:customStyle="1" w:styleId="01EFD0FC3A4B457083923D4671966EC9">
    <w:name w:val="01EFD0FC3A4B457083923D4671966EC9"/>
    <w:rsid w:val="008D0615"/>
  </w:style>
  <w:style w:type="paragraph" w:customStyle="1" w:styleId="A75FCD8905134EB7B1E41B550BE6D703">
    <w:name w:val="A75FCD8905134EB7B1E41B550BE6D703"/>
    <w:rsid w:val="008D0615"/>
  </w:style>
  <w:style w:type="paragraph" w:customStyle="1" w:styleId="B287B9D96FE5435DB3702F710F3A873A">
    <w:name w:val="B287B9D96FE5435DB3702F710F3A873A"/>
    <w:rsid w:val="008D0615"/>
  </w:style>
  <w:style w:type="paragraph" w:customStyle="1" w:styleId="50D8B9FA66364F829A8DE51B3B726A4F">
    <w:name w:val="50D8B9FA66364F829A8DE51B3B726A4F"/>
    <w:rsid w:val="008D0615"/>
  </w:style>
  <w:style w:type="paragraph" w:customStyle="1" w:styleId="25E324B5B6AE4E32933A2C966AB785AB">
    <w:name w:val="25E324B5B6AE4E32933A2C966AB785AB"/>
    <w:rsid w:val="008D0615"/>
  </w:style>
  <w:style w:type="paragraph" w:customStyle="1" w:styleId="12DB05FB7D9F4BD18D3E7D158505FC35">
    <w:name w:val="12DB05FB7D9F4BD18D3E7D158505FC35"/>
    <w:rsid w:val="008D0615"/>
  </w:style>
  <w:style w:type="paragraph" w:customStyle="1" w:styleId="00543F73FC0A4809BFE6A6EF6A2022AB">
    <w:name w:val="00543F73FC0A4809BFE6A6EF6A2022AB"/>
    <w:rsid w:val="008D0615"/>
  </w:style>
  <w:style w:type="paragraph" w:customStyle="1" w:styleId="CE8621998C1B48AC8A57EFC409406072">
    <w:name w:val="CE8621998C1B48AC8A57EFC409406072"/>
    <w:rsid w:val="008D0615"/>
  </w:style>
  <w:style w:type="paragraph" w:customStyle="1" w:styleId="E0B079C1B62848508D9FE56F03897504">
    <w:name w:val="E0B079C1B62848508D9FE56F03897504"/>
    <w:rsid w:val="008D0615"/>
  </w:style>
  <w:style w:type="paragraph" w:customStyle="1" w:styleId="E41CEB9EFC6F47AB8B610A423334AB96">
    <w:name w:val="E41CEB9EFC6F47AB8B610A423334AB96"/>
    <w:rsid w:val="008D0615"/>
  </w:style>
  <w:style w:type="paragraph" w:customStyle="1" w:styleId="759A82AEC80F4341919B402951A4CFA1">
    <w:name w:val="759A82AEC80F4341919B402951A4CFA1"/>
    <w:rsid w:val="003A0FC5"/>
  </w:style>
  <w:style w:type="paragraph" w:customStyle="1" w:styleId="61C684BD97A3465FA7994DF75DA3D0D5">
    <w:name w:val="61C684BD97A3465FA7994DF75DA3D0D5"/>
    <w:rsid w:val="003A0FC5"/>
  </w:style>
  <w:style w:type="paragraph" w:customStyle="1" w:styleId="5BF3BECE84E840A08E4C25D0FBC20AEA">
    <w:name w:val="5BF3BECE84E840A08E4C25D0FBC20AEA"/>
    <w:rsid w:val="003A0FC5"/>
  </w:style>
  <w:style w:type="paragraph" w:customStyle="1" w:styleId="44D3F00F963C4704BD90939D23BF910C">
    <w:name w:val="44D3F00F963C4704BD90939D23BF910C"/>
    <w:rsid w:val="003A0FC5"/>
  </w:style>
  <w:style w:type="paragraph" w:customStyle="1" w:styleId="6D16BEA59F954931AEF58AD6921F6CC5">
    <w:name w:val="6D16BEA59F954931AEF58AD6921F6CC5"/>
    <w:rsid w:val="003A0FC5"/>
  </w:style>
  <w:style w:type="paragraph" w:customStyle="1" w:styleId="BD39442FF2014E28BFC7295162BE29A4">
    <w:name w:val="BD39442FF2014E28BFC7295162BE29A4"/>
    <w:rsid w:val="003A0FC5"/>
  </w:style>
  <w:style w:type="paragraph" w:customStyle="1" w:styleId="CBBE1D8008B1440FB65E8E93BD14F2D1">
    <w:name w:val="CBBE1D8008B1440FB65E8E93BD14F2D1"/>
    <w:rsid w:val="003A0FC5"/>
  </w:style>
  <w:style w:type="paragraph" w:customStyle="1" w:styleId="DB67141F2B8646DDBC347567FBF39CF5">
    <w:name w:val="DB67141F2B8646DDBC347567FBF39CF5"/>
    <w:rsid w:val="003A0FC5"/>
  </w:style>
  <w:style w:type="paragraph" w:customStyle="1" w:styleId="DDA5EC0915184E15967982190A257989">
    <w:name w:val="DDA5EC0915184E15967982190A257989"/>
    <w:rsid w:val="003A0FC5"/>
  </w:style>
  <w:style w:type="paragraph" w:customStyle="1" w:styleId="3E39E084877340EFADC30955C76E9ED4">
    <w:name w:val="3E39E084877340EFADC30955C76E9ED4"/>
    <w:rsid w:val="003A0FC5"/>
  </w:style>
  <w:style w:type="paragraph" w:customStyle="1" w:styleId="7D183C06B3E44202AD3C29D38694CE63">
    <w:name w:val="7D183C06B3E44202AD3C29D38694CE63"/>
    <w:rsid w:val="003A0FC5"/>
  </w:style>
  <w:style w:type="paragraph" w:customStyle="1" w:styleId="EE79F60D80584B489F63294113148D55">
    <w:name w:val="EE79F60D80584B489F63294113148D55"/>
    <w:rsid w:val="003A0FC5"/>
  </w:style>
  <w:style w:type="paragraph" w:customStyle="1" w:styleId="A7FC202E94174C0CA4F38863127690AE">
    <w:name w:val="A7FC202E94174C0CA4F38863127690AE"/>
    <w:rsid w:val="003A0FC5"/>
  </w:style>
  <w:style w:type="paragraph" w:customStyle="1" w:styleId="8AA425F994B4472FA69F86B7B13C5C4D">
    <w:name w:val="8AA425F994B4472FA69F86B7B13C5C4D"/>
    <w:rsid w:val="003A0FC5"/>
  </w:style>
  <w:style w:type="paragraph" w:customStyle="1" w:styleId="B8CD2F9C7B3A459A9195F7DE7A953218">
    <w:name w:val="B8CD2F9C7B3A459A9195F7DE7A953218"/>
    <w:rsid w:val="003A0FC5"/>
  </w:style>
  <w:style w:type="paragraph" w:customStyle="1" w:styleId="779EA810DE5D47C38DAEEC9F134F03CF">
    <w:name w:val="779EA810DE5D47C38DAEEC9F134F03CF"/>
    <w:rsid w:val="003A0FC5"/>
  </w:style>
  <w:style w:type="paragraph" w:customStyle="1" w:styleId="4A7F7D11CF9646FA8118F6396148B61D">
    <w:name w:val="4A7F7D11CF9646FA8118F6396148B61D"/>
    <w:rsid w:val="003A0FC5"/>
  </w:style>
  <w:style w:type="paragraph" w:customStyle="1" w:styleId="4F836B593C2D4EEB86007F70EA9988C7">
    <w:name w:val="4F836B593C2D4EEB86007F70EA9988C7"/>
    <w:rsid w:val="003A0FC5"/>
  </w:style>
  <w:style w:type="paragraph" w:customStyle="1" w:styleId="1A152DC28EFE4FA9A5798356014F03BB">
    <w:name w:val="1A152DC28EFE4FA9A5798356014F03BB"/>
    <w:rsid w:val="003A0FC5"/>
  </w:style>
  <w:style w:type="paragraph" w:customStyle="1" w:styleId="F841148D551549FFAA1D8FF35E5E3F9B">
    <w:name w:val="F841148D551549FFAA1D8FF35E5E3F9B"/>
    <w:rsid w:val="003A0FC5"/>
  </w:style>
  <w:style w:type="paragraph" w:customStyle="1" w:styleId="7E7729D646BF4F1BA82FED63B0097D08">
    <w:name w:val="7E7729D646BF4F1BA82FED63B0097D08"/>
    <w:rsid w:val="003A0FC5"/>
  </w:style>
  <w:style w:type="paragraph" w:customStyle="1" w:styleId="49F3D7E7DDB54A828A9F76ED80606342">
    <w:name w:val="49F3D7E7DDB54A828A9F76ED80606342"/>
    <w:rsid w:val="003A0FC5"/>
  </w:style>
  <w:style w:type="paragraph" w:customStyle="1" w:styleId="8936F232A4C3437C96676B060AC61784">
    <w:name w:val="8936F232A4C3437C96676B060AC61784"/>
    <w:rsid w:val="003A0FC5"/>
  </w:style>
  <w:style w:type="paragraph" w:customStyle="1" w:styleId="70B4C7B6E5F7489CB36C8B2C48BC452E">
    <w:name w:val="70B4C7B6E5F7489CB36C8B2C48BC452E"/>
    <w:rsid w:val="003A0FC5"/>
  </w:style>
  <w:style w:type="paragraph" w:customStyle="1" w:styleId="8BDB8E1309EF4B0CB57D9E6F06ED2DFB">
    <w:name w:val="8BDB8E1309EF4B0CB57D9E6F06ED2DFB"/>
    <w:rsid w:val="003A0FC5"/>
  </w:style>
  <w:style w:type="paragraph" w:customStyle="1" w:styleId="D270A69852474AD48B51D66C7435AEF6">
    <w:name w:val="D270A69852474AD48B51D66C7435AEF6"/>
    <w:rsid w:val="003A0FC5"/>
  </w:style>
  <w:style w:type="paragraph" w:customStyle="1" w:styleId="B1371D76AF504F8E9C9038B9369AC9E7">
    <w:name w:val="B1371D76AF504F8E9C9038B9369AC9E7"/>
    <w:rsid w:val="003A0FC5"/>
  </w:style>
  <w:style w:type="paragraph" w:customStyle="1" w:styleId="2C616E30ED3F4B09B6E21F860CC0BE65">
    <w:name w:val="2C616E30ED3F4B09B6E21F860CC0BE65"/>
    <w:rsid w:val="003A0FC5"/>
  </w:style>
  <w:style w:type="paragraph" w:customStyle="1" w:styleId="05FAD42D1F7A4B658B3DD308B7CA999C">
    <w:name w:val="05FAD42D1F7A4B658B3DD308B7CA999C"/>
    <w:rsid w:val="003A0FC5"/>
  </w:style>
  <w:style w:type="paragraph" w:customStyle="1" w:styleId="E98DA6EBAE334D3A8B8B0228F0F1C49F">
    <w:name w:val="E98DA6EBAE334D3A8B8B0228F0F1C49F"/>
    <w:rsid w:val="003A0FC5"/>
  </w:style>
  <w:style w:type="paragraph" w:customStyle="1" w:styleId="E10D4ACD7F924DB09D57598D900A2D1A">
    <w:name w:val="E10D4ACD7F924DB09D57598D900A2D1A"/>
    <w:rsid w:val="003A0FC5"/>
  </w:style>
  <w:style w:type="paragraph" w:customStyle="1" w:styleId="C44769BF2B7145DBAC95C7ED155AEC70">
    <w:name w:val="C44769BF2B7145DBAC95C7ED155AEC70"/>
    <w:rsid w:val="003A0FC5"/>
  </w:style>
  <w:style w:type="paragraph" w:customStyle="1" w:styleId="E24408E8DFAF44988D84A4639CE772A0">
    <w:name w:val="E24408E8DFAF44988D84A4639CE772A0"/>
    <w:rsid w:val="003A0FC5"/>
  </w:style>
  <w:style w:type="paragraph" w:customStyle="1" w:styleId="14A2150F4FBD445FA38CFD639841C98A">
    <w:name w:val="14A2150F4FBD445FA38CFD639841C98A"/>
    <w:rsid w:val="003A0FC5"/>
  </w:style>
  <w:style w:type="paragraph" w:customStyle="1" w:styleId="BD37749B812149F6B90EAF463FF827FD">
    <w:name w:val="BD37749B812149F6B90EAF463FF827FD"/>
    <w:rsid w:val="003A0FC5"/>
  </w:style>
  <w:style w:type="paragraph" w:customStyle="1" w:styleId="8A6884A7DAEF4DB491406F9EACA576A3">
    <w:name w:val="8A6884A7DAEF4DB491406F9EACA576A3"/>
    <w:rsid w:val="003A0FC5"/>
  </w:style>
  <w:style w:type="paragraph" w:customStyle="1" w:styleId="AB9F6B903F69432EADE6D5F5EE8C8DAD">
    <w:name w:val="AB9F6B903F69432EADE6D5F5EE8C8DAD"/>
    <w:rsid w:val="003A0FC5"/>
  </w:style>
  <w:style w:type="paragraph" w:customStyle="1" w:styleId="B3BB256F7AF84E74B1560D264F7F187A">
    <w:name w:val="B3BB256F7AF84E74B1560D264F7F187A"/>
    <w:rsid w:val="003A0FC5"/>
  </w:style>
  <w:style w:type="paragraph" w:customStyle="1" w:styleId="C8D33060B4924416B8CC34AF120BE44E">
    <w:name w:val="C8D33060B4924416B8CC34AF120BE44E"/>
    <w:rsid w:val="003A0FC5"/>
  </w:style>
  <w:style w:type="paragraph" w:customStyle="1" w:styleId="8468DE2172F441D39BB4CF544E16C6F6">
    <w:name w:val="8468DE2172F441D39BB4CF544E16C6F6"/>
    <w:rsid w:val="003A0FC5"/>
  </w:style>
  <w:style w:type="paragraph" w:customStyle="1" w:styleId="3AD38BE6AD89409B93207FA7215F488A">
    <w:name w:val="3AD38BE6AD89409B93207FA7215F488A"/>
    <w:rsid w:val="003A0FC5"/>
  </w:style>
  <w:style w:type="paragraph" w:customStyle="1" w:styleId="D49E5A7EA2BF47C2A6DC9A6737999CD2">
    <w:name w:val="D49E5A7EA2BF47C2A6DC9A6737999CD2"/>
    <w:rsid w:val="003A0FC5"/>
  </w:style>
  <w:style w:type="paragraph" w:customStyle="1" w:styleId="9F2A0022236B4E61895E16829386CE28">
    <w:name w:val="9F2A0022236B4E61895E16829386CE28"/>
    <w:rsid w:val="003A0FC5"/>
  </w:style>
  <w:style w:type="paragraph" w:customStyle="1" w:styleId="607BAC986A144C198054A184184EC1A5">
    <w:name w:val="607BAC986A144C198054A184184EC1A5"/>
    <w:rsid w:val="003A0FC5"/>
  </w:style>
  <w:style w:type="paragraph" w:customStyle="1" w:styleId="3BD822682C6B4B25973D8C233237228C">
    <w:name w:val="3BD822682C6B4B25973D8C233237228C"/>
    <w:rsid w:val="003A0FC5"/>
  </w:style>
  <w:style w:type="paragraph" w:customStyle="1" w:styleId="8AD5E6C15BC348D494EA6970761E4E97">
    <w:name w:val="8AD5E6C15BC348D494EA6970761E4E97"/>
    <w:rsid w:val="003A0FC5"/>
  </w:style>
  <w:style w:type="paragraph" w:customStyle="1" w:styleId="CCB83AD6FE194CFB9A034877FA2E1AFB">
    <w:name w:val="CCB83AD6FE194CFB9A034877FA2E1AFB"/>
    <w:rsid w:val="003A0FC5"/>
  </w:style>
  <w:style w:type="paragraph" w:customStyle="1" w:styleId="4C6E110F7B994C70A900BBFFC48ECCEE">
    <w:name w:val="4C6E110F7B994C70A900BBFFC48ECCEE"/>
    <w:rsid w:val="003A0FC5"/>
  </w:style>
  <w:style w:type="paragraph" w:customStyle="1" w:styleId="8859295AB4824CBBAD6CE9BA06764789">
    <w:name w:val="8859295AB4824CBBAD6CE9BA06764789"/>
    <w:rsid w:val="003A0FC5"/>
  </w:style>
  <w:style w:type="paragraph" w:customStyle="1" w:styleId="551026293BF24801BEE2E141BE37EEEF">
    <w:name w:val="551026293BF24801BEE2E141BE37EEEF"/>
    <w:rsid w:val="00D1228B"/>
  </w:style>
  <w:style w:type="paragraph" w:customStyle="1" w:styleId="D607EC1B4F9640268DB3B42A16618A9D">
    <w:name w:val="D607EC1B4F9640268DB3B42A16618A9D"/>
    <w:rsid w:val="00D1228B"/>
  </w:style>
  <w:style w:type="paragraph" w:customStyle="1" w:styleId="12B16E76F0B84D8C90C819EA28E4E2AC">
    <w:name w:val="12B16E76F0B84D8C90C819EA28E4E2AC"/>
    <w:rsid w:val="00D1228B"/>
  </w:style>
  <w:style w:type="paragraph" w:customStyle="1" w:styleId="A0EC05E3FC9B4439A894FA5B9968D552">
    <w:name w:val="A0EC05E3FC9B4439A894FA5B9968D552"/>
    <w:rsid w:val="00D1228B"/>
  </w:style>
  <w:style w:type="paragraph" w:customStyle="1" w:styleId="53DF9A9E53A3439CB0331156DDF055E7">
    <w:name w:val="53DF9A9E53A3439CB0331156DDF055E7"/>
    <w:rsid w:val="00D1228B"/>
  </w:style>
  <w:style w:type="paragraph" w:customStyle="1" w:styleId="9FA50F757E3C478AAA0ABE297E6E019E">
    <w:name w:val="9FA50F757E3C478AAA0ABE297E6E019E"/>
    <w:rsid w:val="00D1228B"/>
  </w:style>
  <w:style w:type="paragraph" w:customStyle="1" w:styleId="E77BF2C7317443378E6E87AB8F571D53">
    <w:name w:val="E77BF2C7317443378E6E87AB8F571D53"/>
    <w:rsid w:val="00D1228B"/>
  </w:style>
  <w:style w:type="paragraph" w:customStyle="1" w:styleId="067B89C03FFA412CB20A8E920D316F5E">
    <w:name w:val="067B89C03FFA412CB20A8E920D316F5E"/>
    <w:rsid w:val="00D1228B"/>
  </w:style>
  <w:style w:type="paragraph" w:customStyle="1" w:styleId="6845F60A97A84CFCA14230B8758FF9DA">
    <w:name w:val="6845F60A97A84CFCA14230B8758FF9DA"/>
    <w:rsid w:val="00D1228B"/>
  </w:style>
  <w:style w:type="paragraph" w:customStyle="1" w:styleId="2423175BA264409DAEBF75DB202971C7">
    <w:name w:val="2423175BA264409DAEBF75DB202971C7"/>
    <w:rsid w:val="00D1228B"/>
  </w:style>
  <w:style w:type="paragraph" w:customStyle="1" w:styleId="3806B300F086481F940C9BB1AFE46224">
    <w:name w:val="3806B300F086481F940C9BB1AFE46224"/>
    <w:rsid w:val="00D1228B"/>
  </w:style>
  <w:style w:type="paragraph" w:customStyle="1" w:styleId="923F57A12A064F8A811A92EE5ECA1960">
    <w:name w:val="923F57A12A064F8A811A92EE5ECA1960"/>
    <w:rsid w:val="00D1228B"/>
  </w:style>
  <w:style w:type="paragraph" w:customStyle="1" w:styleId="1159D5DD5F444F81ABF34B2A406CAA4B">
    <w:name w:val="1159D5DD5F444F81ABF34B2A406CAA4B"/>
    <w:rsid w:val="00D1228B"/>
  </w:style>
  <w:style w:type="paragraph" w:customStyle="1" w:styleId="ABF77B68F9684CC0BE4A5A7939EF702E">
    <w:name w:val="ABF77B68F9684CC0BE4A5A7939EF702E"/>
    <w:rsid w:val="00D1228B"/>
  </w:style>
  <w:style w:type="paragraph" w:customStyle="1" w:styleId="C23CF983C6114CABAB23C3A075F53C1B">
    <w:name w:val="C23CF983C6114CABAB23C3A075F53C1B"/>
    <w:rsid w:val="00D1228B"/>
  </w:style>
  <w:style w:type="paragraph" w:customStyle="1" w:styleId="63F46A86122043BB9C18959EA5A6F729">
    <w:name w:val="63F46A86122043BB9C18959EA5A6F729"/>
    <w:rsid w:val="00D1228B"/>
  </w:style>
  <w:style w:type="paragraph" w:customStyle="1" w:styleId="556086B04FEF4CE593C91838010BC79A">
    <w:name w:val="556086B04FEF4CE593C91838010BC79A"/>
    <w:rsid w:val="00D1228B"/>
  </w:style>
  <w:style w:type="paragraph" w:customStyle="1" w:styleId="2017F288E9BC49E7BDAB781CBCBCCF06">
    <w:name w:val="2017F288E9BC49E7BDAB781CBCBCCF06"/>
    <w:rsid w:val="00D1228B"/>
  </w:style>
  <w:style w:type="paragraph" w:customStyle="1" w:styleId="88B9F6A1B788459DA602340B902D7FE2">
    <w:name w:val="88B9F6A1B788459DA602340B902D7FE2"/>
    <w:rsid w:val="00D1228B"/>
  </w:style>
  <w:style w:type="paragraph" w:customStyle="1" w:styleId="AA881F402F6B4086A646673C4D18EEB7">
    <w:name w:val="AA881F402F6B4086A646673C4D18EEB7"/>
    <w:rsid w:val="00D1228B"/>
  </w:style>
  <w:style w:type="paragraph" w:customStyle="1" w:styleId="C0C04F80FC754DDDBF1746FA02909E2B">
    <w:name w:val="C0C04F80FC754DDDBF1746FA02909E2B"/>
    <w:rsid w:val="00D1228B"/>
  </w:style>
  <w:style w:type="paragraph" w:customStyle="1" w:styleId="B8DFA03EC8964AD4A86AE387C5DC1EDC">
    <w:name w:val="B8DFA03EC8964AD4A86AE387C5DC1EDC"/>
    <w:rsid w:val="00D1228B"/>
  </w:style>
  <w:style w:type="paragraph" w:customStyle="1" w:styleId="3ECF8E00B6804FD7A618E5063820355E">
    <w:name w:val="3ECF8E00B6804FD7A618E5063820355E"/>
    <w:rsid w:val="00D1228B"/>
  </w:style>
  <w:style w:type="paragraph" w:customStyle="1" w:styleId="4B81C3DD8826442A81A62B209B06F835">
    <w:name w:val="4B81C3DD8826442A81A62B209B06F835"/>
    <w:rsid w:val="00D1228B"/>
  </w:style>
  <w:style w:type="paragraph" w:customStyle="1" w:styleId="D94ADBB78F9E4492B7E48DAFE642A7C5">
    <w:name w:val="D94ADBB78F9E4492B7E48DAFE642A7C5"/>
    <w:rsid w:val="00D1228B"/>
  </w:style>
  <w:style w:type="paragraph" w:customStyle="1" w:styleId="AF03F1B29D034BD8BEB6D4A39752FE14">
    <w:name w:val="AF03F1B29D034BD8BEB6D4A39752FE14"/>
    <w:rsid w:val="00D1228B"/>
  </w:style>
  <w:style w:type="paragraph" w:customStyle="1" w:styleId="407897F61910472B89D9B51D0C15318A">
    <w:name w:val="407897F61910472B89D9B51D0C15318A"/>
    <w:rsid w:val="00D1228B"/>
  </w:style>
  <w:style w:type="paragraph" w:customStyle="1" w:styleId="F4E03220A7A24B29A0FD9A6A9693186F">
    <w:name w:val="F4E03220A7A24B29A0FD9A6A9693186F"/>
    <w:rsid w:val="00D1228B"/>
  </w:style>
  <w:style w:type="paragraph" w:customStyle="1" w:styleId="1E343529AB3642968D10976668323037">
    <w:name w:val="1E343529AB3642968D10976668323037"/>
    <w:rsid w:val="00D1228B"/>
  </w:style>
  <w:style w:type="paragraph" w:customStyle="1" w:styleId="44CAE82B9D6A4BB482E7273C2AB2F6EC">
    <w:name w:val="44CAE82B9D6A4BB482E7273C2AB2F6EC"/>
    <w:rsid w:val="00D1228B"/>
  </w:style>
  <w:style w:type="paragraph" w:customStyle="1" w:styleId="0C225E88AE4D4F88883A2E9A6689BEEA">
    <w:name w:val="0C225E88AE4D4F88883A2E9A6689BEEA"/>
    <w:rsid w:val="00D1228B"/>
  </w:style>
  <w:style w:type="paragraph" w:customStyle="1" w:styleId="0D0E94FE522343859EC8406FF19D8622">
    <w:name w:val="0D0E94FE522343859EC8406FF19D8622"/>
    <w:rsid w:val="00D1228B"/>
  </w:style>
  <w:style w:type="paragraph" w:customStyle="1" w:styleId="91AEE05347DA47D0BB65383EAFDD38A9">
    <w:name w:val="91AEE05347DA47D0BB65383EAFDD38A9"/>
    <w:rsid w:val="00D1228B"/>
  </w:style>
  <w:style w:type="paragraph" w:customStyle="1" w:styleId="80F9C8E8D4A94468AAF39D6F4AA72959">
    <w:name w:val="80F9C8E8D4A94468AAF39D6F4AA72959"/>
    <w:rsid w:val="00D1228B"/>
  </w:style>
  <w:style w:type="paragraph" w:customStyle="1" w:styleId="7A74194BC13F450885B856DDFAD6BE48">
    <w:name w:val="7A74194BC13F450885B856DDFAD6BE48"/>
    <w:rsid w:val="00D1228B"/>
  </w:style>
  <w:style w:type="paragraph" w:customStyle="1" w:styleId="BB2475A45A114C6DB62DACD3F75109A4">
    <w:name w:val="BB2475A45A114C6DB62DACD3F75109A4"/>
    <w:rsid w:val="00D1228B"/>
  </w:style>
  <w:style w:type="paragraph" w:customStyle="1" w:styleId="8BA1D2091ECA4D05B97FF642890B0FA0">
    <w:name w:val="8BA1D2091ECA4D05B97FF642890B0FA0"/>
    <w:rsid w:val="00D1228B"/>
  </w:style>
  <w:style w:type="paragraph" w:customStyle="1" w:styleId="967511EADE0744529C4B1B14E04B1D22">
    <w:name w:val="967511EADE0744529C4B1B14E04B1D22"/>
    <w:rsid w:val="00D1228B"/>
  </w:style>
  <w:style w:type="paragraph" w:customStyle="1" w:styleId="C7889AB35C794FA9B1A49A5C5F2D79C0">
    <w:name w:val="C7889AB35C794FA9B1A49A5C5F2D79C0"/>
    <w:rsid w:val="00D1228B"/>
  </w:style>
  <w:style w:type="paragraph" w:customStyle="1" w:styleId="38819D1CE2D6467F8A6E06CB1FDE6C23">
    <w:name w:val="38819D1CE2D6467F8A6E06CB1FDE6C23"/>
    <w:rsid w:val="00D1228B"/>
  </w:style>
  <w:style w:type="paragraph" w:customStyle="1" w:styleId="3DF142B9ECF44108A180248DE33699D8">
    <w:name w:val="3DF142B9ECF44108A180248DE33699D8"/>
    <w:rsid w:val="00D1228B"/>
  </w:style>
  <w:style w:type="paragraph" w:customStyle="1" w:styleId="11E7B8074AC14867954FBB76D1074BE8">
    <w:name w:val="11E7B8074AC14867954FBB76D1074BE8"/>
    <w:rsid w:val="00D1228B"/>
  </w:style>
  <w:style w:type="paragraph" w:customStyle="1" w:styleId="0A2B87CD6F884F879A1BA56003CDB411">
    <w:name w:val="0A2B87CD6F884F879A1BA56003CDB411"/>
    <w:rsid w:val="00D1228B"/>
  </w:style>
  <w:style w:type="paragraph" w:customStyle="1" w:styleId="5CC91C50B4F64D29B28728CAD98E0A86">
    <w:name w:val="5CC91C50B4F64D29B28728CAD98E0A86"/>
    <w:rsid w:val="00D1228B"/>
  </w:style>
  <w:style w:type="paragraph" w:customStyle="1" w:styleId="B8162606764041ECBF9232A9908F3119">
    <w:name w:val="B8162606764041ECBF9232A9908F3119"/>
    <w:rsid w:val="00D1228B"/>
  </w:style>
  <w:style w:type="paragraph" w:customStyle="1" w:styleId="CDC66D6A8D1D4378B86E91E22FF43BB3">
    <w:name w:val="CDC66D6A8D1D4378B86E91E22FF43BB3"/>
    <w:rsid w:val="00D1228B"/>
  </w:style>
  <w:style w:type="paragraph" w:customStyle="1" w:styleId="CB44370B62BD48F0A084DFFC3663A13C">
    <w:name w:val="CB44370B62BD48F0A084DFFC3663A13C"/>
    <w:rsid w:val="00D1228B"/>
  </w:style>
  <w:style w:type="paragraph" w:customStyle="1" w:styleId="BA1057ED4A6742D399DBF4BFA092BF9D">
    <w:name w:val="BA1057ED4A6742D399DBF4BFA092BF9D"/>
    <w:rsid w:val="00D1228B"/>
  </w:style>
  <w:style w:type="paragraph" w:customStyle="1" w:styleId="52B60E1C717F46D3B4C958785590C6A7">
    <w:name w:val="52B60E1C717F46D3B4C958785590C6A7"/>
    <w:rsid w:val="00D1228B"/>
  </w:style>
  <w:style w:type="paragraph" w:customStyle="1" w:styleId="3F1D22CCD4A04465A17CDF4244EDAE48">
    <w:name w:val="3F1D22CCD4A04465A17CDF4244EDAE48"/>
    <w:rsid w:val="007D07F2"/>
  </w:style>
  <w:style w:type="paragraph" w:customStyle="1" w:styleId="DDC233DDC7D34656BB6C662CEF0EF5A8">
    <w:name w:val="DDC233DDC7D34656BB6C662CEF0EF5A8"/>
    <w:rsid w:val="007D07F2"/>
  </w:style>
  <w:style w:type="paragraph" w:customStyle="1" w:styleId="167FC8637A574346ABA711684E628D3B">
    <w:name w:val="167FC8637A574346ABA711684E628D3B"/>
    <w:rsid w:val="007D07F2"/>
  </w:style>
  <w:style w:type="paragraph" w:customStyle="1" w:styleId="B347A08AAA34471BB3CB299841CA219F">
    <w:name w:val="B347A08AAA34471BB3CB299841CA219F"/>
    <w:rsid w:val="007D07F2"/>
  </w:style>
  <w:style w:type="paragraph" w:customStyle="1" w:styleId="99D17ADDD27E4D148FA37DA9AE9C11C7">
    <w:name w:val="99D17ADDD27E4D148FA37DA9AE9C11C7"/>
    <w:rsid w:val="007D07F2"/>
  </w:style>
  <w:style w:type="paragraph" w:customStyle="1" w:styleId="FC6985829663405AA31660CFF8ACF9B7">
    <w:name w:val="FC6985829663405AA31660CFF8ACF9B7"/>
    <w:rsid w:val="007D07F2"/>
  </w:style>
  <w:style w:type="paragraph" w:customStyle="1" w:styleId="3F35CCB0A7D842FF865CD29F1107EF3B">
    <w:name w:val="3F35CCB0A7D842FF865CD29F1107EF3B"/>
    <w:rsid w:val="007D07F2"/>
  </w:style>
  <w:style w:type="paragraph" w:customStyle="1" w:styleId="CC3F5FCEA192494389B4A22397E2A530">
    <w:name w:val="CC3F5FCEA192494389B4A22397E2A530"/>
    <w:rsid w:val="007D07F2"/>
  </w:style>
  <w:style w:type="paragraph" w:customStyle="1" w:styleId="7FA1C5DEC7574BA3BBAE420AEFCD996F">
    <w:name w:val="7FA1C5DEC7574BA3BBAE420AEFCD996F"/>
    <w:rsid w:val="007D07F2"/>
  </w:style>
  <w:style w:type="paragraph" w:customStyle="1" w:styleId="4917E052D37E44DA8A80E415746BE8B9">
    <w:name w:val="4917E052D37E44DA8A80E415746BE8B9"/>
    <w:rsid w:val="007D07F2"/>
  </w:style>
  <w:style w:type="paragraph" w:customStyle="1" w:styleId="F03A116E8EBA4324882BCA3CF8E34774">
    <w:name w:val="F03A116E8EBA4324882BCA3CF8E34774"/>
    <w:rsid w:val="007D07F2"/>
  </w:style>
  <w:style w:type="paragraph" w:customStyle="1" w:styleId="FC1E2C9D7447466CB35E0CF9BF357067">
    <w:name w:val="FC1E2C9D7447466CB35E0CF9BF357067"/>
    <w:rsid w:val="007D07F2"/>
  </w:style>
  <w:style w:type="paragraph" w:customStyle="1" w:styleId="F0316C1DD2F945FBAE951153D9E4517E">
    <w:name w:val="F0316C1DD2F945FBAE951153D9E4517E"/>
    <w:rsid w:val="007D07F2"/>
  </w:style>
  <w:style w:type="paragraph" w:customStyle="1" w:styleId="DE2AA8C3F6A2482C8FCBBC6BEAABCBC6">
    <w:name w:val="DE2AA8C3F6A2482C8FCBBC6BEAABCBC6"/>
    <w:rsid w:val="007D07F2"/>
  </w:style>
  <w:style w:type="paragraph" w:customStyle="1" w:styleId="19CDA567726F4544AD6E696F540F38AB">
    <w:name w:val="19CDA567726F4544AD6E696F540F38AB"/>
    <w:rsid w:val="007D07F2"/>
  </w:style>
  <w:style w:type="paragraph" w:customStyle="1" w:styleId="DEDC6F140464434F816C57759FD3463B">
    <w:name w:val="DEDC6F140464434F816C57759FD3463B"/>
    <w:rsid w:val="007D07F2"/>
  </w:style>
  <w:style w:type="paragraph" w:customStyle="1" w:styleId="CCDA8591969D4A43899317B7E63ACA73">
    <w:name w:val="CCDA8591969D4A43899317B7E63ACA73"/>
    <w:rsid w:val="007D07F2"/>
  </w:style>
  <w:style w:type="paragraph" w:customStyle="1" w:styleId="27C9C75172764DCAB5A0C881AEC68148">
    <w:name w:val="27C9C75172764DCAB5A0C881AEC68148"/>
    <w:rsid w:val="007D07F2"/>
  </w:style>
  <w:style w:type="paragraph" w:customStyle="1" w:styleId="7A84558CA03048DB9CC7D2BDE6EAFDD8">
    <w:name w:val="7A84558CA03048DB9CC7D2BDE6EAFDD8"/>
    <w:rsid w:val="007D07F2"/>
  </w:style>
  <w:style w:type="paragraph" w:customStyle="1" w:styleId="FA6E7DA551DF4697980F6DD4A7DE3725">
    <w:name w:val="FA6E7DA551DF4697980F6DD4A7DE3725"/>
    <w:rsid w:val="007D07F2"/>
  </w:style>
  <w:style w:type="paragraph" w:customStyle="1" w:styleId="0C0D9B0338C84676B21DB47D453444C8">
    <w:name w:val="0C0D9B0338C84676B21DB47D453444C8"/>
    <w:rsid w:val="007D07F2"/>
  </w:style>
  <w:style w:type="paragraph" w:customStyle="1" w:styleId="1DC76E077693421CA09201EA01AB22BB">
    <w:name w:val="1DC76E077693421CA09201EA01AB22BB"/>
    <w:rsid w:val="007D07F2"/>
  </w:style>
  <w:style w:type="paragraph" w:customStyle="1" w:styleId="6B5399E0FD924CFBA1DB7624BD270E97">
    <w:name w:val="6B5399E0FD924CFBA1DB7624BD270E97"/>
    <w:rsid w:val="007D07F2"/>
  </w:style>
  <w:style w:type="paragraph" w:customStyle="1" w:styleId="9EC4067E65324A14A803A924AAF786D4">
    <w:name w:val="9EC4067E65324A14A803A924AAF786D4"/>
    <w:rsid w:val="007D07F2"/>
  </w:style>
  <w:style w:type="paragraph" w:customStyle="1" w:styleId="625B511971164596B5A2B9BB8DDC8251">
    <w:name w:val="625B511971164596B5A2B9BB8DDC8251"/>
    <w:rsid w:val="007D07F2"/>
  </w:style>
  <w:style w:type="paragraph" w:customStyle="1" w:styleId="37021AD1FBA64F9081C0CD9036CE8726">
    <w:name w:val="37021AD1FBA64F9081C0CD9036CE8726"/>
    <w:rsid w:val="007D07F2"/>
  </w:style>
  <w:style w:type="paragraph" w:customStyle="1" w:styleId="902B2DA3543242659ACA95ADC4A34BE7">
    <w:name w:val="902B2DA3543242659ACA95ADC4A34BE7"/>
    <w:rsid w:val="007D07F2"/>
  </w:style>
  <w:style w:type="paragraph" w:customStyle="1" w:styleId="B291A13FFA744E119957FC25786005EE">
    <w:name w:val="B291A13FFA744E119957FC25786005EE"/>
    <w:rsid w:val="007D07F2"/>
  </w:style>
  <w:style w:type="paragraph" w:customStyle="1" w:styleId="05620CFE238E406EAF00323C08C8095E">
    <w:name w:val="05620CFE238E406EAF00323C08C8095E"/>
    <w:rsid w:val="007D07F2"/>
  </w:style>
  <w:style w:type="paragraph" w:customStyle="1" w:styleId="1FB4178791E24B0DAA0809021CD0A32B">
    <w:name w:val="1FB4178791E24B0DAA0809021CD0A32B"/>
    <w:rsid w:val="007D07F2"/>
  </w:style>
  <w:style w:type="paragraph" w:customStyle="1" w:styleId="39EE21CE361A4CC5890A885A91606617">
    <w:name w:val="39EE21CE361A4CC5890A885A91606617"/>
    <w:rsid w:val="007D07F2"/>
  </w:style>
  <w:style w:type="paragraph" w:customStyle="1" w:styleId="586B52FC402C44E6B0BE174BB90BDE34">
    <w:name w:val="586B52FC402C44E6B0BE174BB90BDE34"/>
    <w:rsid w:val="007D07F2"/>
  </w:style>
  <w:style w:type="paragraph" w:customStyle="1" w:styleId="D9B63384BD60444E8BB4855305C8380A">
    <w:name w:val="D9B63384BD60444E8BB4855305C8380A"/>
    <w:rsid w:val="007D07F2"/>
  </w:style>
  <w:style w:type="paragraph" w:customStyle="1" w:styleId="65979C32E0454E1BA33198442242D879">
    <w:name w:val="65979C32E0454E1BA33198442242D879"/>
    <w:rsid w:val="007D07F2"/>
  </w:style>
  <w:style w:type="paragraph" w:customStyle="1" w:styleId="097A9FDE04EB4D4380E4230F610B3C72">
    <w:name w:val="097A9FDE04EB4D4380E4230F610B3C72"/>
    <w:rsid w:val="007D07F2"/>
  </w:style>
  <w:style w:type="paragraph" w:customStyle="1" w:styleId="8AF151227BA1417BA462AFFD12A12774">
    <w:name w:val="8AF151227BA1417BA462AFFD12A12774"/>
    <w:rsid w:val="007D07F2"/>
  </w:style>
  <w:style w:type="paragraph" w:customStyle="1" w:styleId="31E2CD63D19B493B9BBBC3DC36072251">
    <w:name w:val="31E2CD63D19B493B9BBBC3DC36072251"/>
    <w:rsid w:val="007D07F2"/>
  </w:style>
  <w:style w:type="paragraph" w:customStyle="1" w:styleId="BABC6AD7E11840B7A5A22296C7A11C77">
    <w:name w:val="BABC6AD7E11840B7A5A22296C7A11C77"/>
    <w:rsid w:val="007D07F2"/>
  </w:style>
  <w:style w:type="paragraph" w:customStyle="1" w:styleId="B5E248F82C2F4EB08F7BDE80CD0CBA8C">
    <w:name w:val="B5E248F82C2F4EB08F7BDE80CD0CBA8C"/>
    <w:rsid w:val="007D07F2"/>
  </w:style>
  <w:style w:type="paragraph" w:customStyle="1" w:styleId="6DFA6B62D5F5442C990AF0046135D611">
    <w:name w:val="6DFA6B62D5F5442C990AF0046135D611"/>
    <w:rsid w:val="007D07F2"/>
  </w:style>
  <w:style w:type="paragraph" w:customStyle="1" w:styleId="3F4C9C64C865400395AA7235F2CFAA01">
    <w:name w:val="3F4C9C64C865400395AA7235F2CFAA01"/>
    <w:rsid w:val="007D07F2"/>
  </w:style>
  <w:style w:type="paragraph" w:customStyle="1" w:styleId="0AD5EA3CC4DF4D629480AB993602545F">
    <w:name w:val="0AD5EA3CC4DF4D629480AB993602545F"/>
    <w:rsid w:val="007D07F2"/>
  </w:style>
  <w:style w:type="paragraph" w:customStyle="1" w:styleId="8E8E5D257EA74C6DA3464C73238D1659">
    <w:name w:val="8E8E5D257EA74C6DA3464C73238D1659"/>
    <w:rsid w:val="007D07F2"/>
  </w:style>
  <w:style w:type="paragraph" w:customStyle="1" w:styleId="CDFD48ADD8044B0ABA2A41AD9AE75976">
    <w:name w:val="CDFD48ADD8044B0ABA2A41AD9AE75976"/>
    <w:rsid w:val="007D07F2"/>
  </w:style>
  <w:style w:type="paragraph" w:customStyle="1" w:styleId="AB727FFB70614DEB8CC5548FD9F8FE52">
    <w:name w:val="AB727FFB70614DEB8CC5548FD9F8FE52"/>
    <w:rsid w:val="007D07F2"/>
  </w:style>
  <w:style w:type="paragraph" w:customStyle="1" w:styleId="1A146A9F84CA4108B18D7300F675F1B6">
    <w:name w:val="1A146A9F84CA4108B18D7300F675F1B6"/>
    <w:rsid w:val="007D07F2"/>
  </w:style>
  <w:style w:type="paragraph" w:customStyle="1" w:styleId="CB93E2B5F0754AFBBD0F9513BEEEF434">
    <w:name w:val="CB93E2B5F0754AFBBD0F9513BEEEF434"/>
    <w:rsid w:val="007D07F2"/>
  </w:style>
  <w:style w:type="paragraph" w:customStyle="1" w:styleId="C3DBD79666A749B9A8FF0DD587771D1F">
    <w:name w:val="C3DBD79666A749B9A8FF0DD587771D1F"/>
    <w:rsid w:val="007D07F2"/>
  </w:style>
  <w:style w:type="paragraph" w:customStyle="1" w:styleId="B8C83358D33B45F3B6BCC86067CD4F88">
    <w:name w:val="B8C83358D33B45F3B6BCC86067CD4F88"/>
    <w:rsid w:val="007D07F2"/>
  </w:style>
  <w:style w:type="paragraph" w:customStyle="1" w:styleId="590E908270CB4E858FE0EE38BEA155F7">
    <w:name w:val="590E908270CB4E858FE0EE38BEA155F7"/>
    <w:rsid w:val="003D64DB"/>
  </w:style>
  <w:style w:type="paragraph" w:customStyle="1" w:styleId="65DCE14A89574514B8EE01A162129D0D">
    <w:name w:val="65DCE14A89574514B8EE01A162129D0D"/>
    <w:rsid w:val="003D64DB"/>
  </w:style>
  <w:style w:type="paragraph" w:customStyle="1" w:styleId="5CE5FD1210354432899A662BD6070C07">
    <w:name w:val="5CE5FD1210354432899A662BD6070C07"/>
    <w:rsid w:val="003D64DB"/>
  </w:style>
  <w:style w:type="paragraph" w:customStyle="1" w:styleId="93D7B6AA817846B1910FD48F838FF1B0">
    <w:name w:val="93D7B6AA817846B1910FD48F838FF1B0"/>
    <w:rsid w:val="003D64DB"/>
  </w:style>
  <w:style w:type="paragraph" w:customStyle="1" w:styleId="4D9D6EEC448D45E19B5668154694E92D">
    <w:name w:val="4D9D6EEC448D45E19B5668154694E92D"/>
    <w:rsid w:val="003D64DB"/>
  </w:style>
  <w:style w:type="paragraph" w:customStyle="1" w:styleId="50CC32B53EAE452DB5EE62C1DAC63952">
    <w:name w:val="50CC32B53EAE452DB5EE62C1DAC63952"/>
    <w:rsid w:val="003D64DB"/>
  </w:style>
  <w:style w:type="paragraph" w:customStyle="1" w:styleId="BD9C99F0681B4514A446386B84DE33C5">
    <w:name w:val="BD9C99F0681B4514A446386B84DE33C5"/>
    <w:rsid w:val="003D64DB"/>
  </w:style>
  <w:style w:type="paragraph" w:customStyle="1" w:styleId="087A289FD2884BE7846BA94FA8841CC0">
    <w:name w:val="087A289FD2884BE7846BA94FA8841CC0"/>
    <w:rsid w:val="003D64DB"/>
  </w:style>
  <w:style w:type="paragraph" w:customStyle="1" w:styleId="2163D65BB65143C084FC311613F6BB79">
    <w:name w:val="2163D65BB65143C084FC311613F6BB79"/>
    <w:rsid w:val="003D64DB"/>
  </w:style>
  <w:style w:type="paragraph" w:customStyle="1" w:styleId="972A035966A3406DA44FCB6A97B12A7C">
    <w:name w:val="972A035966A3406DA44FCB6A97B12A7C"/>
    <w:rsid w:val="003D64DB"/>
  </w:style>
  <w:style w:type="paragraph" w:customStyle="1" w:styleId="54CF40F2F1D74DB59F495D2EED721061">
    <w:name w:val="54CF40F2F1D74DB59F495D2EED721061"/>
    <w:rsid w:val="003D64DB"/>
  </w:style>
  <w:style w:type="paragraph" w:customStyle="1" w:styleId="16F88EFC6E024F13979B3424BC63ABAB">
    <w:name w:val="16F88EFC6E024F13979B3424BC63ABAB"/>
    <w:rsid w:val="003D64DB"/>
  </w:style>
  <w:style w:type="paragraph" w:customStyle="1" w:styleId="F8944EF57B134ACB8ED9941D903FDEE9">
    <w:name w:val="F8944EF57B134ACB8ED9941D903FDEE9"/>
    <w:rsid w:val="003D64DB"/>
  </w:style>
  <w:style w:type="paragraph" w:customStyle="1" w:styleId="C424589115414C8888528DBA5D841771">
    <w:name w:val="C424589115414C8888528DBA5D841771"/>
    <w:rsid w:val="003D64DB"/>
  </w:style>
  <w:style w:type="paragraph" w:customStyle="1" w:styleId="A2760C30508E4FE38EB16A312F51F576">
    <w:name w:val="A2760C30508E4FE38EB16A312F51F576"/>
    <w:rsid w:val="003D64DB"/>
  </w:style>
  <w:style w:type="paragraph" w:customStyle="1" w:styleId="D9A8E6A18309480EAE1B4221A0580251">
    <w:name w:val="D9A8E6A18309480EAE1B4221A0580251"/>
    <w:rsid w:val="003D64DB"/>
  </w:style>
  <w:style w:type="paragraph" w:customStyle="1" w:styleId="3C82C66570A44182AD579E094DB532AA">
    <w:name w:val="3C82C66570A44182AD579E094DB532AA"/>
    <w:rsid w:val="003D64DB"/>
  </w:style>
  <w:style w:type="paragraph" w:customStyle="1" w:styleId="785C997D909945CAA890D85CF3ABA54A">
    <w:name w:val="785C997D909945CAA890D85CF3ABA54A"/>
    <w:rsid w:val="003D64DB"/>
  </w:style>
  <w:style w:type="paragraph" w:customStyle="1" w:styleId="7DCC1E1E955742F98C900152394F36E6">
    <w:name w:val="7DCC1E1E955742F98C900152394F36E6"/>
    <w:rsid w:val="003D64DB"/>
  </w:style>
  <w:style w:type="paragraph" w:customStyle="1" w:styleId="3912EAAFA85B4C71B622D4F1DF6D5CB9">
    <w:name w:val="3912EAAFA85B4C71B622D4F1DF6D5CB9"/>
    <w:rsid w:val="003D64DB"/>
  </w:style>
  <w:style w:type="paragraph" w:customStyle="1" w:styleId="E0BFA3CCDBA64E36BBBA576B263C7A6C">
    <w:name w:val="E0BFA3CCDBA64E36BBBA576B263C7A6C"/>
    <w:rsid w:val="003D64DB"/>
  </w:style>
  <w:style w:type="paragraph" w:customStyle="1" w:styleId="35C44F439DC649368C30CFCF08BB6933">
    <w:name w:val="35C44F439DC649368C30CFCF08BB6933"/>
    <w:rsid w:val="003D64DB"/>
  </w:style>
  <w:style w:type="paragraph" w:customStyle="1" w:styleId="701DBDDB19E94EA389FA04CCC72A3BD1">
    <w:name w:val="701DBDDB19E94EA389FA04CCC72A3BD1"/>
    <w:rsid w:val="003D64DB"/>
  </w:style>
  <w:style w:type="paragraph" w:customStyle="1" w:styleId="DBAED372CDF54CBCB5B0BC329E3B28B5">
    <w:name w:val="DBAED372CDF54CBCB5B0BC329E3B28B5"/>
    <w:rsid w:val="003D64DB"/>
  </w:style>
  <w:style w:type="paragraph" w:customStyle="1" w:styleId="27556C49963744738B459A48596C7A3F">
    <w:name w:val="27556C49963744738B459A48596C7A3F"/>
    <w:rsid w:val="003D64DB"/>
  </w:style>
  <w:style w:type="paragraph" w:customStyle="1" w:styleId="7C541C71953547218BA796CBFB2E3B2B">
    <w:name w:val="7C541C71953547218BA796CBFB2E3B2B"/>
    <w:rsid w:val="003D64DB"/>
  </w:style>
  <w:style w:type="paragraph" w:customStyle="1" w:styleId="CAE5425BCE8C46FF9D27A59D3E501F3F">
    <w:name w:val="CAE5425BCE8C46FF9D27A59D3E501F3F"/>
    <w:rsid w:val="003D64DB"/>
  </w:style>
  <w:style w:type="paragraph" w:customStyle="1" w:styleId="FB5BF6EF27AD491EB67099CBE0797128">
    <w:name w:val="FB5BF6EF27AD491EB67099CBE0797128"/>
    <w:rsid w:val="003D64DB"/>
  </w:style>
  <w:style w:type="paragraph" w:customStyle="1" w:styleId="5BF61BB0AF844EC9902C6DB22D8D8861">
    <w:name w:val="5BF61BB0AF844EC9902C6DB22D8D8861"/>
    <w:rsid w:val="003D64DB"/>
  </w:style>
  <w:style w:type="paragraph" w:customStyle="1" w:styleId="0902D202AF89436F9A6C4B407518BED3">
    <w:name w:val="0902D202AF89436F9A6C4B407518BED3"/>
    <w:rsid w:val="003D64DB"/>
  </w:style>
  <w:style w:type="paragraph" w:customStyle="1" w:styleId="957AC2906CE642E1A16309025044D1AC">
    <w:name w:val="957AC2906CE642E1A16309025044D1AC"/>
    <w:rsid w:val="003D64DB"/>
  </w:style>
  <w:style w:type="paragraph" w:customStyle="1" w:styleId="507EEA27EB0B4D95A28478C0E3E2D46F">
    <w:name w:val="507EEA27EB0B4D95A28478C0E3E2D46F"/>
    <w:rsid w:val="003D64DB"/>
  </w:style>
  <w:style w:type="paragraph" w:customStyle="1" w:styleId="956C7FEADE2C4AE691B689EEB64C09C0">
    <w:name w:val="956C7FEADE2C4AE691B689EEB64C09C0"/>
    <w:rsid w:val="003D64DB"/>
  </w:style>
  <w:style w:type="paragraph" w:customStyle="1" w:styleId="1914924A436B49D69E870A3D31A3AA6D">
    <w:name w:val="1914924A436B49D69E870A3D31A3AA6D"/>
    <w:rsid w:val="003D64DB"/>
  </w:style>
  <w:style w:type="paragraph" w:customStyle="1" w:styleId="E2A71860EDD649FDA4F31B8011B46A4B">
    <w:name w:val="E2A71860EDD649FDA4F31B8011B46A4B"/>
    <w:rsid w:val="003D64DB"/>
  </w:style>
  <w:style w:type="paragraph" w:customStyle="1" w:styleId="8458B7481BE2451AA15F7EB219684CD9">
    <w:name w:val="8458B7481BE2451AA15F7EB219684CD9"/>
    <w:rsid w:val="003D64DB"/>
  </w:style>
  <w:style w:type="paragraph" w:customStyle="1" w:styleId="603FAB93E1BA4381A64A6F4D96741785">
    <w:name w:val="603FAB93E1BA4381A64A6F4D96741785"/>
    <w:rsid w:val="003D64DB"/>
  </w:style>
  <w:style w:type="paragraph" w:customStyle="1" w:styleId="6B3FBBE9C1CA44759F97D19547E4136D">
    <w:name w:val="6B3FBBE9C1CA44759F97D19547E4136D"/>
    <w:rsid w:val="003D64DB"/>
  </w:style>
  <w:style w:type="paragraph" w:customStyle="1" w:styleId="E77B2CBEB1304CDDAE5886070D04A1BD">
    <w:name w:val="E77B2CBEB1304CDDAE5886070D04A1BD"/>
    <w:rsid w:val="003D64DB"/>
  </w:style>
  <w:style w:type="paragraph" w:customStyle="1" w:styleId="AA7CFDAAD2264B5CBF54B7AECDF9703E">
    <w:name w:val="AA7CFDAAD2264B5CBF54B7AECDF9703E"/>
    <w:rsid w:val="003D64DB"/>
  </w:style>
  <w:style w:type="paragraph" w:customStyle="1" w:styleId="B3297F5D96724150B3C3765AE5FF21D2">
    <w:name w:val="B3297F5D96724150B3C3765AE5FF21D2"/>
    <w:rsid w:val="003D64DB"/>
  </w:style>
  <w:style w:type="paragraph" w:customStyle="1" w:styleId="1C0D7BA52C254BD39FB10D0D7B638DA6">
    <w:name w:val="1C0D7BA52C254BD39FB10D0D7B638DA6"/>
    <w:rsid w:val="003D64DB"/>
  </w:style>
  <w:style w:type="paragraph" w:customStyle="1" w:styleId="E80D07BF95EB408088801F023FA1BB7A">
    <w:name w:val="E80D07BF95EB408088801F023FA1BB7A"/>
    <w:rsid w:val="003D64DB"/>
  </w:style>
  <w:style w:type="paragraph" w:customStyle="1" w:styleId="B7EF5E428FB346EB9B410786EE3B033E">
    <w:name w:val="B7EF5E428FB346EB9B410786EE3B033E"/>
    <w:rsid w:val="003D64DB"/>
  </w:style>
  <w:style w:type="paragraph" w:customStyle="1" w:styleId="43DDC2B05BFC4F61BFC1991138C6A41D">
    <w:name w:val="43DDC2B05BFC4F61BFC1991138C6A41D"/>
    <w:rsid w:val="003D64DB"/>
  </w:style>
  <w:style w:type="paragraph" w:customStyle="1" w:styleId="266D55F3686C44ACBA7D55451A7CEF85">
    <w:name w:val="266D55F3686C44ACBA7D55451A7CEF85"/>
    <w:rsid w:val="003D64DB"/>
  </w:style>
  <w:style w:type="paragraph" w:customStyle="1" w:styleId="D8DF78E060F6494B9A16544DDDA8C213">
    <w:name w:val="D8DF78E060F6494B9A16544DDDA8C213"/>
    <w:rsid w:val="003D64DB"/>
  </w:style>
  <w:style w:type="paragraph" w:customStyle="1" w:styleId="F635CDE728F649A084B6EC738C4AB7C9">
    <w:name w:val="F635CDE728F649A084B6EC738C4AB7C9"/>
    <w:rsid w:val="003D64DB"/>
  </w:style>
  <w:style w:type="paragraph" w:customStyle="1" w:styleId="BA759AB3809F4D689C0D905324B611C7">
    <w:name w:val="BA759AB3809F4D689C0D905324B611C7"/>
    <w:rsid w:val="003D64DB"/>
  </w:style>
  <w:style w:type="paragraph" w:customStyle="1" w:styleId="C2FE71DA38C3464AAA2C46C7B7647552">
    <w:name w:val="C2FE71DA38C3464AAA2C46C7B7647552"/>
    <w:rsid w:val="00F94589"/>
  </w:style>
  <w:style w:type="paragraph" w:customStyle="1" w:styleId="1B4841F286864C2ABA3679B34BB1520A">
    <w:name w:val="1B4841F286864C2ABA3679B34BB1520A"/>
    <w:rsid w:val="00F94589"/>
  </w:style>
  <w:style w:type="paragraph" w:customStyle="1" w:styleId="BB876138C24F450DB9D09320A15BCEB2">
    <w:name w:val="BB876138C24F450DB9D09320A15BCEB2"/>
    <w:rsid w:val="00F94589"/>
  </w:style>
  <w:style w:type="paragraph" w:customStyle="1" w:styleId="4BC10B009FD243AA99FB2B36019B6311">
    <w:name w:val="4BC10B009FD243AA99FB2B36019B6311"/>
    <w:rsid w:val="00F94589"/>
  </w:style>
  <w:style w:type="paragraph" w:customStyle="1" w:styleId="16B68A99191E4CCFB2538BC4656796C4">
    <w:name w:val="16B68A99191E4CCFB2538BC4656796C4"/>
    <w:rsid w:val="00F94589"/>
  </w:style>
  <w:style w:type="paragraph" w:customStyle="1" w:styleId="D07119ED5458451ABF79D6C5DD0BBB1A">
    <w:name w:val="D07119ED5458451ABF79D6C5DD0BBB1A"/>
    <w:rsid w:val="00F94589"/>
  </w:style>
  <w:style w:type="paragraph" w:customStyle="1" w:styleId="D90372A9E8014FEFB6D0630B22FA084C">
    <w:name w:val="D90372A9E8014FEFB6D0630B22FA084C"/>
    <w:rsid w:val="00F94589"/>
  </w:style>
  <w:style w:type="paragraph" w:customStyle="1" w:styleId="4A19F93CAB9E48D9BC253467C068C5F3">
    <w:name w:val="4A19F93CAB9E48D9BC253467C068C5F3"/>
    <w:rsid w:val="00F94589"/>
  </w:style>
  <w:style w:type="paragraph" w:customStyle="1" w:styleId="F397A42FE91B4EF79CAA4DB9FA0499A6">
    <w:name w:val="F397A42FE91B4EF79CAA4DB9FA0499A6"/>
    <w:rsid w:val="00F94589"/>
  </w:style>
  <w:style w:type="paragraph" w:customStyle="1" w:styleId="B9BF0F40AB81441FBDD33CD4F7138857">
    <w:name w:val="B9BF0F40AB81441FBDD33CD4F7138857"/>
    <w:rsid w:val="00F94589"/>
  </w:style>
  <w:style w:type="paragraph" w:customStyle="1" w:styleId="E825DBCDC52C442389A619783A6AC4F6">
    <w:name w:val="E825DBCDC52C442389A619783A6AC4F6"/>
    <w:rsid w:val="00F94589"/>
  </w:style>
  <w:style w:type="paragraph" w:customStyle="1" w:styleId="4E9225605E964A96B48FF1A9D0351263">
    <w:name w:val="4E9225605E964A96B48FF1A9D0351263"/>
    <w:rsid w:val="00F94589"/>
  </w:style>
  <w:style w:type="paragraph" w:customStyle="1" w:styleId="C796E66BC6114ECCA1DFF02C547E0DCC">
    <w:name w:val="C796E66BC6114ECCA1DFF02C547E0DCC"/>
    <w:rsid w:val="00F94589"/>
  </w:style>
  <w:style w:type="paragraph" w:customStyle="1" w:styleId="6D5740174F004F4CA650D253664F51E1">
    <w:name w:val="6D5740174F004F4CA650D253664F51E1"/>
    <w:rsid w:val="00F94589"/>
  </w:style>
  <w:style w:type="paragraph" w:customStyle="1" w:styleId="39812F956ACF4EA7AB38D1DA6C34F35C">
    <w:name w:val="39812F956ACF4EA7AB38D1DA6C34F35C"/>
    <w:rsid w:val="00F94589"/>
  </w:style>
  <w:style w:type="paragraph" w:customStyle="1" w:styleId="D65AB3FDF39644A981D67A66B7DCEFBC">
    <w:name w:val="D65AB3FDF39644A981D67A66B7DCEFBC"/>
    <w:rsid w:val="00F94589"/>
  </w:style>
  <w:style w:type="paragraph" w:customStyle="1" w:styleId="54259EF3AB7B4E269E56E982993C37EA">
    <w:name w:val="54259EF3AB7B4E269E56E982993C37EA"/>
    <w:rsid w:val="00F94589"/>
  </w:style>
  <w:style w:type="paragraph" w:customStyle="1" w:styleId="7EFE2673DB0F4DA684A84A93A433D223">
    <w:name w:val="7EFE2673DB0F4DA684A84A93A433D223"/>
    <w:rsid w:val="00F94589"/>
  </w:style>
  <w:style w:type="paragraph" w:customStyle="1" w:styleId="446633AF45934829A09D398C23711FE9">
    <w:name w:val="446633AF45934829A09D398C23711FE9"/>
    <w:rsid w:val="00F94589"/>
  </w:style>
  <w:style w:type="paragraph" w:customStyle="1" w:styleId="2F3E7D9DC7D34E359AA2D39A72A548C2">
    <w:name w:val="2F3E7D9DC7D34E359AA2D39A72A548C2"/>
    <w:rsid w:val="00F94589"/>
  </w:style>
  <w:style w:type="paragraph" w:customStyle="1" w:styleId="ED6CA56C585E448CB5F3E8EE833E7A42">
    <w:name w:val="ED6CA56C585E448CB5F3E8EE833E7A42"/>
    <w:rsid w:val="00F94589"/>
  </w:style>
  <w:style w:type="paragraph" w:customStyle="1" w:styleId="4BC49E57445B4AA89AAFBCC27856EB98">
    <w:name w:val="4BC49E57445B4AA89AAFBCC27856EB98"/>
    <w:rsid w:val="00F94589"/>
  </w:style>
  <w:style w:type="paragraph" w:customStyle="1" w:styleId="1F1F2B94727E41B6A0417091EA7FF53F">
    <w:name w:val="1F1F2B94727E41B6A0417091EA7FF53F"/>
    <w:rsid w:val="00F94589"/>
  </w:style>
  <w:style w:type="paragraph" w:customStyle="1" w:styleId="2A3663907FB64143879A5FC99CEF5B32">
    <w:name w:val="2A3663907FB64143879A5FC99CEF5B32"/>
    <w:rsid w:val="00F94589"/>
  </w:style>
  <w:style w:type="paragraph" w:customStyle="1" w:styleId="5095A4EF8B1F455EB32C79F79B8358DD">
    <w:name w:val="5095A4EF8B1F455EB32C79F79B8358DD"/>
    <w:rsid w:val="00F94589"/>
  </w:style>
  <w:style w:type="paragraph" w:customStyle="1" w:styleId="9861283D0C194CD6AD0C9107415CB157">
    <w:name w:val="9861283D0C194CD6AD0C9107415CB157"/>
    <w:rsid w:val="00F94589"/>
  </w:style>
  <w:style w:type="paragraph" w:customStyle="1" w:styleId="D904F22FA84E43C59F04FBE245A34186">
    <w:name w:val="D904F22FA84E43C59F04FBE245A34186"/>
    <w:rsid w:val="00F94589"/>
  </w:style>
  <w:style w:type="paragraph" w:customStyle="1" w:styleId="90B771D74E0A41AFA77899BBFBE6DC03">
    <w:name w:val="90B771D74E0A41AFA77899BBFBE6DC03"/>
    <w:rsid w:val="00F94589"/>
  </w:style>
  <w:style w:type="paragraph" w:customStyle="1" w:styleId="F99EEAAA174C406B81A05C4100927855">
    <w:name w:val="F99EEAAA174C406B81A05C4100927855"/>
    <w:rsid w:val="00F94589"/>
  </w:style>
  <w:style w:type="paragraph" w:customStyle="1" w:styleId="DE35E36DE74D44A8AD3F6E48D04E756D">
    <w:name w:val="DE35E36DE74D44A8AD3F6E48D04E756D"/>
    <w:rsid w:val="00F94589"/>
  </w:style>
  <w:style w:type="paragraph" w:customStyle="1" w:styleId="B0D038C5AACE4A198A17EECAEC5C7824">
    <w:name w:val="B0D038C5AACE4A198A17EECAEC5C7824"/>
    <w:rsid w:val="00F94589"/>
  </w:style>
  <w:style w:type="paragraph" w:customStyle="1" w:styleId="BEFF28E9484C4A4680BF0885A832B1F8">
    <w:name w:val="BEFF28E9484C4A4680BF0885A832B1F8"/>
    <w:rsid w:val="00F94589"/>
  </w:style>
  <w:style w:type="paragraph" w:customStyle="1" w:styleId="D080C4A138304931B1DBF552B3B06505">
    <w:name w:val="D080C4A138304931B1DBF552B3B06505"/>
    <w:rsid w:val="00F94589"/>
  </w:style>
  <w:style w:type="paragraph" w:customStyle="1" w:styleId="CC76DF438ED142CC925891BD923A5BB1">
    <w:name w:val="CC76DF438ED142CC925891BD923A5BB1"/>
    <w:rsid w:val="00F94589"/>
  </w:style>
  <w:style w:type="paragraph" w:customStyle="1" w:styleId="1AAF0847BBCB46909A6F87B301264409">
    <w:name w:val="1AAF0847BBCB46909A6F87B301264409"/>
    <w:rsid w:val="00F94589"/>
  </w:style>
  <w:style w:type="paragraph" w:customStyle="1" w:styleId="38911881AE12435C89DE17A618C9A0DA">
    <w:name w:val="38911881AE12435C89DE17A618C9A0DA"/>
    <w:rsid w:val="00F94589"/>
  </w:style>
  <w:style w:type="paragraph" w:customStyle="1" w:styleId="5743D1B0972B48F387EACBCADD7D43F7">
    <w:name w:val="5743D1B0972B48F387EACBCADD7D43F7"/>
    <w:rsid w:val="00F94589"/>
  </w:style>
  <w:style w:type="paragraph" w:customStyle="1" w:styleId="25CEDF6097354FD7AD1591BB2A56E40D">
    <w:name w:val="25CEDF6097354FD7AD1591BB2A56E40D"/>
    <w:rsid w:val="00F94589"/>
  </w:style>
  <w:style w:type="paragraph" w:customStyle="1" w:styleId="76AF778E8CC442A9B74E3C6AA2CA32F6">
    <w:name w:val="76AF778E8CC442A9B74E3C6AA2CA32F6"/>
    <w:rsid w:val="00F94589"/>
  </w:style>
  <w:style w:type="paragraph" w:customStyle="1" w:styleId="F3FC6634176C4B3AAE6A96E2DC014780">
    <w:name w:val="F3FC6634176C4B3AAE6A96E2DC014780"/>
    <w:rsid w:val="00F94589"/>
  </w:style>
  <w:style w:type="paragraph" w:customStyle="1" w:styleId="73BD591045424369BF4F1BC41CBD18BE">
    <w:name w:val="73BD591045424369BF4F1BC41CBD18BE"/>
    <w:rsid w:val="00F94589"/>
  </w:style>
  <w:style w:type="paragraph" w:customStyle="1" w:styleId="1467EB783C5D4D7880E2551E56C1B9AF">
    <w:name w:val="1467EB783C5D4D7880E2551E56C1B9AF"/>
    <w:rsid w:val="00F94589"/>
  </w:style>
  <w:style w:type="paragraph" w:customStyle="1" w:styleId="758CE0E629ED4B71A6EC7B70608FB51D">
    <w:name w:val="758CE0E629ED4B71A6EC7B70608FB51D"/>
    <w:rsid w:val="00F94589"/>
  </w:style>
  <w:style w:type="paragraph" w:customStyle="1" w:styleId="D9E7B5E0F6F445CFA18B973DCA6C7719">
    <w:name w:val="D9E7B5E0F6F445CFA18B973DCA6C7719"/>
    <w:rsid w:val="00F94589"/>
  </w:style>
  <w:style w:type="paragraph" w:customStyle="1" w:styleId="0CC7F6E93C124956951003F00E639A9F">
    <w:name w:val="0CC7F6E93C124956951003F00E639A9F"/>
    <w:rsid w:val="00F94589"/>
  </w:style>
  <w:style w:type="paragraph" w:customStyle="1" w:styleId="3D11C2E3D0294E16ABC6F0071E4B05F0">
    <w:name w:val="3D11C2E3D0294E16ABC6F0071E4B05F0"/>
    <w:rsid w:val="00F94589"/>
  </w:style>
  <w:style w:type="paragraph" w:customStyle="1" w:styleId="CDE3344EEDB4499DAC6560AE35D7F55E">
    <w:name w:val="CDE3344EEDB4499DAC6560AE35D7F55E"/>
    <w:rsid w:val="00F94589"/>
  </w:style>
  <w:style w:type="paragraph" w:customStyle="1" w:styleId="60965E7FD910485C9DBF742F8C560E77">
    <w:name w:val="60965E7FD910485C9DBF742F8C560E77"/>
    <w:rsid w:val="00F94589"/>
  </w:style>
  <w:style w:type="paragraph" w:customStyle="1" w:styleId="5EBE0EB171174298BC9FE6A967D30B3B">
    <w:name w:val="5EBE0EB171174298BC9FE6A967D30B3B"/>
    <w:rsid w:val="00F94589"/>
  </w:style>
  <w:style w:type="paragraph" w:customStyle="1" w:styleId="15E31FFB77D14832A05A7A51D2D322E7">
    <w:name w:val="15E31FFB77D14832A05A7A51D2D322E7"/>
    <w:rsid w:val="0054457A"/>
  </w:style>
  <w:style w:type="paragraph" w:customStyle="1" w:styleId="471DC9034FAC42D4840327EAF4142593">
    <w:name w:val="471DC9034FAC42D4840327EAF4142593"/>
    <w:rsid w:val="0054457A"/>
  </w:style>
  <w:style w:type="paragraph" w:customStyle="1" w:styleId="90ADB38FFF81477AA4694047342D7A1A">
    <w:name w:val="90ADB38FFF81477AA4694047342D7A1A"/>
    <w:rsid w:val="0054457A"/>
  </w:style>
  <w:style w:type="paragraph" w:customStyle="1" w:styleId="AD0D614A9D0E4851953FE5E97E566B07">
    <w:name w:val="AD0D614A9D0E4851953FE5E97E566B07"/>
    <w:rsid w:val="0054457A"/>
  </w:style>
  <w:style w:type="paragraph" w:customStyle="1" w:styleId="B685513A40734DE29B12AEE457D085A3">
    <w:name w:val="B685513A40734DE29B12AEE457D085A3"/>
    <w:rsid w:val="0054457A"/>
  </w:style>
  <w:style w:type="paragraph" w:customStyle="1" w:styleId="B7194DA2AD5E429D9DC85D78AFAE3910">
    <w:name w:val="B7194DA2AD5E429D9DC85D78AFAE3910"/>
    <w:rsid w:val="0054457A"/>
  </w:style>
  <w:style w:type="paragraph" w:customStyle="1" w:styleId="68F7613A14A246A3942AC6026838AEF5">
    <w:name w:val="68F7613A14A246A3942AC6026838AEF5"/>
    <w:rsid w:val="0054457A"/>
  </w:style>
  <w:style w:type="paragraph" w:customStyle="1" w:styleId="8024C35BB09B4880B8720B6AB662BADF">
    <w:name w:val="8024C35BB09B4880B8720B6AB662BADF"/>
    <w:rsid w:val="0054457A"/>
  </w:style>
  <w:style w:type="paragraph" w:customStyle="1" w:styleId="F2735A37636F481BA1A9AD2B76F112FD">
    <w:name w:val="F2735A37636F481BA1A9AD2B76F112FD"/>
    <w:rsid w:val="0054457A"/>
  </w:style>
  <w:style w:type="paragraph" w:customStyle="1" w:styleId="C683377121204C75B0351AE6F82B6D5C">
    <w:name w:val="C683377121204C75B0351AE6F82B6D5C"/>
    <w:rsid w:val="0054457A"/>
  </w:style>
  <w:style w:type="paragraph" w:customStyle="1" w:styleId="6A50168F70D345A3A73A5B4DC9EC8171">
    <w:name w:val="6A50168F70D345A3A73A5B4DC9EC8171"/>
    <w:rsid w:val="0054457A"/>
  </w:style>
  <w:style w:type="paragraph" w:customStyle="1" w:styleId="7A5EA2D2F611400A8748D24FB7D88122">
    <w:name w:val="7A5EA2D2F611400A8748D24FB7D88122"/>
    <w:rsid w:val="0054457A"/>
  </w:style>
  <w:style w:type="paragraph" w:customStyle="1" w:styleId="A9BBD374DFA44A35BA9382D72CD5CE58">
    <w:name w:val="A9BBD374DFA44A35BA9382D72CD5CE58"/>
    <w:rsid w:val="0054457A"/>
  </w:style>
  <w:style w:type="paragraph" w:customStyle="1" w:styleId="B7F2C48B6BD74B559AE62D6CD1D6B23F">
    <w:name w:val="B7F2C48B6BD74B559AE62D6CD1D6B23F"/>
    <w:rsid w:val="0054457A"/>
  </w:style>
  <w:style w:type="paragraph" w:customStyle="1" w:styleId="D2F3BE1196384AE8914FEAAA9708AA30">
    <w:name w:val="D2F3BE1196384AE8914FEAAA9708AA30"/>
    <w:rsid w:val="0054457A"/>
  </w:style>
  <w:style w:type="paragraph" w:customStyle="1" w:styleId="C010BC73690B42C689FAAC0392AD2713">
    <w:name w:val="C010BC73690B42C689FAAC0392AD2713"/>
    <w:rsid w:val="0054457A"/>
  </w:style>
  <w:style w:type="paragraph" w:customStyle="1" w:styleId="6254BDBC3FE34A49B55F79ADA837434F">
    <w:name w:val="6254BDBC3FE34A49B55F79ADA837434F"/>
    <w:rsid w:val="0054457A"/>
  </w:style>
  <w:style w:type="paragraph" w:customStyle="1" w:styleId="4F98B96001464B5B8FE0F7AC56F52E1E">
    <w:name w:val="4F98B96001464B5B8FE0F7AC56F52E1E"/>
    <w:rsid w:val="0054457A"/>
  </w:style>
  <w:style w:type="paragraph" w:customStyle="1" w:styleId="C2BBCC23F2E44EC3B1F31873386811EE">
    <w:name w:val="C2BBCC23F2E44EC3B1F31873386811EE"/>
    <w:rsid w:val="0054457A"/>
  </w:style>
  <w:style w:type="paragraph" w:customStyle="1" w:styleId="A603A524E07246CC91D81071215D8985">
    <w:name w:val="A603A524E07246CC91D81071215D8985"/>
    <w:rsid w:val="0054457A"/>
  </w:style>
  <w:style w:type="paragraph" w:customStyle="1" w:styleId="6BD7103FF2394799B7EA5509B3E5162B">
    <w:name w:val="6BD7103FF2394799B7EA5509B3E5162B"/>
    <w:rsid w:val="0054457A"/>
  </w:style>
  <w:style w:type="paragraph" w:customStyle="1" w:styleId="50A22F5B0EFB4D619A4805CDFBFB8389">
    <w:name w:val="50A22F5B0EFB4D619A4805CDFBFB8389"/>
    <w:rsid w:val="0054457A"/>
  </w:style>
  <w:style w:type="paragraph" w:customStyle="1" w:styleId="1C35A28CFB994E9886D108AC2D356D24">
    <w:name w:val="1C35A28CFB994E9886D108AC2D356D24"/>
    <w:rsid w:val="0054457A"/>
  </w:style>
  <w:style w:type="paragraph" w:customStyle="1" w:styleId="00390424FF6E4DE98CBE595D1F7B5496">
    <w:name w:val="00390424FF6E4DE98CBE595D1F7B5496"/>
    <w:rsid w:val="0054457A"/>
  </w:style>
  <w:style w:type="paragraph" w:customStyle="1" w:styleId="EF4CF46BF8474340B22BAABF2370BAB6">
    <w:name w:val="EF4CF46BF8474340B22BAABF2370BAB6"/>
    <w:rsid w:val="0054457A"/>
  </w:style>
  <w:style w:type="paragraph" w:customStyle="1" w:styleId="B4C51F0F0743428B85E9BDCD2EFF1DA0">
    <w:name w:val="B4C51F0F0743428B85E9BDCD2EFF1DA0"/>
    <w:rsid w:val="0054457A"/>
  </w:style>
  <w:style w:type="paragraph" w:customStyle="1" w:styleId="FDD3F9465D0F412386A48F3EE0DC3EE3">
    <w:name w:val="FDD3F9465D0F412386A48F3EE0DC3EE3"/>
    <w:rsid w:val="0054457A"/>
  </w:style>
  <w:style w:type="paragraph" w:customStyle="1" w:styleId="37DDDB976D1943A58036B9D32BE81E23">
    <w:name w:val="37DDDB976D1943A58036B9D32BE81E23"/>
    <w:rsid w:val="0054457A"/>
  </w:style>
  <w:style w:type="paragraph" w:customStyle="1" w:styleId="16B0138C783E42AB8B0D5E46EDFA4EE9">
    <w:name w:val="16B0138C783E42AB8B0D5E46EDFA4EE9"/>
    <w:rsid w:val="0054457A"/>
  </w:style>
  <w:style w:type="paragraph" w:customStyle="1" w:styleId="A7D53F4C8F78417CA5398C7631B553DD">
    <w:name w:val="A7D53F4C8F78417CA5398C7631B553DD"/>
    <w:rsid w:val="0054457A"/>
  </w:style>
  <w:style w:type="paragraph" w:customStyle="1" w:styleId="CFEF296B63494FD8BA3C5FF153D59348">
    <w:name w:val="CFEF296B63494FD8BA3C5FF153D59348"/>
    <w:rsid w:val="0054457A"/>
  </w:style>
  <w:style w:type="paragraph" w:customStyle="1" w:styleId="301CE6FBEF124344B383F6DA68F4131A">
    <w:name w:val="301CE6FBEF124344B383F6DA68F4131A"/>
    <w:rsid w:val="0054457A"/>
  </w:style>
  <w:style w:type="paragraph" w:customStyle="1" w:styleId="732B07B239BF4F6FA10E060E715E291A">
    <w:name w:val="732B07B239BF4F6FA10E060E715E291A"/>
    <w:rsid w:val="0054457A"/>
  </w:style>
  <w:style w:type="paragraph" w:customStyle="1" w:styleId="AC35F133B67C4C0C8974C73CA10E0083">
    <w:name w:val="AC35F133B67C4C0C8974C73CA10E0083"/>
    <w:rsid w:val="0054457A"/>
  </w:style>
  <w:style w:type="paragraph" w:customStyle="1" w:styleId="46D2AF38E2BA45B8A3911997156CB714">
    <w:name w:val="46D2AF38E2BA45B8A3911997156CB714"/>
    <w:rsid w:val="0054457A"/>
  </w:style>
  <w:style w:type="paragraph" w:customStyle="1" w:styleId="9E8DD5EBA781413D8CB6DED6609AFE78">
    <w:name w:val="9E8DD5EBA781413D8CB6DED6609AFE78"/>
    <w:rsid w:val="0054457A"/>
  </w:style>
  <w:style w:type="paragraph" w:customStyle="1" w:styleId="6197E00D1FE74520B5C0B7DB8F457C33">
    <w:name w:val="6197E00D1FE74520B5C0B7DB8F457C33"/>
    <w:rsid w:val="0054457A"/>
  </w:style>
  <w:style w:type="paragraph" w:customStyle="1" w:styleId="809791C6B50740F380C460A230D63054">
    <w:name w:val="809791C6B50740F380C460A230D63054"/>
    <w:rsid w:val="0054457A"/>
  </w:style>
  <w:style w:type="paragraph" w:customStyle="1" w:styleId="FD69986C45234BC2995766AFF7F650B8">
    <w:name w:val="FD69986C45234BC2995766AFF7F650B8"/>
    <w:rsid w:val="0054457A"/>
  </w:style>
  <w:style w:type="paragraph" w:customStyle="1" w:styleId="4B881078AEFB4BF8915734C35BD6367D">
    <w:name w:val="4B881078AEFB4BF8915734C35BD6367D"/>
    <w:rsid w:val="0054457A"/>
  </w:style>
  <w:style w:type="paragraph" w:customStyle="1" w:styleId="FCA721B659724E08B82B10604E0183D7">
    <w:name w:val="FCA721B659724E08B82B10604E0183D7"/>
    <w:rsid w:val="0054457A"/>
  </w:style>
  <w:style w:type="paragraph" w:customStyle="1" w:styleId="58D6F313ABD54B20A334DC40059D90E0">
    <w:name w:val="58D6F313ABD54B20A334DC40059D90E0"/>
    <w:rsid w:val="0054457A"/>
  </w:style>
  <w:style w:type="paragraph" w:customStyle="1" w:styleId="F349149462534E23AFC94D1308834DDA">
    <w:name w:val="F349149462534E23AFC94D1308834DDA"/>
    <w:rsid w:val="0054457A"/>
  </w:style>
  <w:style w:type="paragraph" w:customStyle="1" w:styleId="BCA3D0C0301A40C59D3BF44A775863A5">
    <w:name w:val="BCA3D0C0301A40C59D3BF44A775863A5"/>
    <w:rsid w:val="0054457A"/>
  </w:style>
  <w:style w:type="paragraph" w:customStyle="1" w:styleId="FF0A636C2E744F4BB896CCBD6FD1D8E2">
    <w:name w:val="FF0A636C2E744F4BB896CCBD6FD1D8E2"/>
    <w:rsid w:val="0054457A"/>
  </w:style>
  <w:style w:type="paragraph" w:customStyle="1" w:styleId="4EE6444005CD42DBBE9205BC44D46D03">
    <w:name w:val="4EE6444005CD42DBBE9205BC44D46D03"/>
    <w:rsid w:val="0054457A"/>
  </w:style>
  <w:style w:type="paragraph" w:customStyle="1" w:styleId="7ACE0A5C90AE4FC4B9C964DC7ABF28E2">
    <w:name w:val="7ACE0A5C90AE4FC4B9C964DC7ABF28E2"/>
    <w:rsid w:val="0054457A"/>
  </w:style>
  <w:style w:type="paragraph" w:customStyle="1" w:styleId="D47EDCC3C7A54D89A8262A55842B0BD8">
    <w:name w:val="D47EDCC3C7A54D89A8262A55842B0BD8"/>
    <w:rsid w:val="0054457A"/>
  </w:style>
  <w:style w:type="paragraph" w:customStyle="1" w:styleId="09DDE62981AF49E4ACE75B4A07887139">
    <w:name w:val="09DDE62981AF49E4ACE75B4A07887139"/>
    <w:rsid w:val="0054457A"/>
  </w:style>
  <w:style w:type="paragraph" w:customStyle="1" w:styleId="0E179A65FCF04F3DBBC0FE662F3632C9">
    <w:name w:val="0E179A65FCF04F3DBBC0FE662F3632C9"/>
    <w:rsid w:val="00FA05C6"/>
  </w:style>
  <w:style w:type="paragraph" w:customStyle="1" w:styleId="2E6D49DE6B4A444193C3F98D31A8959C">
    <w:name w:val="2E6D49DE6B4A444193C3F98D31A8959C"/>
    <w:rsid w:val="00FA05C6"/>
  </w:style>
  <w:style w:type="paragraph" w:customStyle="1" w:styleId="8D53D733D8CD413EAF8761061CFDF550">
    <w:name w:val="8D53D733D8CD413EAF8761061CFDF550"/>
    <w:rsid w:val="00FA05C6"/>
  </w:style>
  <w:style w:type="paragraph" w:customStyle="1" w:styleId="971B39343C404446A65BC6197ECBE496">
    <w:name w:val="971B39343C404446A65BC6197ECBE496"/>
    <w:rsid w:val="00FA05C6"/>
  </w:style>
  <w:style w:type="paragraph" w:customStyle="1" w:styleId="B817C9003B7E4B61A20D8AE6E0A8E53A">
    <w:name w:val="B817C9003B7E4B61A20D8AE6E0A8E53A"/>
    <w:rsid w:val="00FA05C6"/>
  </w:style>
  <w:style w:type="paragraph" w:customStyle="1" w:styleId="012E8F303A384164B58A14CC52B8796A">
    <w:name w:val="012E8F303A384164B58A14CC52B8796A"/>
    <w:rsid w:val="00FA05C6"/>
  </w:style>
  <w:style w:type="paragraph" w:customStyle="1" w:styleId="2D998B2B1B92469484C2CF2DEBBEB70A">
    <w:name w:val="2D998B2B1B92469484C2CF2DEBBEB70A"/>
    <w:rsid w:val="00FA05C6"/>
  </w:style>
  <w:style w:type="paragraph" w:customStyle="1" w:styleId="0683000FFE2848B89DF52DD549DC1C3E">
    <w:name w:val="0683000FFE2848B89DF52DD549DC1C3E"/>
    <w:rsid w:val="00FA05C6"/>
  </w:style>
  <w:style w:type="paragraph" w:customStyle="1" w:styleId="324871D2D338446DA2F8F896339EE606">
    <w:name w:val="324871D2D338446DA2F8F896339EE606"/>
    <w:rsid w:val="00FA05C6"/>
  </w:style>
  <w:style w:type="paragraph" w:customStyle="1" w:styleId="E42D5D7BD0594C72968BE5A33EA8C34F">
    <w:name w:val="E42D5D7BD0594C72968BE5A33EA8C34F"/>
    <w:rsid w:val="00FA05C6"/>
  </w:style>
  <w:style w:type="paragraph" w:customStyle="1" w:styleId="7CD3BFC73F364AB0BB3E2F94DC85F78B">
    <w:name w:val="7CD3BFC73F364AB0BB3E2F94DC85F78B"/>
    <w:rsid w:val="00FA05C6"/>
  </w:style>
  <w:style w:type="paragraph" w:customStyle="1" w:styleId="D6894E6A619B4CCBB1E96EA479062C2A">
    <w:name w:val="D6894E6A619B4CCBB1E96EA479062C2A"/>
    <w:rsid w:val="00FA05C6"/>
  </w:style>
  <w:style w:type="paragraph" w:customStyle="1" w:styleId="635321EC6288434F9328E431A0A5D412">
    <w:name w:val="635321EC6288434F9328E431A0A5D412"/>
    <w:rsid w:val="00FA05C6"/>
  </w:style>
  <w:style w:type="paragraph" w:customStyle="1" w:styleId="0C50CA8FED5146FE902903E3EB1B7908">
    <w:name w:val="0C50CA8FED5146FE902903E3EB1B7908"/>
    <w:rsid w:val="00FA05C6"/>
  </w:style>
  <w:style w:type="paragraph" w:customStyle="1" w:styleId="267F3EE193234AC6A3B8658655201C62">
    <w:name w:val="267F3EE193234AC6A3B8658655201C62"/>
    <w:rsid w:val="00FA05C6"/>
  </w:style>
  <w:style w:type="paragraph" w:customStyle="1" w:styleId="8DB333A3C7674B96ADE20D50B9EC8615">
    <w:name w:val="8DB333A3C7674B96ADE20D50B9EC8615"/>
    <w:rsid w:val="00FA05C6"/>
  </w:style>
  <w:style w:type="paragraph" w:customStyle="1" w:styleId="254149DFCD1145B3A74D73D8B165BA11">
    <w:name w:val="254149DFCD1145B3A74D73D8B165BA11"/>
    <w:rsid w:val="00FA05C6"/>
  </w:style>
  <w:style w:type="paragraph" w:customStyle="1" w:styleId="47EE738FE7B944E7B7D1AFB7007E578C">
    <w:name w:val="47EE738FE7B944E7B7D1AFB7007E578C"/>
    <w:rsid w:val="00FA05C6"/>
  </w:style>
  <w:style w:type="paragraph" w:customStyle="1" w:styleId="F2E049DC7CF34C529CB3DCB2F952EDED">
    <w:name w:val="F2E049DC7CF34C529CB3DCB2F952EDED"/>
    <w:rsid w:val="00FA05C6"/>
  </w:style>
  <w:style w:type="paragraph" w:customStyle="1" w:styleId="7F5B8874DB5D4BB4AC670F13223FBB75">
    <w:name w:val="7F5B8874DB5D4BB4AC670F13223FBB75"/>
    <w:rsid w:val="00FA05C6"/>
  </w:style>
  <w:style w:type="paragraph" w:customStyle="1" w:styleId="43ED388405624672A98ACFF346D269CF">
    <w:name w:val="43ED388405624672A98ACFF346D269CF"/>
    <w:rsid w:val="00FA05C6"/>
  </w:style>
  <w:style w:type="paragraph" w:customStyle="1" w:styleId="0A736E3377E54833914E78BBDC983B05">
    <w:name w:val="0A736E3377E54833914E78BBDC983B05"/>
    <w:rsid w:val="00FA05C6"/>
  </w:style>
  <w:style w:type="paragraph" w:customStyle="1" w:styleId="B32E770A0855449787EED13AC2D0497A">
    <w:name w:val="B32E770A0855449787EED13AC2D0497A"/>
    <w:rsid w:val="00FA05C6"/>
  </w:style>
  <w:style w:type="paragraph" w:customStyle="1" w:styleId="B1D84F70DA43459F807605913F3D0EA2">
    <w:name w:val="B1D84F70DA43459F807605913F3D0EA2"/>
    <w:rsid w:val="00FA05C6"/>
  </w:style>
  <w:style w:type="paragraph" w:customStyle="1" w:styleId="393BD264AA7049C18B2A5561E2E7980E">
    <w:name w:val="393BD264AA7049C18B2A5561E2E7980E"/>
    <w:rsid w:val="00FA05C6"/>
  </w:style>
  <w:style w:type="paragraph" w:customStyle="1" w:styleId="50F9D042DD8C4E3985F69E8B3C005810">
    <w:name w:val="50F9D042DD8C4E3985F69E8B3C005810"/>
    <w:rsid w:val="00FA05C6"/>
  </w:style>
  <w:style w:type="paragraph" w:customStyle="1" w:styleId="B24F6300DD8345CA8A49E45293335344">
    <w:name w:val="B24F6300DD8345CA8A49E45293335344"/>
    <w:rsid w:val="00FA05C6"/>
  </w:style>
  <w:style w:type="paragraph" w:customStyle="1" w:styleId="6091E0334BD94C68A618EADAA84ACF11">
    <w:name w:val="6091E0334BD94C68A618EADAA84ACF11"/>
    <w:rsid w:val="00FA05C6"/>
  </w:style>
  <w:style w:type="paragraph" w:customStyle="1" w:styleId="F5A9B0F7265A4C158570C9875F45E8B3">
    <w:name w:val="F5A9B0F7265A4C158570C9875F45E8B3"/>
    <w:rsid w:val="00FA05C6"/>
  </w:style>
  <w:style w:type="paragraph" w:customStyle="1" w:styleId="EA221F3E41BF40E19CBD974D14B0A0AF">
    <w:name w:val="EA221F3E41BF40E19CBD974D14B0A0AF"/>
    <w:rsid w:val="00FA05C6"/>
  </w:style>
  <w:style w:type="paragraph" w:customStyle="1" w:styleId="493275950AFB4778B996EEE1BD6D5228">
    <w:name w:val="493275950AFB4778B996EEE1BD6D5228"/>
    <w:rsid w:val="00FA05C6"/>
  </w:style>
  <w:style w:type="paragraph" w:customStyle="1" w:styleId="5FF3E7FA346A4259B0FA19CE12816CA5">
    <w:name w:val="5FF3E7FA346A4259B0FA19CE12816CA5"/>
    <w:rsid w:val="00FA05C6"/>
  </w:style>
  <w:style w:type="paragraph" w:customStyle="1" w:styleId="17BB65E88F104E949232E97DBD296F12">
    <w:name w:val="17BB65E88F104E949232E97DBD296F12"/>
    <w:rsid w:val="00FA05C6"/>
  </w:style>
  <w:style w:type="paragraph" w:customStyle="1" w:styleId="E083491322F044ADA9AA1D22E6917A1D">
    <w:name w:val="E083491322F044ADA9AA1D22E6917A1D"/>
    <w:rsid w:val="00FA05C6"/>
  </w:style>
  <w:style w:type="paragraph" w:customStyle="1" w:styleId="C51FE3D114DD49AB9A4A9F5D5C7077B7">
    <w:name w:val="C51FE3D114DD49AB9A4A9F5D5C7077B7"/>
    <w:rsid w:val="00FA05C6"/>
  </w:style>
  <w:style w:type="paragraph" w:customStyle="1" w:styleId="396601F47CD9460AA0FA7D9B227A6960">
    <w:name w:val="396601F47CD9460AA0FA7D9B227A6960"/>
    <w:rsid w:val="00FA05C6"/>
  </w:style>
  <w:style w:type="paragraph" w:customStyle="1" w:styleId="7627DF91BC2C453D96100B85C6700313">
    <w:name w:val="7627DF91BC2C453D96100B85C6700313"/>
    <w:rsid w:val="00FA05C6"/>
  </w:style>
  <w:style w:type="paragraph" w:customStyle="1" w:styleId="5561BA075A164B089E56A371A19634F6">
    <w:name w:val="5561BA075A164B089E56A371A19634F6"/>
    <w:rsid w:val="00FA05C6"/>
  </w:style>
  <w:style w:type="paragraph" w:customStyle="1" w:styleId="960058810F204E5FAD4AFE632EB0F6AB">
    <w:name w:val="960058810F204E5FAD4AFE632EB0F6AB"/>
    <w:rsid w:val="00FA05C6"/>
  </w:style>
  <w:style w:type="paragraph" w:customStyle="1" w:styleId="C2FDCD9C7C824CC5B7933200F67BA735">
    <w:name w:val="C2FDCD9C7C824CC5B7933200F67BA735"/>
    <w:rsid w:val="00FA05C6"/>
  </w:style>
  <w:style w:type="paragraph" w:customStyle="1" w:styleId="AE60BEA0962C4B988457A14379BFF8D2">
    <w:name w:val="AE60BEA0962C4B988457A14379BFF8D2"/>
    <w:rsid w:val="00FA05C6"/>
  </w:style>
  <w:style w:type="paragraph" w:customStyle="1" w:styleId="238207CF5CBA4AA5A5C5285EA5F40C90">
    <w:name w:val="238207CF5CBA4AA5A5C5285EA5F40C90"/>
    <w:rsid w:val="00FA05C6"/>
  </w:style>
  <w:style w:type="paragraph" w:customStyle="1" w:styleId="CB858DCDAFEC4ABEB1D66B94E01033CC">
    <w:name w:val="CB858DCDAFEC4ABEB1D66B94E01033CC"/>
    <w:rsid w:val="00FA05C6"/>
  </w:style>
  <w:style w:type="paragraph" w:customStyle="1" w:styleId="008848E8055546748442263CC96BD670">
    <w:name w:val="008848E8055546748442263CC96BD670"/>
    <w:rsid w:val="00FA05C6"/>
  </w:style>
  <w:style w:type="paragraph" w:customStyle="1" w:styleId="B8FAFB6D8CB5416988EEEF988D2F2D12">
    <w:name w:val="B8FAFB6D8CB5416988EEEF988D2F2D12"/>
    <w:rsid w:val="00FA05C6"/>
  </w:style>
  <w:style w:type="paragraph" w:customStyle="1" w:styleId="F9A740966E7B4752981C0C9BB250DA71">
    <w:name w:val="F9A740966E7B4752981C0C9BB250DA71"/>
    <w:rsid w:val="00FA05C6"/>
  </w:style>
  <w:style w:type="paragraph" w:customStyle="1" w:styleId="87A9D406A0B447F2A79B23A0FD214627">
    <w:name w:val="87A9D406A0B447F2A79B23A0FD214627"/>
    <w:rsid w:val="00FA05C6"/>
  </w:style>
  <w:style w:type="paragraph" w:customStyle="1" w:styleId="711D9F69737B4C1D955EBE4867A18998">
    <w:name w:val="711D9F69737B4C1D955EBE4867A18998"/>
    <w:rsid w:val="00FA05C6"/>
  </w:style>
  <w:style w:type="paragraph" w:customStyle="1" w:styleId="D9FA46903F1246F7A816D09BF25E5D68">
    <w:name w:val="D9FA46903F1246F7A816D09BF25E5D68"/>
    <w:rsid w:val="00FA05C6"/>
  </w:style>
  <w:style w:type="paragraph" w:customStyle="1" w:styleId="D4FE8D5928D649E2849C79754B1F03D3">
    <w:name w:val="D4FE8D5928D649E2849C79754B1F03D3"/>
    <w:rsid w:val="00723E81"/>
  </w:style>
  <w:style w:type="paragraph" w:customStyle="1" w:styleId="4C8B8589E0DF4A95BECDD013F6AEAA15">
    <w:name w:val="4C8B8589E0DF4A95BECDD013F6AEAA15"/>
    <w:rsid w:val="00723E81"/>
  </w:style>
  <w:style w:type="paragraph" w:customStyle="1" w:styleId="474772EA00F646888FDD6363541C4257">
    <w:name w:val="474772EA00F646888FDD6363541C4257"/>
    <w:rsid w:val="00723E81"/>
  </w:style>
  <w:style w:type="paragraph" w:customStyle="1" w:styleId="CDF665DD15D3488AA39EB5A12EF3623C">
    <w:name w:val="CDF665DD15D3488AA39EB5A12EF3623C"/>
    <w:rsid w:val="00723E81"/>
  </w:style>
  <w:style w:type="paragraph" w:customStyle="1" w:styleId="6759C290994F46B6946AEA1842E8A743">
    <w:name w:val="6759C290994F46B6946AEA1842E8A743"/>
    <w:rsid w:val="00723E81"/>
  </w:style>
  <w:style w:type="paragraph" w:customStyle="1" w:styleId="63D1915A77844506AC05B9A8E61AEF25">
    <w:name w:val="63D1915A77844506AC05B9A8E61AEF25"/>
    <w:rsid w:val="00723E81"/>
  </w:style>
  <w:style w:type="paragraph" w:customStyle="1" w:styleId="64DD2C754CDA4534836D548BF52A9C4F">
    <w:name w:val="64DD2C754CDA4534836D548BF52A9C4F"/>
    <w:rsid w:val="00723E81"/>
  </w:style>
  <w:style w:type="paragraph" w:customStyle="1" w:styleId="876F035C840E4DD89737C6C86F1E63CB">
    <w:name w:val="876F035C840E4DD89737C6C86F1E63CB"/>
    <w:rsid w:val="00723E81"/>
  </w:style>
  <w:style w:type="paragraph" w:customStyle="1" w:styleId="A74A5B1E340C4DFDBAF9344AE3902625">
    <w:name w:val="A74A5B1E340C4DFDBAF9344AE3902625"/>
    <w:rsid w:val="00723E81"/>
  </w:style>
  <w:style w:type="paragraph" w:customStyle="1" w:styleId="27226144EC8A4EE4B9705B97DAC5468F">
    <w:name w:val="27226144EC8A4EE4B9705B97DAC5468F"/>
    <w:rsid w:val="00723E81"/>
  </w:style>
  <w:style w:type="paragraph" w:customStyle="1" w:styleId="9BBE10EC358D4A238B5828C53B3A52F5">
    <w:name w:val="9BBE10EC358D4A238B5828C53B3A52F5"/>
    <w:rsid w:val="00723E81"/>
  </w:style>
  <w:style w:type="paragraph" w:customStyle="1" w:styleId="F2BD88556F244B5087EFAE6F3F86A28A">
    <w:name w:val="F2BD88556F244B5087EFAE6F3F86A28A"/>
    <w:rsid w:val="00723E81"/>
  </w:style>
  <w:style w:type="paragraph" w:customStyle="1" w:styleId="09E4A994EB6F4E2FBF0DFCB3105B3784">
    <w:name w:val="09E4A994EB6F4E2FBF0DFCB3105B3784"/>
    <w:rsid w:val="00723E81"/>
  </w:style>
  <w:style w:type="paragraph" w:customStyle="1" w:styleId="AA98F2F889E246EEA62EB5ADFAC57F08">
    <w:name w:val="AA98F2F889E246EEA62EB5ADFAC57F08"/>
    <w:rsid w:val="00723E81"/>
  </w:style>
  <w:style w:type="paragraph" w:customStyle="1" w:styleId="448CB7CEF5294A75B90AAEC8361D95B3">
    <w:name w:val="448CB7CEF5294A75B90AAEC8361D95B3"/>
    <w:rsid w:val="00723E81"/>
  </w:style>
  <w:style w:type="paragraph" w:customStyle="1" w:styleId="58B06EDDB0DD4DE8976AEDA9CC964C0A">
    <w:name w:val="58B06EDDB0DD4DE8976AEDA9CC964C0A"/>
    <w:rsid w:val="00723E81"/>
  </w:style>
  <w:style w:type="paragraph" w:customStyle="1" w:styleId="69279BAFDAE64D60A98B992C9FF35B83">
    <w:name w:val="69279BAFDAE64D60A98B992C9FF35B83"/>
    <w:rsid w:val="00723E81"/>
  </w:style>
  <w:style w:type="paragraph" w:customStyle="1" w:styleId="857A932A3EE840808B21F0D889921637">
    <w:name w:val="857A932A3EE840808B21F0D889921637"/>
    <w:rsid w:val="00723E81"/>
  </w:style>
  <w:style w:type="paragraph" w:customStyle="1" w:styleId="5EFC1A6D95A14F0BA2526B7F6C5A62D1">
    <w:name w:val="5EFC1A6D95A14F0BA2526B7F6C5A62D1"/>
    <w:rsid w:val="00723E81"/>
  </w:style>
  <w:style w:type="paragraph" w:customStyle="1" w:styleId="3299088A2DE44EF598FE6301BA58DD27">
    <w:name w:val="3299088A2DE44EF598FE6301BA58DD27"/>
    <w:rsid w:val="00723E81"/>
  </w:style>
  <w:style w:type="paragraph" w:customStyle="1" w:styleId="C38A0743533F4D2F8FB7391EEAB5DC36">
    <w:name w:val="C38A0743533F4D2F8FB7391EEAB5DC36"/>
    <w:rsid w:val="00723E81"/>
  </w:style>
  <w:style w:type="paragraph" w:customStyle="1" w:styleId="EEE3AED05B3846BB91D1C1463F1ED6EE">
    <w:name w:val="EEE3AED05B3846BB91D1C1463F1ED6EE"/>
    <w:rsid w:val="00723E81"/>
  </w:style>
  <w:style w:type="paragraph" w:customStyle="1" w:styleId="98CFBF84EE0B43B79A2269A301D75A52">
    <w:name w:val="98CFBF84EE0B43B79A2269A301D75A52"/>
    <w:rsid w:val="00723E81"/>
  </w:style>
  <w:style w:type="paragraph" w:customStyle="1" w:styleId="48A9AE2112D545A59E5C98097B88EE3B">
    <w:name w:val="48A9AE2112D545A59E5C98097B88EE3B"/>
    <w:rsid w:val="00723E81"/>
  </w:style>
  <w:style w:type="paragraph" w:customStyle="1" w:styleId="0B2FEC5EFBD04ABF9B2F1A4274385D1B">
    <w:name w:val="0B2FEC5EFBD04ABF9B2F1A4274385D1B"/>
    <w:rsid w:val="00723E81"/>
  </w:style>
  <w:style w:type="paragraph" w:customStyle="1" w:styleId="D938160D6F20419C8142E65F21C9F528">
    <w:name w:val="D938160D6F20419C8142E65F21C9F528"/>
    <w:rsid w:val="00723E81"/>
  </w:style>
  <w:style w:type="paragraph" w:customStyle="1" w:styleId="ED0B409642904E79A843243F2ABAA15B">
    <w:name w:val="ED0B409642904E79A843243F2ABAA15B"/>
    <w:rsid w:val="00723E81"/>
  </w:style>
  <w:style w:type="paragraph" w:customStyle="1" w:styleId="623B7DD2A4324C74884AC710EF480AF0">
    <w:name w:val="623B7DD2A4324C74884AC710EF480AF0"/>
    <w:rsid w:val="00723E81"/>
  </w:style>
  <w:style w:type="paragraph" w:customStyle="1" w:styleId="B7C18C1023964BE591D1E3C47E47451A">
    <w:name w:val="B7C18C1023964BE591D1E3C47E47451A"/>
    <w:rsid w:val="00723E81"/>
  </w:style>
  <w:style w:type="paragraph" w:customStyle="1" w:styleId="07014E8DD386426EB406F2EB083505AF">
    <w:name w:val="07014E8DD386426EB406F2EB083505AF"/>
    <w:rsid w:val="00723E81"/>
  </w:style>
  <w:style w:type="paragraph" w:customStyle="1" w:styleId="515C2A3EDEFE471084C5A6B946B6C3F6">
    <w:name w:val="515C2A3EDEFE471084C5A6B946B6C3F6"/>
    <w:rsid w:val="00723E81"/>
  </w:style>
  <w:style w:type="paragraph" w:customStyle="1" w:styleId="C53AC787986A48EC887040376E61C7EA">
    <w:name w:val="C53AC787986A48EC887040376E61C7EA"/>
    <w:rsid w:val="00723E81"/>
  </w:style>
  <w:style w:type="paragraph" w:customStyle="1" w:styleId="E27D65BB9E5C4D48A854C98A6B7C9B86">
    <w:name w:val="E27D65BB9E5C4D48A854C98A6B7C9B86"/>
    <w:rsid w:val="00723E81"/>
  </w:style>
  <w:style w:type="paragraph" w:customStyle="1" w:styleId="DE00C70A7C85424B93B1B28ACDF01491">
    <w:name w:val="DE00C70A7C85424B93B1B28ACDF01491"/>
    <w:rsid w:val="00723E81"/>
  </w:style>
  <w:style w:type="paragraph" w:customStyle="1" w:styleId="BE4A041BE672449A9B893BB522EC249B">
    <w:name w:val="BE4A041BE672449A9B893BB522EC249B"/>
    <w:rsid w:val="00723E81"/>
  </w:style>
  <w:style w:type="paragraph" w:customStyle="1" w:styleId="624DA6DBC2274604A1BD54DE55BFF776">
    <w:name w:val="624DA6DBC2274604A1BD54DE55BFF776"/>
    <w:rsid w:val="00723E81"/>
  </w:style>
  <w:style w:type="paragraph" w:customStyle="1" w:styleId="E671FC0420E9454AA44452A476A7CB69">
    <w:name w:val="E671FC0420E9454AA44452A476A7CB69"/>
    <w:rsid w:val="00723E81"/>
  </w:style>
  <w:style w:type="paragraph" w:customStyle="1" w:styleId="40B4B4D876BB42FDAD025FCD3819259E">
    <w:name w:val="40B4B4D876BB42FDAD025FCD3819259E"/>
    <w:rsid w:val="00723E81"/>
  </w:style>
  <w:style w:type="paragraph" w:customStyle="1" w:styleId="05DE1DE462D641A48AB12D1D65ACA352">
    <w:name w:val="05DE1DE462D641A48AB12D1D65ACA352"/>
    <w:rsid w:val="00723E81"/>
  </w:style>
  <w:style w:type="paragraph" w:customStyle="1" w:styleId="90B9731F4C1F4A9C9E50BD095D098A9B">
    <w:name w:val="90B9731F4C1F4A9C9E50BD095D098A9B"/>
    <w:rsid w:val="00723E81"/>
  </w:style>
  <w:style w:type="paragraph" w:customStyle="1" w:styleId="C1292B7079D94DD39B07E613EE262F88">
    <w:name w:val="C1292B7079D94DD39B07E613EE262F88"/>
    <w:rsid w:val="00723E81"/>
  </w:style>
  <w:style w:type="paragraph" w:customStyle="1" w:styleId="2DFEEA58FDAD49FAB52A947482A2ADC5">
    <w:name w:val="2DFEEA58FDAD49FAB52A947482A2ADC5"/>
    <w:rsid w:val="00723E81"/>
  </w:style>
  <w:style w:type="paragraph" w:customStyle="1" w:styleId="0CF5B26901804C27AE6C2DF8862A6B72">
    <w:name w:val="0CF5B26901804C27AE6C2DF8862A6B72"/>
    <w:rsid w:val="00723E81"/>
  </w:style>
  <w:style w:type="paragraph" w:customStyle="1" w:styleId="FAB3345704D74A5BBBEC02EA2C49AF86">
    <w:name w:val="FAB3345704D74A5BBBEC02EA2C49AF86"/>
    <w:rsid w:val="00723E81"/>
  </w:style>
  <w:style w:type="paragraph" w:customStyle="1" w:styleId="744E4AED1089449CB6FBDA34611696FD">
    <w:name w:val="744E4AED1089449CB6FBDA34611696FD"/>
    <w:rsid w:val="00723E81"/>
  </w:style>
  <w:style w:type="paragraph" w:customStyle="1" w:styleId="E5E0EF04F00045E1B028692E75FFD041">
    <w:name w:val="E5E0EF04F00045E1B028692E75FFD041"/>
    <w:rsid w:val="00723E81"/>
  </w:style>
  <w:style w:type="paragraph" w:customStyle="1" w:styleId="D94A03286C3647D3BE39B7C146F77334">
    <w:name w:val="D94A03286C3647D3BE39B7C146F77334"/>
    <w:rsid w:val="00723E81"/>
  </w:style>
  <w:style w:type="paragraph" w:customStyle="1" w:styleId="8E5D180EF4754D3E804BF98A46666175">
    <w:name w:val="8E5D180EF4754D3E804BF98A46666175"/>
    <w:rsid w:val="00723E81"/>
  </w:style>
  <w:style w:type="paragraph" w:customStyle="1" w:styleId="E671C7722E33475688A1F4D9E0419B37">
    <w:name w:val="E671C7722E33475688A1F4D9E0419B37"/>
    <w:rsid w:val="00723E81"/>
  </w:style>
  <w:style w:type="paragraph" w:customStyle="1" w:styleId="9876D8214D5F4E1CB73858177B390BAF">
    <w:name w:val="9876D8214D5F4E1CB73858177B390BAF"/>
    <w:rsid w:val="005F3FA1"/>
  </w:style>
  <w:style w:type="paragraph" w:customStyle="1" w:styleId="A794BE893C404D8489E6A0F35337F736">
    <w:name w:val="A794BE893C404D8489E6A0F35337F736"/>
    <w:rsid w:val="005F3FA1"/>
  </w:style>
  <w:style w:type="paragraph" w:customStyle="1" w:styleId="00AAE81F01B045B9B054D32A3A72B817">
    <w:name w:val="00AAE81F01B045B9B054D32A3A72B817"/>
    <w:rsid w:val="005F3FA1"/>
  </w:style>
  <w:style w:type="paragraph" w:customStyle="1" w:styleId="BD8B26DC1B4242CE956DA431AF1202C7">
    <w:name w:val="BD8B26DC1B4242CE956DA431AF1202C7"/>
    <w:rsid w:val="005F3FA1"/>
  </w:style>
  <w:style w:type="paragraph" w:customStyle="1" w:styleId="F6990851727F4295A7DB0245AFD3710F">
    <w:name w:val="F6990851727F4295A7DB0245AFD3710F"/>
    <w:rsid w:val="005F3FA1"/>
  </w:style>
  <w:style w:type="paragraph" w:customStyle="1" w:styleId="47C2C9042A664059B8063CCD16FC2750">
    <w:name w:val="47C2C9042A664059B8063CCD16FC2750"/>
    <w:rsid w:val="005F3FA1"/>
  </w:style>
  <w:style w:type="paragraph" w:customStyle="1" w:styleId="D3EF2721B8754F6AB1D5B0D9E6801C39">
    <w:name w:val="D3EF2721B8754F6AB1D5B0D9E6801C39"/>
    <w:rsid w:val="005F3FA1"/>
  </w:style>
  <w:style w:type="paragraph" w:customStyle="1" w:styleId="84782EAD20974A8C8D9785D0D79406A6">
    <w:name w:val="84782EAD20974A8C8D9785D0D79406A6"/>
    <w:rsid w:val="005F3FA1"/>
  </w:style>
  <w:style w:type="paragraph" w:customStyle="1" w:styleId="A1812C223DDB47FBB186FD7DF990A8BC">
    <w:name w:val="A1812C223DDB47FBB186FD7DF990A8BC"/>
    <w:rsid w:val="005F3FA1"/>
  </w:style>
  <w:style w:type="paragraph" w:customStyle="1" w:styleId="C8133E7BB5CF405091FD357D53A1BFFB">
    <w:name w:val="C8133E7BB5CF405091FD357D53A1BFFB"/>
    <w:rsid w:val="005F3FA1"/>
  </w:style>
  <w:style w:type="paragraph" w:customStyle="1" w:styleId="A009A7FFC5B641F084CED3AC16909938">
    <w:name w:val="A009A7FFC5B641F084CED3AC16909938"/>
    <w:rsid w:val="005F3FA1"/>
  </w:style>
  <w:style w:type="paragraph" w:customStyle="1" w:styleId="4B960F7E84124625986111F129EE7C5D">
    <w:name w:val="4B960F7E84124625986111F129EE7C5D"/>
    <w:rsid w:val="005F3FA1"/>
  </w:style>
  <w:style w:type="paragraph" w:customStyle="1" w:styleId="ED352EE8216544CDBA9D5E79E16A9DEF">
    <w:name w:val="ED352EE8216544CDBA9D5E79E16A9DEF"/>
    <w:rsid w:val="005F3FA1"/>
  </w:style>
  <w:style w:type="paragraph" w:customStyle="1" w:styleId="AC701B7C505641F9A9DA8E4BA086767F">
    <w:name w:val="AC701B7C505641F9A9DA8E4BA086767F"/>
    <w:rsid w:val="005F3FA1"/>
  </w:style>
  <w:style w:type="paragraph" w:customStyle="1" w:styleId="2E2D5CE96988435EA9E307766FFBD617">
    <w:name w:val="2E2D5CE96988435EA9E307766FFBD617"/>
    <w:rsid w:val="005F3FA1"/>
  </w:style>
  <w:style w:type="paragraph" w:customStyle="1" w:styleId="EEB0BF97B729472CB59E3C0E52966DAD">
    <w:name w:val="EEB0BF97B729472CB59E3C0E52966DAD"/>
    <w:rsid w:val="005F3FA1"/>
  </w:style>
  <w:style w:type="paragraph" w:customStyle="1" w:styleId="2042688DC9C141B3B052944E7A5D426D">
    <w:name w:val="2042688DC9C141B3B052944E7A5D426D"/>
    <w:rsid w:val="005F3FA1"/>
  </w:style>
  <w:style w:type="paragraph" w:customStyle="1" w:styleId="003C6AE20277449C8B3D1CCA1BAE0FC5">
    <w:name w:val="003C6AE20277449C8B3D1CCA1BAE0FC5"/>
    <w:rsid w:val="005F3FA1"/>
  </w:style>
  <w:style w:type="paragraph" w:customStyle="1" w:styleId="FD02B7B6642A4ACC98C4BDB8ADC9D475">
    <w:name w:val="FD02B7B6642A4ACC98C4BDB8ADC9D475"/>
    <w:rsid w:val="005F3FA1"/>
  </w:style>
  <w:style w:type="paragraph" w:customStyle="1" w:styleId="D3938FB265E449B3896FB86955F7A14C">
    <w:name w:val="D3938FB265E449B3896FB86955F7A14C"/>
    <w:rsid w:val="005F3FA1"/>
  </w:style>
  <w:style w:type="paragraph" w:customStyle="1" w:styleId="BDF2C02EF7334F668F10BCA0F732F535">
    <w:name w:val="BDF2C02EF7334F668F10BCA0F732F535"/>
    <w:rsid w:val="005F3FA1"/>
  </w:style>
  <w:style w:type="paragraph" w:customStyle="1" w:styleId="4CCAA8B4C6C249A08AFCA8324CB247CC">
    <w:name w:val="4CCAA8B4C6C249A08AFCA8324CB247CC"/>
    <w:rsid w:val="005F3FA1"/>
  </w:style>
  <w:style w:type="paragraph" w:customStyle="1" w:styleId="CD439DF5A8244FFBBDF60A1123F2B53D">
    <w:name w:val="CD439DF5A8244FFBBDF60A1123F2B53D"/>
    <w:rsid w:val="005F3FA1"/>
  </w:style>
  <w:style w:type="paragraph" w:customStyle="1" w:styleId="B0EBDE03E95A4768B9B9B841ADC65768">
    <w:name w:val="B0EBDE03E95A4768B9B9B841ADC65768"/>
    <w:rsid w:val="005F3FA1"/>
  </w:style>
  <w:style w:type="paragraph" w:customStyle="1" w:styleId="FE288F16F07A4CB89F23AC3C30873B85">
    <w:name w:val="FE288F16F07A4CB89F23AC3C30873B85"/>
    <w:rsid w:val="005F3FA1"/>
  </w:style>
  <w:style w:type="paragraph" w:customStyle="1" w:styleId="7F2579DCD4FF4C7390E4FF854DDD2A86">
    <w:name w:val="7F2579DCD4FF4C7390E4FF854DDD2A86"/>
    <w:rsid w:val="005F3FA1"/>
  </w:style>
  <w:style w:type="paragraph" w:customStyle="1" w:styleId="5ECA62CB22A748DB80F729144D05B757">
    <w:name w:val="5ECA62CB22A748DB80F729144D05B757"/>
    <w:rsid w:val="005F3FA1"/>
  </w:style>
  <w:style w:type="paragraph" w:customStyle="1" w:styleId="DE05BF153A884DB69CA123476FCB914C">
    <w:name w:val="DE05BF153A884DB69CA123476FCB914C"/>
    <w:rsid w:val="005F3FA1"/>
  </w:style>
  <w:style w:type="paragraph" w:customStyle="1" w:styleId="B2B040D46B1745AE919D505910B319A9">
    <w:name w:val="B2B040D46B1745AE919D505910B319A9"/>
    <w:rsid w:val="005F3FA1"/>
  </w:style>
  <w:style w:type="paragraph" w:customStyle="1" w:styleId="50CFF6E13D6F479584793FFDED136C9A">
    <w:name w:val="50CFF6E13D6F479584793FFDED136C9A"/>
    <w:rsid w:val="005F3FA1"/>
  </w:style>
  <w:style w:type="paragraph" w:customStyle="1" w:styleId="E31D2FC2A6CF4D019CF48F5EA172E3FA">
    <w:name w:val="E31D2FC2A6CF4D019CF48F5EA172E3FA"/>
    <w:rsid w:val="005F3FA1"/>
  </w:style>
  <w:style w:type="paragraph" w:customStyle="1" w:styleId="15657D77BCCE44428D71642ECF019D10">
    <w:name w:val="15657D77BCCE44428D71642ECF019D10"/>
    <w:rsid w:val="005F3FA1"/>
  </w:style>
  <w:style w:type="paragraph" w:customStyle="1" w:styleId="B40AB85B50674AD68F9EC37509849142">
    <w:name w:val="B40AB85B50674AD68F9EC37509849142"/>
    <w:rsid w:val="005F3FA1"/>
  </w:style>
  <w:style w:type="paragraph" w:customStyle="1" w:styleId="6B27D416F2D143D58CDD5F894B5521C6">
    <w:name w:val="6B27D416F2D143D58CDD5F894B5521C6"/>
    <w:rsid w:val="005F3FA1"/>
  </w:style>
  <w:style w:type="paragraph" w:customStyle="1" w:styleId="C6FD667C62C8455796456861560AFD01">
    <w:name w:val="C6FD667C62C8455796456861560AFD01"/>
    <w:rsid w:val="005F3FA1"/>
  </w:style>
  <w:style w:type="paragraph" w:customStyle="1" w:styleId="C87F8DFCA4CA423C8224D67D033A5B60">
    <w:name w:val="C87F8DFCA4CA423C8224D67D033A5B60"/>
    <w:rsid w:val="005F3FA1"/>
  </w:style>
  <w:style w:type="paragraph" w:customStyle="1" w:styleId="64CB67DFC52641A89D1ADC42BA88BEF7">
    <w:name w:val="64CB67DFC52641A89D1ADC42BA88BEF7"/>
    <w:rsid w:val="005F3FA1"/>
  </w:style>
  <w:style w:type="paragraph" w:customStyle="1" w:styleId="D088FE39CEAE40268C255FC366533BE0">
    <w:name w:val="D088FE39CEAE40268C255FC366533BE0"/>
    <w:rsid w:val="005F3FA1"/>
  </w:style>
  <w:style w:type="paragraph" w:customStyle="1" w:styleId="B42F725100EF424A9DA538AA9B7C3C49">
    <w:name w:val="B42F725100EF424A9DA538AA9B7C3C49"/>
    <w:rsid w:val="005F3FA1"/>
  </w:style>
  <w:style w:type="paragraph" w:customStyle="1" w:styleId="96AC245387C748F08B896D64D7697427">
    <w:name w:val="96AC245387C748F08B896D64D7697427"/>
    <w:rsid w:val="005F3FA1"/>
  </w:style>
  <w:style w:type="paragraph" w:customStyle="1" w:styleId="1F0253168D2D4462968571C4B87D3A70">
    <w:name w:val="1F0253168D2D4462968571C4B87D3A70"/>
    <w:rsid w:val="005F3FA1"/>
  </w:style>
  <w:style w:type="paragraph" w:customStyle="1" w:styleId="A609F31AFF8345EF808DC91BDF881BB7">
    <w:name w:val="A609F31AFF8345EF808DC91BDF881BB7"/>
    <w:rsid w:val="005F3FA1"/>
  </w:style>
  <w:style w:type="paragraph" w:customStyle="1" w:styleId="9DD952D4D2464CC6AF2C3EA14E553A86">
    <w:name w:val="9DD952D4D2464CC6AF2C3EA14E553A86"/>
    <w:rsid w:val="005F3FA1"/>
  </w:style>
  <w:style w:type="paragraph" w:customStyle="1" w:styleId="14395C8B7EFB4317A00D74022003ED70">
    <w:name w:val="14395C8B7EFB4317A00D74022003ED70"/>
    <w:rsid w:val="005F3FA1"/>
  </w:style>
  <w:style w:type="paragraph" w:customStyle="1" w:styleId="03CB9A209995408C9869EA2171CE414B">
    <w:name w:val="03CB9A209995408C9869EA2171CE414B"/>
    <w:rsid w:val="005F3FA1"/>
  </w:style>
  <w:style w:type="paragraph" w:customStyle="1" w:styleId="D9C5374F466A438BA994732FF8120401">
    <w:name w:val="D9C5374F466A438BA994732FF8120401"/>
    <w:rsid w:val="005F3FA1"/>
  </w:style>
  <w:style w:type="paragraph" w:customStyle="1" w:styleId="4B4A2E2A628A412A84B23A070ADC6E32">
    <w:name w:val="4B4A2E2A628A412A84B23A070ADC6E32"/>
    <w:rsid w:val="005F3FA1"/>
  </w:style>
  <w:style w:type="paragraph" w:customStyle="1" w:styleId="8003741CA83C42C6925BBA755019F836">
    <w:name w:val="8003741CA83C42C6925BBA755019F836"/>
    <w:rsid w:val="005F3FA1"/>
  </w:style>
  <w:style w:type="paragraph" w:customStyle="1" w:styleId="7ADD19D5CEE045E3BF8966729E477D27">
    <w:name w:val="7ADD19D5CEE045E3BF8966729E477D27"/>
    <w:rsid w:val="005F3FA1"/>
  </w:style>
  <w:style w:type="paragraph" w:customStyle="1" w:styleId="61747548D96C4A9E9A7C379A2ED289EE">
    <w:name w:val="61747548D96C4A9E9A7C379A2ED289EE"/>
    <w:rsid w:val="00560A06"/>
  </w:style>
  <w:style w:type="paragraph" w:customStyle="1" w:styleId="FDF9F0D262E942389DC34D7C3A6FB1D7">
    <w:name w:val="FDF9F0D262E942389DC34D7C3A6FB1D7"/>
    <w:rsid w:val="00560A06"/>
  </w:style>
  <w:style w:type="paragraph" w:customStyle="1" w:styleId="2AFDBB3F83244276A6359C171C10C987">
    <w:name w:val="2AFDBB3F83244276A6359C171C10C987"/>
    <w:rsid w:val="00560A06"/>
  </w:style>
  <w:style w:type="paragraph" w:customStyle="1" w:styleId="CAFDD5C3FF0043C89709E604CB8E94F2">
    <w:name w:val="CAFDD5C3FF0043C89709E604CB8E94F2"/>
    <w:rsid w:val="00560A06"/>
  </w:style>
  <w:style w:type="paragraph" w:customStyle="1" w:styleId="D8C9A295F7F74DCA8F780BB045C992F0">
    <w:name w:val="D8C9A295F7F74DCA8F780BB045C992F0"/>
    <w:rsid w:val="00560A06"/>
  </w:style>
  <w:style w:type="paragraph" w:customStyle="1" w:styleId="95984A3E20EF4283881C2B6372AE7961">
    <w:name w:val="95984A3E20EF4283881C2B6372AE7961"/>
    <w:rsid w:val="00560A06"/>
  </w:style>
  <w:style w:type="paragraph" w:customStyle="1" w:styleId="F820264186E54DDDA50A738BF56923A6">
    <w:name w:val="F820264186E54DDDA50A738BF56923A6"/>
    <w:rsid w:val="00560A06"/>
  </w:style>
  <w:style w:type="paragraph" w:customStyle="1" w:styleId="71C8D131F92F4D958B34159172FF140F">
    <w:name w:val="71C8D131F92F4D958B34159172FF140F"/>
    <w:rsid w:val="00560A06"/>
  </w:style>
  <w:style w:type="paragraph" w:customStyle="1" w:styleId="77CC423964B344FF9555CAD339EB26F7">
    <w:name w:val="77CC423964B344FF9555CAD339EB26F7"/>
    <w:rsid w:val="00560A06"/>
  </w:style>
  <w:style w:type="paragraph" w:customStyle="1" w:styleId="BDAC1A40F7F4499FA3C9151C4B11E768">
    <w:name w:val="BDAC1A40F7F4499FA3C9151C4B11E768"/>
    <w:rsid w:val="00560A06"/>
  </w:style>
  <w:style w:type="paragraph" w:customStyle="1" w:styleId="E328B93A05544ED78908848F7303D7C2">
    <w:name w:val="E328B93A05544ED78908848F7303D7C2"/>
    <w:rsid w:val="00560A06"/>
  </w:style>
  <w:style w:type="paragraph" w:customStyle="1" w:styleId="ECF6D3F70D5A45B29CAD7851587C0DF0">
    <w:name w:val="ECF6D3F70D5A45B29CAD7851587C0DF0"/>
    <w:rsid w:val="00560A06"/>
  </w:style>
  <w:style w:type="paragraph" w:customStyle="1" w:styleId="65933767537A4646B9E82595F4FC271D">
    <w:name w:val="65933767537A4646B9E82595F4FC271D"/>
    <w:rsid w:val="00560A06"/>
  </w:style>
  <w:style w:type="paragraph" w:customStyle="1" w:styleId="015DFB20E6B04A6FBADFF4018682F783">
    <w:name w:val="015DFB20E6B04A6FBADFF4018682F783"/>
    <w:rsid w:val="00560A06"/>
  </w:style>
  <w:style w:type="paragraph" w:customStyle="1" w:styleId="9D943E5248DF4BEBBCD3E7787B497D0A">
    <w:name w:val="9D943E5248DF4BEBBCD3E7787B497D0A"/>
    <w:rsid w:val="00560A06"/>
  </w:style>
  <w:style w:type="paragraph" w:customStyle="1" w:styleId="B5114A159DB241FB934783845CFCF31C">
    <w:name w:val="B5114A159DB241FB934783845CFCF31C"/>
    <w:rsid w:val="00560A06"/>
  </w:style>
  <w:style w:type="paragraph" w:customStyle="1" w:styleId="CDE54B89E97044BB9D8AE3CF6F608751">
    <w:name w:val="CDE54B89E97044BB9D8AE3CF6F608751"/>
    <w:rsid w:val="00560A06"/>
  </w:style>
  <w:style w:type="paragraph" w:customStyle="1" w:styleId="C131491687F74028BC5DEA843F66C6CA">
    <w:name w:val="C131491687F74028BC5DEA843F66C6CA"/>
    <w:rsid w:val="00560A06"/>
  </w:style>
  <w:style w:type="paragraph" w:customStyle="1" w:styleId="C7F10EDCA45042CC8DF73CB4EA2BFF83">
    <w:name w:val="C7F10EDCA45042CC8DF73CB4EA2BFF83"/>
    <w:rsid w:val="00560A06"/>
  </w:style>
  <w:style w:type="paragraph" w:customStyle="1" w:styleId="98C587E18E894D509E7500DAA214057B">
    <w:name w:val="98C587E18E894D509E7500DAA214057B"/>
    <w:rsid w:val="00560A06"/>
  </w:style>
  <w:style w:type="paragraph" w:customStyle="1" w:styleId="11CFD9E759B14D7A8DDCC88E77367C93">
    <w:name w:val="11CFD9E759B14D7A8DDCC88E77367C93"/>
    <w:rsid w:val="00560A06"/>
  </w:style>
  <w:style w:type="paragraph" w:customStyle="1" w:styleId="55734CAA0BFF4431B658CB2F83BFF8A8">
    <w:name w:val="55734CAA0BFF4431B658CB2F83BFF8A8"/>
    <w:rsid w:val="00E24060"/>
  </w:style>
  <w:style w:type="paragraph" w:customStyle="1" w:styleId="8730055B66E64E228789F1B7CAF2AB09">
    <w:name w:val="8730055B66E64E228789F1B7CAF2AB09"/>
    <w:rsid w:val="00E24060"/>
  </w:style>
  <w:style w:type="paragraph" w:customStyle="1" w:styleId="16863DCD732E4EE9946C00BEEFB7468B">
    <w:name w:val="16863DCD732E4EE9946C00BEEFB7468B"/>
    <w:rsid w:val="00E24060"/>
  </w:style>
  <w:style w:type="paragraph" w:customStyle="1" w:styleId="883D15FA3DC04F1EB2818F1C0B986091">
    <w:name w:val="883D15FA3DC04F1EB2818F1C0B986091"/>
    <w:rsid w:val="00E24060"/>
  </w:style>
  <w:style w:type="paragraph" w:customStyle="1" w:styleId="307A151BD0534CEEBAEF7F38F213F31C">
    <w:name w:val="307A151BD0534CEEBAEF7F38F213F31C"/>
    <w:rsid w:val="00E24060"/>
  </w:style>
  <w:style w:type="paragraph" w:customStyle="1" w:styleId="36EE230CF4F64BAC8209164CA78B3711">
    <w:name w:val="36EE230CF4F64BAC8209164CA78B3711"/>
    <w:rsid w:val="00E24060"/>
  </w:style>
  <w:style w:type="paragraph" w:customStyle="1" w:styleId="A550F679F5CA4069BD8D93F7C79D0654">
    <w:name w:val="A550F679F5CA4069BD8D93F7C79D0654"/>
    <w:rsid w:val="00E24060"/>
  </w:style>
  <w:style w:type="paragraph" w:customStyle="1" w:styleId="802643037E5C4C57AD661C7C122BCD8B">
    <w:name w:val="802643037E5C4C57AD661C7C122BCD8B"/>
    <w:rsid w:val="00E24060"/>
  </w:style>
  <w:style w:type="paragraph" w:customStyle="1" w:styleId="D5BB12DB0A88409382DE040D7C3DAECF">
    <w:name w:val="D5BB12DB0A88409382DE040D7C3DAECF"/>
    <w:rsid w:val="00E24060"/>
  </w:style>
  <w:style w:type="paragraph" w:customStyle="1" w:styleId="6541465B9D8C4E46AC0670DAE253A456">
    <w:name w:val="6541465B9D8C4E46AC0670DAE253A456"/>
    <w:rsid w:val="00E24060"/>
  </w:style>
  <w:style w:type="paragraph" w:customStyle="1" w:styleId="76F2C042CA364ABB928515DE67E25120">
    <w:name w:val="76F2C042CA364ABB928515DE67E25120"/>
    <w:rsid w:val="00E24060"/>
  </w:style>
  <w:style w:type="paragraph" w:customStyle="1" w:styleId="0E1696A727274BDB9410D83647CF2F4A">
    <w:name w:val="0E1696A727274BDB9410D83647CF2F4A"/>
    <w:rsid w:val="00E24060"/>
  </w:style>
  <w:style w:type="paragraph" w:customStyle="1" w:styleId="D6E35BB032D944BE8526CFD62EA156DD">
    <w:name w:val="D6E35BB032D944BE8526CFD62EA156DD"/>
    <w:rsid w:val="00E24060"/>
  </w:style>
  <w:style w:type="paragraph" w:customStyle="1" w:styleId="741913B4E5394FCF9790832C2C34D52E">
    <w:name w:val="741913B4E5394FCF9790832C2C34D52E"/>
    <w:rsid w:val="00E24060"/>
  </w:style>
  <w:style w:type="paragraph" w:customStyle="1" w:styleId="62A96D3E964C45E7954F2E9328ACFADB">
    <w:name w:val="62A96D3E964C45E7954F2E9328ACFADB"/>
    <w:rsid w:val="00E24060"/>
  </w:style>
  <w:style w:type="paragraph" w:customStyle="1" w:styleId="E943A2103D244EE492CAAB836BBBEE2B">
    <w:name w:val="E943A2103D244EE492CAAB836BBBEE2B"/>
    <w:rsid w:val="00E24060"/>
  </w:style>
  <w:style w:type="paragraph" w:customStyle="1" w:styleId="5443C237442B4A42A227B7840D08400A">
    <w:name w:val="5443C237442B4A42A227B7840D08400A"/>
    <w:rsid w:val="00E24060"/>
  </w:style>
  <w:style w:type="paragraph" w:customStyle="1" w:styleId="0CBA7E4633E643679994D389F33745B9">
    <w:name w:val="0CBA7E4633E643679994D389F33745B9"/>
    <w:rsid w:val="00E24060"/>
  </w:style>
  <w:style w:type="paragraph" w:customStyle="1" w:styleId="B95B7FB96E404D0C9C2F49CFBF319C58">
    <w:name w:val="B95B7FB96E404D0C9C2F49CFBF319C58"/>
    <w:rsid w:val="00E24060"/>
  </w:style>
  <w:style w:type="paragraph" w:customStyle="1" w:styleId="9F3432A01FF542EAA71074A66863363B">
    <w:name w:val="9F3432A01FF542EAA71074A66863363B"/>
    <w:rsid w:val="00E24060"/>
  </w:style>
  <w:style w:type="paragraph" w:customStyle="1" w:styleId="0B27806FC3FA482F8A6FBB90BA52383E">
    <w:name w:val="0B27806FC3FA482F8A6FBB90BA52383E"/>
    <w:rsid w:val="00E24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Pedersen</dc:creator>
  <cp:keywords/>
  <dc:description/>
  <cp:lastModifiedBy>Alan Pedersen</cp:lastModifiedBy>
  <cp:revision>3</cp:revision>
  <dcterms:created xsi:type="dcterms:W3CDTF">2020-06-03T03:12:00Z</dcterms:created>
  <dcterms:modified xsi:type="dcterms:W3CDTF">2020-06-03T03:17:00Z</dcterms:modified>
  <cp:version/>
</cp:coreProperties>
</file>